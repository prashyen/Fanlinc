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8910"/>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&#13;&#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05427979">
                      <wp:extent cx="5657850" cy="616688"/>
                      <wp:effectExtent l="0" t="0" r="0" b="0"/>
                      <wp:docPr id="7" name="Text Box 7"/>
                      <wp:cNvGraphicFramePr/>
                      <a:graphic xmlns:a="http://schemas.openxmlformats.org/drawingml/2006/main">
                        <a:graphicData uri="http://schemas.microsoft.com/office/word/2010/wordprocessingShape">
                          <wps:wsp>
                            <wps:cNvSpPr txBox="1"/>
                            <wps:spPr>
                              <a:xfrm>
                                <a:off x="0" y="0"/>
                                <a:ext cx="5657850" cy="616688"/>
                              </a:xfrm>
                              <a:prstGeom prst="rect">
                                <a:avLst/>
                              </a:prstGeom>
                              <a:noFill/>
                              <a:ln w="6350">
                                <a:noFill/>
                              </a:ln>
                            </wps:spPr>
                            <wps:txb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445.5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" filled="f" stroked="f" strokeweight=".5pt">
                      <v:textbox>
                        <w:txbxContent>
                          <w:p w14:paraId="199DDB3E" w14:textId="434229C0"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r>
                            <w:proofErr w:type="spellStart"/>
                            <w:r>
                              <w:rPr>
                                <w:lang w:val="en-CA"/>
                              </w:rPr>
                              <w:t>Prashyen</w:t>
                            </w:r>
                            <w:proofErr w:type="spellEnd"/>
                            <w:r>
                              <w:rPr>
                                <w:lang w:val="en-CA"/>
                              </w:rPr>
                              <w:t xml:space="preserve"> </w:t>
                            </w:r>
                            <w:proofErr w:type="spellStart"/>
                            <w:r>
                              <w:rPr>
                                <w:lang w:val="en-CA"/>
                              </w:rPr>
                              <w:t>Kanagarajah</w:t>
                            </w:r>
                            <w:proofErr w:type="spellEnd"/>
                            <w:r w:rsidR="00C3016E">
                              <w:rPr>
                                <w:lang w:val="en-CA"/>
                              </w:rPr>
                              <w:tab/>
                              <w:t>Carl Alvares</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3E93DCA7">
                  <wp:simplePos x="0" y="0"/>
                  <wp:positionH relativeFrom="column">
                    <wp:posOffset>455930</wp:posOffset>
                  </wp:positionH>
                  <wp:positionV relativeFrom="paragraph">
                    <wp:posOffset>-100965</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&#13;&#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455769F2" w14:textId="3164C230" w:rsidR="00404B04" w:rsidRDefault="00E523C3">
          <w:pPr>
            <w:pStyle w:val="TOC1"/>
            <w:rPr>
              <w:rFonts w:eastAsiaTheme="minorEastAsia"/>
              <w:color w:val="auto"/>
              <w:kern w:val="0"/>
              <w:szCs w:val="24"/>
              <w:lang w:val="en-CA" w:eastAsia="en-US"/>
            </w:rPr>
          </w:pPr>
          <w:r>
            <w:fldChar w:fldCharType="begin"/>
          </w:r>
          <w:r>
            <w:instrText xml:space="preserve"> TOC \o "1-3" \h \z \u </w:instrText>
          </w:r>
          <w:r>
            <w:fldChar w:fldCharType="separate"/>
          </w:r>
          <w:hyperlink w:anchor="_Toc23684083" w:history="1">
            <w:r w:rsidR="00404B04" w:rsidRPr="00221E9C">
              <w:rPr>
                <w:rStyle w:val="Hyperlink"/>
              </w:rPr>
              <w:t>System Architecture</w:t>
            </w:r>
            <w:r w:rsidR="00404B04">
              <w:rPr>
                <w:webHidden/>
              </w:rPr>
              <w:tab/>
            </w:r>
            <w:r w:rsidR="00404B04">
              <w:rPr>
                <w:webHidden/>
              </w:rPr>
              <w:fldChar w:fldCharType="begin"/>
            </w:r>
            <w:r w:rsidR="00404B04">
              <w:rPr>
                <w:webHidden/>
              </w:rPr>
              <w:instrText xml:space="preserve"> PAGEREF _Toc23684083 \h </w:instrText>
            </w:r>
            <w:r w:rsidR="00404B04">
              <w:rPr>
                <w:webHidden/>
              </w:rPr>
            </w:r>
            <w:r w:rsidR="00404B04">
              <w:rPr>
                <w:webHidden/>
              </w:rPr>
              <w:fldChar w:fldCharType="separate"/>
            </w:r>
            <w:r w:rsidR="00404B04">
              <w:rPr>
                <w:webHidden/>
              </w:rPr>
              <w:t>3</w:t>
            </w:r>
            <w:r w:rsidR="00404B04">
              <w:rPr>
                <w:webHidden/>
              </w:rPr>
              <w:fldChar w:fldCharType="end"/>
            </w:r>
          </w:hyperlink>
        </w:p>
        <w:p w14:paraId="45883830" w14:textId="240072DC" w:rsidR="00404B04" w:rsidRDefault="00260999">
          <w:pPr>
            <w:pStyle w:val="TOC2"/>
            <w:tabs>
              <w:tab w:val="right" w:leader="underscore" w:pos="9926"/>
            </w:tabs>
            <w:rPr>
              <w:rFonts w:eastAsiaTheme="minorEastAsia"/>
              <w:noProof/>
              <w:color w:val="auto"/>
              <w:szCs w:val="24"/>
              <w:lang w:val="en-CA" w:eastAsia="en-US"/>
            </w:rPr>
          </w:pPr>
          <w:hyperlink w:anchor="_Toc23684084" w:history="1">
            <w:r w:rsidR="00404B04" w:rsidRPr="00221E9C">
              <w:rPr>
                <w:rStyle w:val="Hyperlink"/>
                <w:noProof/>
              </w:rPr>
              <w:t>Architecture Diagram</w:t>
            </w:r>
            <w:r w:rsidR="00404B04">
              <w:rPr>
                <w:noProof/>
                <w:webHidden/>
              </w:rPr>
              <w:tab/>
            </w:r>
            <w:r w:rsidR="00404B04">
              <w:rPr>
                <w:noProof/>
                <w:webHidden/>
              </w:rPr>
              <w:fldChar w:fldCharType="begin"/>
            </w:r>
            <w:r w:rsidR="00404B04">
              <w:rPr>
                <w:noProof/>
                <w:webHidden/>
              </w:rPr>
              <w:instrText xml:space="preserve"> PAGEREF _Toc23684084 \h </w:instrText>
            </w:r>
            <w:r w:rsidR="00404B04">
              <w:rPr>
                <w:noProof/>
                <w:webHidden/>
              </w:rPr>
            </w:r>
            <w:r w:rsidR="00404B04">
              <w:rPr>
                <w:noProof/>
                <w:webHidden/>
              </w:rPr>
              <w:fldChar w:fldCharType="separate"/>
            </w:r>
            <w:r w:rsidR="00404B04">
              <w:rPr>
                <w:noProof/>
                <w:webHidden/>
              </w:rPr>
              <w:t>3</w:t>
            </w:r>
            <w:r w:rsidR="00404B04">
              <w:rPr>
                <w:noProof/>
                <w:webHidden/>
              </w:rPr>
              <w:fldChar w:fldCharType="end"/>
            </w:r>
          </w:hyperlink>
        </w:p>
        <w:p w14:paraId="15E06A06" w14:textId="31D03C64" w:rsidR="00404B04" w:rsidRDefault="00260999">
          <w:pPr>
            <w:pStyle w:val="TOC2"/>
            <w:tabs>
              <w:tab w:val="right" w:leader="underscore" w:pos="9926"/>
            </w:tabs>
            <w:rPr>
              <w:rFonts w:eastAsiaTheme="minorEastAsia"/>
              <w:noProof/>
              <w:color w:val="auto"/>
              <w:szCs w:val="24"/>
              <w:lang w:val="en-CA" w:eastAsia="en-US"/>
            </w:rPr>
          </w:pPr>
          <w:hyperlink w:anchor="_Toc23684085" w:history="1">
            <w:r w:rsidR="00404B04" w:rsidRPr="00221E9C">
              <w:rPr>
                <w:rStyle w:val="Hyperlink"/>
                <w:noProof/>
              </w:rPr>
              <w:t>System Architecture Description</w:t>
            </w:r>
            <w:r w:rsidR="00404B04">
              <w:rPr>
                <w:noProof/>
                <w:webHidden/>
              </w:rPr>
              <w:tab/>
            </w:r>
            <w:r w:rsidR="00404B04">
              <w:rPr>
                <w:noProof/>
                <w:webHidden/>
              </w:rPr>
              <w:fldChar w:fldCharType="begin"/>
            </w:r>
            <w:r w:rsidR="00404B04">
              <w:rPr>
                <w:noProof/>
                <w:webHidden/>
              </w:rPr>
              <w:instrText xml:space="preserve"> PAGEREF _Toc23684085 \h </w:instrText>
            </w:r>
            <w:r w:rsidR="00404B04">
              <w:rPr>
                <w:noProof/>
                <w:webHidden/>
              </w:rPr>
            </w:r>
            <w:r w:rsidR="00404B04">
              <w:rPr>
                <w:noProof/>
                <w:webHidden/>
              </w:rPr>
              <w:fldChar w:fldCharType="separate"/>
            </w:r>
            <w:r w:rsidR="00404B04">
              <w:rPr>
                <w:noProof/>
                <w:webHidden/>
              </w:rPr>
              <w:t>4</w:t>
            </w:r>
            <w:r w:rsidR="00404B04">
              <w:rPr>
                <w:noProof/>
                <w:webHidden/>
              </w:rPr>
              <w:fldChar w:fldCharType="end"/>
            </w:r>
          </w:hyperlink>
        </w:p>
        <w:p w14:paraId="5D5020D3" w14:textId="3DAF91E4" w:rsidR="00404B04" w:rsidRDefault="00260999">
          <w:pPr>
            <w:pStyle w:val="TOC2"/>
            <w:tabs>
              <w:tab w:val="right" w:leader="underscore" w:pos="9926"/>
            </w:tabs>
            <w:rPr>
              <w:rFonts w:eastAsiaTheme="minorEastAsia"/>
              <w:noProof/>
              <w:color w:val="auto"/>
              <w:szCs w:val="24"/>
              <w:lang w:val="en-CA" w:eastAsia="en-US"/>
            </w:rPr>
          </w:pPr>
          <w:hyperlink w:anchor="_Toc23684086" w:history="1">
            <w:r w:rsidR="00404B04" w:rsidRPr="00221E9C">
              <w:rPr>
                <w:rStyle w:val="Hyperlink"/>
                <w:noProof/>
              </w:rPr>
              <w:t>Handling Exceptions</w:t>
            </w:r>
            <w:r w:rsidR="00404B04">
              <w:rPr>
                <w:noProof/>
                <w:webHidden/>
              </w:rPr>
              <w:tab/>
            </w:r>
            <w:r w:rsidR="00404B04">
              <w:rPr>
                <w:noProof/>
                <w:webHidden/>
              </w:rPr>
              <w:fldChar w:fldCharType="begin"/>
            </w:r>
            <w:r w:rsidR="00404B04">
              <w:rPr>
                <w:noProof/>
                <w:webHidden/>
              </w:rPr>
              <w:instrText xml:space="preserve"> PAGEREF _Toc23684086 \h </w:instrText>
            </w:r>
            <w:r w:rsidR="00404B04">
              <w:rPr>
                <w:noProof/>
                <w:webHidden/>
              </w:rPr>
            </w:r>
            <w:r w:rsidR="00404B04">
              <w:rPr>
                <w:noProof/>
                <w:webHidden/>
              </w:rPr>
              <w:fldChar w:fldCharType="separate"/>
            </w:r>
            <w:r w:rsidR="00404B04">
              <w:rPr>
                <w:noProof/>
                <w:webHidden/>
              </w:rPr>
              <w:t>5</w:t>
            </w:r>
            <w:r w:rsidR="00404B04">
              <w:rPr>
                <w:noProof/>
                <w:webHidden/>
              </w:rPr>
              <w:fldChar w:fldCharType="end"/>
            </w:r>
          </w:hyperlink>
        </w:p>
        <w:p w14:paraId="660824C7" w14:textId="339AA233" w:rsidR="00404B04" w:rsidRDefault="00260999">
          <w:pPr>
            <w:pStyle w:val="TOC2"/>
            <w:tabs>
              <w:tab w:val="right" w:leader="underscore" w:pos="9926"/>
            </w:tabs>
            <w:rPr>
              <w:rFonts w:eastAsiaTheme="minorEastAsia"/>
              <w:noProof/>
              <w:color w:val="auto"/>
              <w:szCs w:val="24"/>
              <w:lang w:val="en-CA" w:eastAsia="en-US"/>
            </w:rPr>
          </w:pPr>
          <w:hyperlink w:anchor="_Toc23684087" w:history="1">
            <w:r w:rsidR="00404B04" w:rsidRPr="00221E9C">
              <w:rPr>
                <w:rStyle w:val="Hyperlink"/>
                <w:noProof/>
              </w:rPr>
              <w:t>System Interaction with Environment</w:t>
            </w:r>
            <w:r w:rsidR="00404B04">
              <w:rPr>
                <w:noProof/>
                <w:webHidden/>
              </w:rPr>
              <w:tab/>
            </w:r>
            <w:r w:rsidR="00404B04">
              <w:rPr>
                <w:noProof/>
                <w:webHidden/>
              </w:rPr>
              <w:fldChar w:fldCharType="begin"/>
            </w:r>
            <w:r w:rsidR="00404B04">
              <w:rPr>
                <w:noProof/>
                <w:webHidden/>
              </w:rPr>
              <w:instrText xml:space="preserve"> PAGEREF _Toc23684087 \h </w:instrText>
            </w:r>
            <w:r w:rsidR="00404B04">
              <w:rPr>
                <w:noProof/>
                <w:webHidden/>
              </w:rPr>
            </w:r>
            <w:r w:rsidR="00404B04">
              <w:rPr>
                <w:noProof/>
                <w:webHidden/>
              </w:rPr>
              <w:fldChar w:fldCharType="separate"/>
            </w:r>
            <w:r w:rsidR="00404B04">
              <w:rPr>
                <w:noProof/>
                <w:webHidden/>
              </w:rPr>
              <w:t>6</w:t>
            </w:r>
            <w:r w:rsidR="00404B04">
              <w:rPr>
                <w:noProof/>
                <w:webHidden/>
              </w:rPr>
              <w:fldChar w:fldCharType="end"/>
            </w:r>
          </w:hyperlink>
        </w:p>
        <w:p w14:paraId="6177D63C" w14:textId="458437BF" w:rsidR="00404B04" w:rsidRDefault="00260999">
          <w:pPr>
            <w:pStyle w:val="TOC2"/>
            <w:tabs>
              <w:tab w:val="right" w:leader="underscore" w:pos="9926"/>
            </w:tabs>
            <w:rPr>
              <w:rFonts w:eastAsiaTheme="minorEastAsia"/>
              <w:noProof/>
              <w:color w:val="auto"/>
              <w:szCs w:val="24"/>
              <w:lang w:val="en-CA" w:eastAsia="en-US"/>
            </w:rPr>
          </w:pPr>
          <w:hyperlink w:anchor="_Toc23684088" w:history="1">
            <w:r w:rsidR="00404B04" w:rsidRPr="00221E9C">
              <w:rPr>
                <w:rStyle w:val="Hyperlink"/>
                <w:noProof/>
              </w:rPr>
              <w:t>CRC Cards</w:t>
            </w:r>
            <w:r w:rsidR="00404B04">
              <w:rPr>
                <w:noProof/>
                <w:webHidden/>
              </w:rPr>
              <w:tab/>
            </w:r>
            <w:r w:rsidR="00404B04">
              <w:rPr>
                <w:noProof/>
                <w:webHidden/>
              </w:rPr>
              <w:fldChar w:fldCharType="begin"/>
            </w:r>
            <w:r w:rsidR="00404B04">
              <w:rPr>
                <w:noProof/>
                <w:webHidden/>
              </w:rPr>
              <w:instrText xml:space="preserve"> PAGEREF _Toc23684088 \h </w:instrText>
            </w:r>
            <w:r w:rsidR="00404B04">
              <w:rPr>
                <w:noProof/>
                <w:webHidden/>
              </w:rPr>
            </w:r>
            <w:r w:rsidR="00404B04">
              <w:rPr>
                <w:noProof/>
                <w:webHidden/>
              </w:rPr>
              <w:fldChar w:fldCharType="separate"/>
            </w:r>
            <w:r w:rsidR="00404B04">
              <w:rPr>
                <w:noProof/>
                <w:webHidden/>
              </w:rPr>
              <w:t>7</w:t>
            </w:r>
            <w:r w:rsidR="00404B04">
              <w:rPr>
                <w:noProof/>
                <w:webHidden/>
              </w:rPr>
              <w:fldChar w:fldCharType="end"/>
            </w:r>
          </w:hyperlink>
        </w:p>
        <w:p w14:paraId="1B69293A" w14:textId="4D62A3DF" w:rsidR="00E523C3" w:rsidRDefault="00E523C3" w:rsidP="00404B04">
          <w:pPr>
            <w:pStyle w:val="TOC2"/>
            <w:tabs>
              <w:tab w:val="right" w:leader="underscore" w:pos="9926"/>
            </w:tabs>
            <w:rPr>
              <w:noProof/>
            </w:rPr>
          </w:pPr>
          <w:r>
            <w:rPr>
              <w:b/>
              <w:bCs/>
              <w:noProof/>
            </w:rPr>
            <w:fldChar w:fldCharType="end"/>
          </w:r>
        </w:p>
      </w:sdtContent>
    </w:sdt>
    <w:p w14:paraId="2C5F4AF9" w14:textId="46B830F7" w:rsidR="00184B35" w:rsidRDefault="00355A0B" w:rsidP="00E523C3">
      <w:pPr>
        <w:pStyle w:val="Heading1"/>
      </w:pPr>
      <w:bookmarkStart w:id="0" w:name="_Toc23684083"/>
      <w:bookmarkStart w:id="1" w:name="_Hlk501114800"/>
      <w:r>
        <w:lastRenderedPageBreak/>
        <w:t>System Architecture</w:t>
      </w:r>
      <w:bookmarkEnd w:id="0"/>
    </w:p>
    <w:bookmarkEnd w:id="1"/>
    <w:p w14:paraId="5ECBEF13" w14:textId="6BACD4F6" w:rsidR="00E523C3" w:rsidRDefault="00E523C3" w:rsidP="00E523C3"/>
    <w:p w14:paraId="509F83B8" w14:textId="3364ADF9" w:rsidR="00E523C3" w:rsidRDefault="00355A0B" w:rsidP="00E523C3">
      <w:pPr>
        <w:pStyle w:val="Heading2"/>
      </w:pPr>
      <w:bookmarkStart w:id="2" w:name="_Toc23684084"/>
      <w:r>
        <w:t>Architecture Diagram</w:t>
      </w:r>
      <w:bookmarkEnd w:id="2"/>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2863C7D3">
            <wp:simplePos x="0" y="0"/>
            <wp:positionH relativeFrom="column">
              <wp:posOffset>-80010</wp:posOffset>
            </wp:positionH>
            <wp:positionV relativeFrom="paragraph">
              <wp:posOffset>175260</wp:posOffset>
            </wp:positionV>
            <wp:extent cx="6311574" cy="7552800"/>
            <wp:effectExtent l="0" t="0" r="635" b="381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2"/>
                    <a:stretch>
                      <a:fillRect/>
                    </a:stretch>
                  </pic:blipFill>
                  <pic:spPr>
                    <a:xfrm>
                      <a:off x="0" y="0"/>
                      <a:ext cx="6311574" cy="755280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3" w:name="_Toc23684085"/>
      <w:r>
        <w:t>System Architecture Description</w:t>
      </w:r>
      <w:bookmarkEnd w:id="3"/>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3">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4" w:name="_Toc23684086"/>
      <w:r>
        <w:t>Handling Exceptions</w:t>
      </w:r>
      <w:bookmarkEnd w:id="4"/>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4"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“Please restart the application”.  </w:t>
      </w:r>
    </w:p>
    <w:p w14:paraId="4C05DAFB" w14:textId="77777777" w:rsidR="00033846" w:rsidRDefault="00033846" w:rsidP="00C23DB4"/>
    <w:p w14:paraId="299D3F6E" w14:textId="22CDEBEC" w:rsidR="00E523C3" w:rsidRDefault="00355A0B" w:rsidP="00E523C3">
      <w:pPr>
        <w:pStyle w:val="Heading2"/>
      </w:pPr>
      <w:bookmarkStart w:id="5" w:name="_Toc23684087"/>
      <w:r>
        <w:t>System Interaction with Environment</w:t>
      </w:r>
      <w:bookmarkEnd w:id="5"/>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2F79FC3" w:rsidR="00D55CBC" w:rsidRDefault="00D55CBC" w:rsidP="00033846">
      <w:pPr>
        <w:spacing w:after="180" w:line="336" w:lineRule="auto"/>
        <w:contextualSpacing w:val="0"/>
      </w:pPr>
    </w:p>
    <w:p w14:paraId="70B8B23C" w14:textId="789AA30E" w:rsidR="00816959" w:rsidRDefault="00816959" w:rsidP="00033846">
      <w:pPr>
        <w:spacing w:after="180" w:line="336" w:lineRule="auto"/>
        <w:contextualSpacing w:val="0"/>
      </w:pPr>
    </w:p>
    <w:p w14:paraId="5F6E3935" w14:textId="2295A077" w:rsidR="00816959" w:rsidRDefault="00816959" w:rsidP="00033846">
      <w:pPr>
        <w:spacing w:after="180" w:line="336" w:lineRule="auto"/>
        <w:contextualSpacing w:val="0"/>
      </w:pPr>
    </w:p>
    <w:p w14:paraId="6139B285" w14:textId="7D82887B" w:rsidR="00816959" w:rsidRDefault="00816959" w:rsidP="00033846">
      <w:pPr>
        <w:spacing w:after="180" w:line="336" w:lineRule="auto"/>
        <w:contextualSpacing w:val="0"/>
      </w:pPr>
    </w:p>
    <w:p w14:paraId="13BAD3AB" w14:textId="0156F9B4" w:rsidR="00816959" w:rsidRDefault="00816959" w:rsidP="00033846">
      <w:pPr>
        <w:spacing w:after="180" w:line="336" w:lineRule="auto"/>
        <w:contextualSpacing w:val="0"/>
      </w:pPr>
    </w:p>
    <w:p w14:paraId="00B612CF" w14:textId="63FC4D50" w:rsidR="00816959" w:rsidRDefault="00816959" w:rsidP="00033846">
      <w:pPr>
        <w:spacing w:after="180" w:line="336" w:lineRule="auto"/>
        <w:contextualSpacing w:val="0"/>
      </w:pPr>
    </w:p>
    <w:p w14:paraId="612EF1A7" w14:textId="60F9815C" w:rsidR="00816959" w:rsidRDefault="00816959" w:rsidP="00033846">
      <w:pPr>
        <w:spacing w:after="180" w:line="336" w:lineRule="auto"/>
        <w:contextualSpacing w:val="0"/>
      </w:pPr>
    </w:p>
    <w:p w14:paraId="5EE4A3A0" w14:textId="04661EF9" w:rsidR="00816959" w:rsidRDefault="00816959" w:rsidP="00033846">
      <w:pPr>
        <w:spacing w:after="180" w:line="336" w:lineRule="auto"/>
        <w:contextualSpacing w:val="0"/>
      </w:pPr>
    </w:p>
    <w:p w14:paraId="5CBEF4DF" w14:textId="24C4F49E" w:rsidR="00816959" w:rsidRDefault="00816959" w:rsidP="00033846">
      <w:pPr>
        <w:spacing w:after="180" w:line="336" w:lineRule="auto"/>
        <w:contextualSpacing w:val="0"/>
      </w:pPr>
    </w:p>
    <w:p w14:paraId="32E91090" w14:textId="322D42E0" w:rsidR="00816959" w:rsidRDefault="00816959" w:rsidP="00033846">
      <w:pPr>
        <w:spacing w:after="180" w:line="336" w:lineRule="auto"/>
        <w:contextualSpacing w:val="0"/>
      </w:pPr>
    </w:p>
    <w:p w14:paraId="0D6B47B2" w14:textId="67AA339B" w:rsidR="00816959" w:rsidRDefault="00816959" w:rsidP="00033846">
      <w:pPr>
        <w:spacing w:after="180" w:line="336" w:lineRule="auto"/>
        <w:contextualSpacing w:val="0"/>
      </w:pPr>
    </w:p>
    <w:p w14:paraId="078AA724" w14:textId="6D3ABDC8" w:rsidR="00816959" w:rsidRDefault="00816959" w:rsidP="00033846">
      <w:pPr>
        <w:spacing w:after="180" w:line="336" w:lineRule="auto"/>
        <w:contextualSpacing w:val="0"/>
      </w:pPr>
    </w:p>
    <w:p w14:paraId="018F9A38" w14:textId="7D1C13DB" w:rsidR="00816959" w:rsidRDefault="00816959" w:rsidP="00033846">
      <w:pPr>
        <w:spacing w:after="180" w:line="336" w:lineRule="auto"/>
        <w:contextualSpacing w:val="0"/>
      </w:pPr>
    </w:p>
    <w:p w14:paraId="27B2891C" w14:textId="0742C148" w:rsidR="00816959" w:rsidRDefault="00816959" w:rsidP="00033846">
      <w:pPr>
        <w:spacing w:after="180" w:line="336" w:lineRule="auto"/>
        <w:contextualSpacing w:val="0"/>
      </w:pPr>
    </w:p>
    <w:p w14:paraId="68140230" w14:textId="48D873B0" w:rsidR="00816959" w:rsidRDefault="00404B04" w:rsidP="00404B04">
      <w:pPr>
        <w:pStyle w:val="Heading2"/>
      </w:pPr>
      <w:bookmarkStart w:id="6" w:name="_Toc23684088"/>
      <w:r>
        <w:lastRenderedPageBreak/>
        <w:t>CRC</w:t>
      </w:r>
      <w:r w:rsidR="00816959">
        <w:t xml:space="preserve"> </w:t>
      </w:r>
      <w:r>
        <w:t>Cards</w:t>
      </w:r>
      <w:bookmarkEnd w:id="6"/>
      <w:r>
        <w:t xml:space="preserve"> for Back-End Java Classes</w:t>
      </w:r>
    </w:p>
    <w:p w14:paraId="26FD8CEC" w14:textId="62A4DE13" w:rsidR="00816959" w:rsidRDefault="00816959" w:rsidP="00033846">
      <w:pPr>
        <w:spacing w:after="180" w:line="336" w:lineRule="auto"/>
        <w:contextualSpacing w:val="0"/>
      </w:pPr>
    </w:p>
    <w:p w14:paraId="19B755F2" w14:textId="77777777" w:rsidR="00816959" w:rsidRDefault="00816959" w:rsidP="00816959">
      <w:r>
        <w:t xml:space="preserve">Class name: </w:t>
      </w:r>
      <w:proofErr w:type="spellStart"/>
      <w:r>
        <w:t>UserBuilder</w:t>
      </w:r>
      <w:proofErr w:type="spellEnd"/>
      <w:r>
        <w:t xml:space="preserve"> </w:t>
      </w:r>
    </w:p>
    <w:p w14:paraId="2968DD7D" w14:textId="77777777" w:rsidR="00816959" w:rsidRDefault="00816959" w:rsidP="00816959">
      <w:r>
        <w:t xml:space="preserve">Parent class (if any): </w:t>
      </w:r>
    </w:p>
    <w:p w14:paraId="3705BD35" w14:textId="77777777" w:rsidR="00816959" w:rsidRDefault="00816959" w:rsidP="00816959">
      <w:r>
        <w:t xml:space="preserve">Subclasses (if any): </w:t>
      </w:r>
    </w:p>
    <w:p w14:paraId="723867F4" w14:textId="77777777" w:rsidR="00816959" w:rsidRDefault="00816959" w:rsidP="00816959">
      <w:r>
        <w:t xml:space="preserve">Responsibilities: </w:t>
      </w:r>
    </w:p>
    <w:p w14:paraId="78F8E357" w14:textId="14505761" w:rsidR="00816959" w:rsidRDefault="00816959" w:rsidP="004E5008">
      <w:pPr>
        <w:pStyle w:val="ListParagraph"/>
        <w:numPr>
          <w:ilvl w:val="0"/>
          <w:numId w:val="43"/>
        </w:numPr>
      </w:pPr>
      <w:r>
        <w:t xml:space="preserve">Creates a user </w:t>
      </w:r>
    </w:p>
    <w:p w14:paraId="7F36696D" w14:textId="77777777" w:rsidR="00816959" w:rsidRDefault="00816959" w:rsidP="00816959">
      <w:r>
        <w:t xml:space="preserve">Collaborators: </w:t>
      </w:r>
    </w:p>
    <w:p w14:paraId="345B5476" w14:textId="4F284EC0" w:rsidR="00816959" w:rsidRDefault="00816959" w:rsidP="00816959">
      <w:pPr>
        <w:pStyle w:val="ListParagraph"/>
        <w:numPr>
          <w:ilvl w:val="0"/>
          <w:numId w:val="43"/>
        </w:numPr>
      </w:pPr>
      <w:r>
        <w:t>User</w:t>
      </w:r>
    </w:p>
    <w:p w14:paraId="586209F8" w14:textId="77777777" w:rsidR="0038084F" w:rsidRDefault="0038084F" w:rsidP="0038084F"/>
    <w:p w14:paraId="2EC40225" w14:textId="77777777" w:rsidR="00816959" w:rsidRDefault="00816959" w:rsidP="00816959">
      <w:r>
        <w:t xml:space="preserve">Class name: </w:t>
      </w:r>
      <w:proofErr w:type="spellStart"/>
      <w:r>
        <w:t>FandomBuilder</w:t>
      </w:r>
      <w:proofErr w:type="spellEnd"/>
      <w:r>
        <w:t xml:space="preserve"> </w:t>
      </w:r>
    </w:p>
    <w:p w14:paraId="3092FFA9" w14:textId="77777777" w:rsidR="00816959" w:rsidRDefault="00816959" w:rsidP="00816959">
      <w:r>
        <w:t xml:space="preserve">Parent class (if any): </w:t>
      </w:r>
    </w:p>
    <w:p w14:paraId="1266D568" w14:textId="77777777" w:rsidR="00816959" w:rsidRDefault="00816959" w:rsidP="00816959">
      <w:r>
        <w:t xml:space="preserve">Subclasses (if any): </w:t>
      </w:r>
    </w:p>
    <w:p w14:paraId="0E15B68C" w14:textId="77777777" w:rsidR="00816959" w:rsidRDefault="00816959" w:rsidP="00816959">
      <w:r>
        <w:t xml:space="preserve">Responsibilities: </w:t>
      </w:r>
    </w:p>
    <w:p w14:paraId="7208E270" w14:textId="3E977628" w:rsidR="00816959" w:rsidRDefault="00816959" w:rsidP="004E5008">
      <w:pPr>
        <w:pStyle w:val="ListParagraph"/>
        <w:numPr>
          <w:ilvl w:val="0"/>
          <w:numId w:val="43"/>
        </w:numPr>
      </w:pPr>
      <w:r>
        <w:t xml:space="preserve">Creates a Fandom </w:t>
      </w:r>
    </w:p>
    <w:p w14:paraId="59E3CAC3" w14:textId="77777777" w:rsidR="00816959" w:rsidRDefault="00816959" w:rsidP="00816959">
      <w:r>
        <w:t xml:space="preserve">Collaborators: </w:t>
      </w:r>
    </w:p>
    <w:p w14:paraId="12E68039" w14:textId="29A2EF5E" w:rsidR="00816959" w:rsidRDefault="00816959" w:rsidP="004E5008">
      <w:pPr>
        <w:pStyle w:val="ListParagraph"/>
        <w:numPr>
          <w:ilvl w:val="0"/>
          <w:numId w:val="43"/>
        </w:numPr>
      </w:pPr>
      <w:r>
        <w:t>Fandom</w:t>
      </w:r>
    </w:p>
    <w:p w14:paraId="2FD1B4F8" w14:textId="77777777" w:rsidR="00816959" w:rsidRDefault="00816959" w:rsidP="00816959"/>
    <w:p w14:paraId="1B1852A8" w14:textId="77777777" w:rsidR="00816959" w:rsidRDefault="00816959" w:rsidP="00816959">
      <w:r>
        <w:t xml:space="preserve">Class name: </w:t>
      </w:r>
      <w:proofErr w:type="spellStart"/>
      <w:r>
        <w:t>PostBuilder</w:t>
      </w:r>
      <w:proofErr w:type="spellEnd"/>
      <w:r>
        <w:t xml:space="preserve"> </w:t>
      </w:r>
    </w:p>
    <w:p w14:paraId="0F27B23A" w14:textId="77777777" w:rsidR="00816959" w:rsidRDefault="00816959" w:rsidP="00816959">
      <w:r>
        <w:t xml:space="preserve">Parent class (if any): </w:t>
      </w:r>
    </w:p>
    <w:p w14:paraId="00ED2195" w14:textId="77777777" w:rsidR="00816959" w:rsidRDefault="00816959" w:rsidP="00816959">
      <w:r>
        <w:t xml:space="preserve">Subclasses (if any): </w:t>
      </w:r>
    </w:p>
    <w:p w14:paraId="242E01AF" w14:textId="77777777" w:rsidR="00816959" w:rsidRDefault="00816959" w:rsidP="00816959">
      <w:r>
        <w:t xml:space="preserve">Responsibilities: </w:t>
      </w:r>
    </w:p>
    <w:p w14:paraId="14036507" w14:textId="0AF7B868" w:rsidR="00816959" w:rsidRDefault="00816959" w:rsidP="004E5008">
      <w:pPr>
        <w:pStyle w:val="ListParagraph"/>
        <w:numPr>
          <w:ilvl w:val="0"/>
          <w:numId w:val="43"/>
        </w:numPr>
      </w:pPr>
      <w:r>
        <w:t xml:space="preserve">Creates a Post </w:t>
      </w:r>
    </w:p>
    <w:p w14:paraId="61478356" w14:textId="77777777" w:rsidR="00816959" w:rsidRDefault="00816959" w:rsidP="00816959">
      <w:r>
        <w:t xml:space="preserve">Collaborators: </w:t>
      </w:r>
    </w:p>
    <w:p w14:paraId="0F866EDF" w14:textId="72D5D1EE" w:rsidR="00816959" w:rsidRDefault="00816959" w:rsidP="004E5008">
      <w:pPr>
        <w:pStyle w:val="ListParagraph"/>
        <w:numPr>
          <w:ilvl w:val="0"/>
          <w:numId w:val="43"/>
        </w:numPr>
      </w:pPr>
      <w:r>
        <w:t>Post</w:t>
      </w:r>
    </w:p>
    <w:p w14:paraId="56616235" w14:textId="77777777" w:rsidR="00816959" w:rsidRDefault="00816959" w:rsidP="00816959"/>
    <w:p w14:paraId="71017D71" w14:textId="77777777" w:rsidR="00816959" w:rsidRDefault="00816959" w:rsidP="00816959">
      <w:r>
        <w:t xml:space="preserve">Class name: </w:t>
      </w:r>
      <w:proofErr w:type="spellStart"/>
      <w:r>
        <w:t>AccountController</w:t>
      </w:r>
      <w:proofErr w:type="spellEnd"/>
      <w:r>
        <w:t xml:space="preserve"> </w:t>
      </w:r>
    </w:p>
    <w:p w14:paraId="6136515C" w14:textId="77777777" w:rsidR="00816959" w:rsidRDefault="00816959" w:rsidP="00816959">
      <w:r>
        <w:t xml:space="preserve">Parent class (if any): </w:t>
      </w:r>
    </w:p>
    <w:p w14:paraId="7BDC1341" w14:textId="77777777" w:rsidR="00816959" w:rsidRDefault="00816959" w:rsidP="00816959">
      <w:r>
        <w:t xml:space="preserve">Subclasses (if any): </w:t>
      </w:r>
    </w:p>
    <w:p w14:paraId="390914B8" w14:textId="2679FF70" w:rsidR="007118A9" w:rsidRDefault="00816959" w:rsidP="00816959">
      <w:r>
        <w:t xml:space="preserve">Responsibilities: </w:t>
      </w:r>
    </w:p>
    <w:p w14:paraId="5A29925B" w14:textId="77777777" w:rsidR="007118A9" w:rsidRDefault="007118A9" w:rsidP="007118A9">
      <w:pPr>
        <w:pStyle w:val="ListParagraph"/>
        <w:numPr>
          <w:ilvl w:val="0"/>
          <w:numId w:val="43"/>
        </w:numPr>
      </w:pPr>
      <w:r>
        <w:t>Profile or account related API calls such as creating an account or editing a profile</w:t>
      </w:r>
    </w:p>
    <w:p w14:paraId="3D592CC3" w14:textId="0F661A5C" w:rsidR="00816959" w:rsidRDefault="00816959" w:rsidP="007118A9">
      <w:pPr>
        <w:pStyle w:val="ListParagraph"/>
        <w:numPr>
          <w:ilvl w:val="0"/>
          <w:numId w:val="43"/>
        </w:numPr>
      </w:pPr>
      <w:r>
        <w:t>interacts/manipulates the user model to acquire/update information about the user</w:t>
      </w:r>
    </w:p>
    <w:p w14:paraId="211704F1" w14:textId="3C48FA8B" w:rsidR="00816959" w:rsidRDefault="00816959" w:rsidP="007118A9">
      <w:pPr>
        <w:pStyle w:val="ListParagraph"/>
        <w:numPr>
          <w:ilvl w:val="0"/>
          <w:numId w:val="43"/>
        </w:numPr>
      </w:pPr>
      <w:r>
        <w:t>interacts or manipulates the LIKED and JOINED models, to keep track of posts liked by the user and fandoms joined by the user respectively.</w:t>
      </w:r>
    </w:p>
    <w:p w14:paraId="0B254BB3" w14:textId="77777777" w:rsidR="00816959" w:rsidRDefault="00816959" w:rsidP="00816959">
      <w:r>
        <w:lastRenderedPageBreak/>
        <w:t xml:space="preserve">Collaborators: </w:t>
      </w:r>
    </w:p>
    <w:p w14:paraId="30D5C3B5" w14:textId="392AA3C2" w:rsidR="00816959" w:rsidRDefault="00816959" w:rsidP="007118A9">
      <w:pPr>
        <w:pStyle w:val="ListParagraph"/>
        <w:numPr>
          <w:ilvl w:val="0"/>
          <w:numId w:val="43"/>
        </w:numPr>
      </w:pPr>
      <w:proofErr w:type="spellStart"/>
      <w:r>
        <w:t>AccountService</w:t>
      </w:r>
      <w:proofErr w:type="spellEnd"/>
    </w:p>
    <w:p w14:paraId="13C1BAA4" w14:textId="77777777" w:rsidR="00816959" w:rsidRDefault="00816959" w:rsidP="00816959"/>
    <w:p w14:paraId="0A21EEC9" w14:textId="77777777" w:rsidR="00816959" w:rsidRDefault="00816959" w:rsidP="00816959">
      <w:r>
        <w:t xml:space="preserve">Class name: </w:t>
      </w:r>
      <w:proofErr w:type="spellStart"/>
      <w:r>
        <w:t>FeedController</w:t>
      </w:r>
      <w:proofErr w:type="spellEnd"/>
      <w:r>
        <w:t xml:space="preserve"> </w:t>
      </w:r>
    </w:p>
    <w:p w14:paraId="52D25A41" w14:textId="77777777" w:rsidR="00816959" w:rsidRDefault="00816959" w:rsidP="00816959">
      <w:r>
        <w:t xml:space="preserve">Parent class (if any): </w:t>
      </w:r>
    </w:p>
    <w:p w14:paraId="6ADD4328" w14:textId="77777777" w:rsidR="00816959" w:rsidRDefault="00816959" w:rsidP="00816959">
      <w:r>
        <w:t xml:space="preserve">Subclasses (if any): </w:t>
      </w:r>
    </w:p>
    <w:p w14:paraId="21D852E0" w14:textId="10F4667F" w:rsidR="007118A9" w:rsidRDefault="00816959" w:rsidP="00816959">
      <w:r>
        <w:t>Responsibilities:</w:t>
      </w:r>
    </w:p>
    <w:p w14:paraId="379CD3D5" w14:textId="77777777" w:rsidR="007118A9" w:rsidRDefault="007118A9" w:rsidP="007118A9">
      <w:pPr>
        <w:pStyle w:val="ListParagraph"/>
        <w:numPr>
          <w:ilvl w:val="0"/>
          <w:numId w:val="43"/>
        </w:numPr>
      </w:pPr>
      <w:r>
        <w:t>Generates the feed with posts</w:t>
      </w:r>
    </w:p>
    <w:p w14:paraId="214770DC" w14:textId="77777777" w:rsidR="007118A9" w:rsidRDefault="007118A9" w:rsidP="00816959">
      <w:pPr>
        <w:pStyle w:val="ListParagraph"/>
        <w:numPr>
          <w:ilvl w:val="0"/>
          <w:numId w:val="43"/>
        </w:numPr>
      </w:pPr>
      <w:r>
        <w:t>I</w:t>
      </w:r>
      <w:r w:rsidR="00816959">
        <w:t>nteracts and/or manipulates the post model to get or edit information about posts</w:t>
      </w:r>
    </w:p>
    <w:p w14:paraId="5FD11B56" w14:textId="307D597F" w:rsidR="00816959" w:rsidRDefault="007118A9" w:rsidP="00816959">
      <w:pPr>
        <w:pStyle w:val="ListParagraph"/>
        <w:numPr>
          <w:ilvl w:val="0"/>
          <w:numId w:val="43"/>
        </w:numPr>
      </w:pPr>
      <w:r>
        <w:t>I</w:t>
      </w:r>
      <w:r w:rsidR="00816959">
        <w:t>nteracts with the POSTED_IN model to determine the fandom the post belongs in</w:t>
      </w:r>
    </w:p>
    <w:p w14:paraId="74129166" w14:textId="77777777" w:rsidR="00816959" w:rsidRDefault="00816959" w:rsidP="00816959">
      <w:r>
        <w:t xml:space="preserve">Collaborators: </w:t>
      </w:r>
    </w:p>
    <w:p w14:paraId="0760EA1F" w14:textId="1DB08A85" w:rsidR="00816959" w:rsidRDefault="00816959" w:rsidP="004E5008">
      <w:pPr>
        <w:pStyle w:val="ListParagraph"/>
        <w:numPr>
          <w:ilvl w:val="0"/>
          <w:numId w:val="42"/>
        </w:numPr>
      </w:pPr>
      <w:r>
        <w:t>Feed</w:t>
      </w:r>
    </w:p>
    <w:p w14:paraId="2C0268AD" w14:textId="77777777" w:rsidR="00816959" w:rsidRDefault="00816959" w:rsidP="00816959"/>
    <w:p w14:paraId="73767E46" w14:textId="77777777" w:rsidR="00816959" w:rsidRDefault="00816959" w:rsidP="00816959">
      <w:r>
        <w:t xml:space="preserve">Class name: </w:t>
      </w:r>
      <w:proofErr w:type="spellStart"/>
      <w:r>
        <w:t>FandomController</w:t>
      </w:r>
      <w:proofErr w:type="spellEnd"/>
      <w:r>
        <w:t xml:space="preserve"> </w:t>
      </w:r>
    </w:p>
    <w:p w14:paraId="23D743EF" w14:textId="77777777" w:rsidR="00816959" w:rsidRDefault="00816959" w:rsidP="00816959">
      <w:r>
        <w:t xml:space="preserve">Parent class (if any): </w:t>
      </w:r>
    </w:p>
    <w:p w14:paraId="1455EF16" w14:textId="77777777" w:rsidR="00816959" w:rsidRDefault="00816959" w:rsidP="00816959">
      <w:r>
        <w:t xml:space="preserve">Subclasses (if any): </w:t>
      </w:r>
    </w:p>
    <w:p w14:paraId="00308F57" w14:textId="77777777" w:rsidR="004E5008" w:rsidRDefault="00816959" w:rsidP="00816959">
      <w:r>
        <w:t xml:space="preserve">Responsibilities: </w:t>
      </w:r>
    </w:p>
    <w:p w14:paraId="0835C878" w14:textId="3557FEC0" w:rsidR="00816959" w:rsidRDefault="00816959" w:rsidP="004E5008">
      <w:pPr>
        <w:pStyle w:val="ListParagraph"/>
        <w:numPr>
          <w:ilvl w:val="0"/>
          <w:numId w:val="41"/>
        </w:numPr>
      </w:pPr>
      <w:r>
        <w:t xml:space="preserve">Responsible for acquiring information about the fandoms, </w:t>
      </w:r>
    </w:p>
    <w:p w14:paraId="125861A3" w14:textId="28CFA75B" w:rsidR="00816959" w:rsidRDefault="003F0C1D" w:rsidP="004E5008">
      <w:pPr>
        <w:pStyle w:val="ListParagraph"/>
        <w:numPr>
          <w:ilvl w:val="0"/>
          <w:numId w:val="41"/>
        </w:numPr>
      </w:pPr>
      <w:r>
        <w:t>I</w:t>
      </w:r>
      <w:r w:rsidR="00816959">
        <w:t>nteracts and/or manipulates the fandom model to get information about the fandoms.</w:t>
      </w:r>
    </w:p>
    <w:p w14:paraId="63A66CF9" w14:textId="77777777" w:rsidR="00816959" w:rsidRDefault="00816959" w:rsidP="00816959">
      <w:r>
        <w:t xml:space="preserve">Collaborators: </w:t>
      </w:r>
    </w:p>
    <w:p w14:paraId="02AF8698" w14:textId="1EC84941" w:rsidR="00816959" w:rsidRDefault="00816959" w:rsidP="004E5008">
      <w:pPr>
        <w:pStyle w:val="ListParagraph"/>
        <w:numPr>
          <w:ilvl w:val="0"/>
          <w:numId w:val="39"/>
        </w:numPr>
      </w:pPr>
      <w:r>
        <w:t>Fandom</w:t>
      </w:r>
    </w:p>
    <w:p w14:paraId="04AF0B5F" w14:textId="7DA5852B" w:rsidR="003F0C1D" w:rsidRDefault="003F0C1D" w:rsidP="004E5008">
      <w:pPr>
        <w:pStyle w:val="ListParagraph"/>
        <w:numPr>
          <w:ilvl w:val="0"/>
          <w:numId w:val="39"/>
        </w:numPr>
      </w:pPr>
      <w:proofErr w:type="spellStart"/>
      <w:r>
        <w:t>FandomService</w:t>
      </w:r>
      <w:proofErr w:type="spellEnd"/>
    </w:p>
    <w:p w14:paraId="22CB2B8B" w14:textId="77777777" w:rsidR="00816959" w:rsidRDefault="00816959" w:rsidP="00816959"/>
    <w:p w14:paraId="6752416C" w14:textId="77777777" w:rsidR="00816959" w:rsidRDefault="00816959" w:rsidP="00816959">
      <w:r>
        <w:t xml:space="preserve">Class name: </w:t>
      </w:r>
      <w:proofErr w:type="spellStart"/>
      <w:r>
        <w:t>UsernameNotUniqueException</w:t>
      </w:r>
      <w:proofErr w:type="spellEnd"/>
      <w:r>
        <w:t xml:space="preserve"> </w:t>
      </w:r>
    </w:p>
    <w:p w14:paraId="59A4B97B" w14:textId="77777777" w:rsidR="00816959" w:rsidRDefault="00816959" w:rsidP="00816959">
      <w:r>
        <w:t xml:space="preserve">Parent class (if any): </w:t>
      </w:r>
      <w:proofErr w:type="spellStart"/>
      <w:r>
        <w:t>RuntimeException</w:t>
      </w:r>
      <w:proofErr w:type="spellEnd"/>
    </w:p>
    <w:p w14:paraId="1F6C7715" w14:textId="77777777" w:rsidR="00816959" w:rsidRDefault="00816959" w:rsidP="00816959">
      <w:r>
        <w:t xml:space="preserve">Subclasses (if any): </w:t>
      </w:r>
    </w:p>
    <w:p w14:paraId="1F211A7A" w14:textId="77777777" w:rsidR="00816959" w:rsidRDefault="00816959" w:rsidP="00816959">
      <w:r>
        <w:t xml:space="preserve">Responsibilities: </w:t>
      </w:r>
    </w:p>
    <w:p w14:paraId="5401767D" w14:textId="7A92553C" w:rsidR="00816959" w:rsidRDefault="00816959" w:rsidP="004E5008">
      <w:pPr>
        <w:pStyle w:val="ListParagraph"/>
        <w:numPr>
          <w:ilvl w:val="0"/>
          <w:numId w:val="38"/>
        </w:numPr>
      </w:pPr>
      <w:r>
        <w:t xml:space="preserve">Exception error for throwing when a Username is not unique </w:t>
      </w:r>
    </w:p>
    <w:p w14:paraId="25B4181B" w14:textId="166DDE02" w:rsidR="00816959" w:rsidRDefault="00816959" w:rsidP="00816959">
      <w:r>
        <w:t xml:space="preserve">Collaborators: </w:t>
      </w:r>
    </w:p>
    <w:p w14:paraId="090D9D0D" w14:textId="77777777" w:rsidR="00816959" w:rsidRDefault="00816959" w:rsidP="00816959"/>
    <w:p w14:paraId="6A4EBC02" w14:textId="77777777" w:rsidR="00816959" w:rsidRDefault="00816959" w:rsidP="00816959">
      <w:r>
        <w:t xml:space="preserve">Class name: </w:t>
      </w:r>
      <w:proofErr w:type="spellStart"/>
      <w:r>
        <w:t>UserNotFoundException</w:t>
      </w:r>
      <w:proofErr w:type="spellEnd"/>
      <w:r>
        <w:t xml:space="preserve"> </w:t>
      </w:r>
    </w:p>
    <w:p w14:paraId="698F9315" w14:textId="77777777" w:rsidR="00816959" w:rsidRDefault="00816959" w:rsidP="00816959">
      <w:r>
        <w:t xml:space="preserve">Parent class (if any): </w:t>
      </w:r>
      <w:proofErr w:type="spellStart"/>
      <w:r>
        <w:t>RuntimeException</w:t>
      </w:r>
      <w:proofErr w:type="spellEnd"/>
    </w:p>
    <w:p w14:paraId="440A7E38" w14:textId="77777777" w:rsidR="00816959" w:rsidRDefault="00816959" w:rsidP="00816959">
      <w:r>
        <w:t xml:space="preserve">Subclasses (if any): </w:t>
      </w:r>
    </w:p>
    <w:p w14:paraId="61991244" w14:textId="77777777" w:rsidR="00816959" w:rsidRDefault="00816959" w:rsidP="00816959">
      <w:r>
        <w:t xml:space="preserve">Responsibilities: </w:t>
      </w:r>
    </w:p>
    <w:p w14:paraId="485EB86F" w14:textId="6BE053DF" w:rsidR="00816959" w:rsidRDefault="00816959" w:rsidP="004E5008">
      <w:pPr>
        <w:pStyle w:val="ListParagraph"/>
        <w:numPr>
          <w:ilvl w:val="0"/>
          <w:numId w:val="37"/>
        </w:numPr>
      </w:pPr>
      <w:r>
        <w:lastRenderedPageBreak/>
        <w:t xml:space="preserve">Exception error that is thrown when a User is not found </w:t>
      </w:r>
    </w:p>
    <w:p w14:paraId="5C36EEA3" w14:textId="0E85FDC4" w:rsidR="00816959" w:rsidRDefault="00816959" w:rsidP="004E5008">
      <w:r>
        <w:t xml:space="preserve">Collaborators: </w:t>
      </w:r>
    </w:p>
    <w:p w14:paraId="426DCB71" w14:textId="77777777" w:rsidR="00816959" w:rsidRDefault="00816959" w:rsidP="00816959"/>
    <w:p w14:paraId="09227AEE" w14:textId="77777777" w:rsidR="00816959" w:rsidRDefault="00816959" w:rsidP="00816959">
      <w:r>
        <w:t xml:space="preserve">Class name: User </w:t>
      </w:r>
    </w:p>
    <w:p w14:paraId="0AD2BDE0" w14:textId="77777777" w:rsidR="00816959" w:rsidRDefault="00816959" w:rsidP="00816959">
      <w:r>
        <w:t xml:space="preserve">Parent class (if any): </w:t>
      </w:r>
    </w:p>
    <w:p w14:paraId="51CB03CE" w14:textId="77777777" w:rsidR="00816959" w:rsidRDefault="00816959" w:rsidP="00816959">
      <w:r>
        <w:t xml:space="preserve">Subclasses (if any): </w:t>
      </w:r>
    </w:p>
    <w:p w14:paraId="745DCFF9" w14:textId="77777777" w:rsidR="00816959" w:rsidRDefault="00816959" w:rsidP="00816959">
      <w:r>
        <w:t xml:space="preserve">Responsibilities: </w:t>
      </w:r>
    </w:p>
    <w:p w14:paraId="4E007100" w14:textId="6A2A0F23" w:rsidR="00816959" w:rsidRDefault="00816959" w:rsidP="004E5008">
      <w:pPr>
        <w:pStyle w:val="ListParagraph"/>
        <w:numPr>
          <w:ilvl w:val="0"/>
          <w:numId w:val="36"/>
        </w:numPr>
      </w:pPr>
      <w:r>
        <w:t xml:space="preserve">Holds all the variables and methods of a user class </w:t>
      </w:r>
    </w:p>
    <w:p w14:paraId="3B0F7288" w14:textId="450CECE3" w:rsidR="00816959" w:rsidRDefault="00816959" w:rsidP="004E5008">
      <w:r>
        <w:t xml:space="preserve">Collaborators: </w:t>
      </w:r>
    </w:p>
    <w:p w14:paraId="5AA9A732" w14:textId="77777777" w:rsidR="00816959" w:rsidRDefault="00816959" w:rsidP="00816959"/>
    <w:p w14:paraId="39800733" w14:textId="77777777" w:rsidR="00816959" w:rsidRDefault="00816959" w:rsidP="00816959">
      <w:r>
        <w:t xml:space="preserve">Class name: Fandom </w:t>
      </w:r>
    </w:p>
    <w:p w14:paraId="7FA107CA" w14:textId="77777777" w:rsidR="00816959" w:rsidRDefault="00816959" w:rsidP="00816959">
      <w:r>
        <w:t xml:space="preserve">Parent class (if any): </w:t>
      </w:r>
    </w:p>
    <w:p w14:paraId="5FB4CF89" w14:textId="77777777" w:rsidR="00816959" w:rsidRDefault="00816959" w:rsidP="00816959">
      <w:r>
        <w:t xml:space="preserve">Subclasses (if any): </w:t>
      </w:r>
    </w:p>
    <w:p w14:paraId="368A9E0D" w14:textId="77777777" w:rsidR="00816959" w:rsidRDefault="00816959" w:rsidP="00816959">
      <w:r>
        <w:t xml:space="preserve">Responsibilities: </w:t>
      </w:r>
    </w:p>
    <w:p w14:paraId="7EDE260C" w14:textId="0F74F174" w:rsidR="00816959" w:rsidRDefault="00816959" w:rsidP="004E5008">
      <w:pPr>
        <w:pStyle w:val="ListParagraph"/>
        <w:numPr>
          <w:ilvl w:val="0"/>
          <w:numId w:val="35"/>
        </w:numPr>
      </w:pPr>
      <w:r>
        <w:t xml:space="preserve">Holds all the variables and methods of a Fandom class </w:t>
      </w:r>
    </w:p>
    <w:p w14:paraId="171F7C46" w14:textId="1D08003C" w:rsidR="00816959" w:rsidRDefault="00816959" w:rsidP="004E5008">
      <w:r>
        <w:t xml:space="preserve">Collaborators: </w:t>
      </w:r>
    </w:p>
    <w:p w14:paraId="2DEF466C" w14:textId="77777777" w:rsidR="00816959" w:rsidRDefault="00816959" w:rsidP="00816959"/>
    <w:p w14:paraId="4F6D7187" w14:textId="77777777" w:rsidR="00816959" w:rsidRDefault="00816959" w:rsidP="00816959">
      <w:r>
        <w:t xml:space="preserve">Class name: Post </w:t>
      </w:r>
    </w:p>
    <w:p w14:paraId="34A92F25" w14:textId="77777777" w:rsidR="00816959" w:rsidRDefault="00816959" w:rsidP="00816959">
      <w:r>
        <w:t xml:space="preserve">Parent class (if any): </w:t>
      </w:r>
    </w:p>
    <w:p w14:paraId="598275E2" w14:textId="77777777" w:rsidR="00816959" w:rsidRDefault="00816959" w:rsidP="00816959">
      <w:r>
        <w:t xml:space="preserve">Subclasses (if any): </w:t>
      </w:r>
    </w:p>
    <w:p w14:paraId="7CF137F7" w14:textId="77777777" w:rsidR="00816959" w:rsidRDefault="00816959" w:rsidP="00816959">
      <w:r>
        <w:t xml:space="preserve">Responsibilities: </w:t>
      </w:r>
    </w:p>
    <w:p w14:paraId="4CFCE8E7" w14:textId="7A61D7A3" w:rsidR="00816959" w:rsidRDefault="00816959" w:rsidP="004E5008">
      <w:pPr>
        <w:pStyle w:val="ListParagraph"/>
        <w:numPr>
          <w:ilvl w:val="0"/>
          <w:numId w:val="34"/>
        </w:numPr>
      </w:pPr>
      <w:r>
        <w:t xml:space="preserve">Holds all the variables and methods of a Post class </w:t>
      </w:r>
    </w:p>
    <w:p w14:paraId="75E83C8B" w14:textId="770B28B7" w:rsidR="00816959" w:rsidRDefault="00816959" w:rsidP="00816959">
      <w:r>
        <w:t xml:space="preserve">Collaborators: </w:t>
      </w:r>
    </w:p>
    <w:p w14:paraId="69679289" w14:textId="77777777" w:rsidR="00816959" w:rsidRDefault="00816959" w:rsidP="00816959"/>
    <w:p w14:paraId="456D7D4B" w14:textId="77777777" w:rsidR="00816959" w:rsidRDefault="00816959" w:rsidP="00816959">
      <w:r>
        <w:t xml:space="preserve">Class name: </w:t>
      </w:r>
      <w:proofErr w:type="spellStart"/>
      <w:r>
        <w:t>UserRespository</w:t>
      </w:r>
      <w:proofErr w:type="spellEnd"/>
      <w:r>
        <w:t xml:space="preserve"> </w:t>
      </w:r>
    </w:p>
    <w:p w14:paraId="146C72D3" w14:textId="77777777" w:rsidR="00816959" w:rsidRDefault="00816959" w:rsidP="00816959">
      <w:r>
        <w:t>Parent class (if any): Neo4jRepository</w:t>
      </w:r>
    </w:p>
    <w:p w14:paraId="1F7DD48F" w14:textId="77777777" w:rsidR="00816959" w:rsidRDefault="00816959" w:rsidP="00816959">
      <w:r>
        <w:t xml:space="preserve">Subclasses (if any): </w:t>
      </w:r>
    </w:p>
    <w:p w14:paraId="39502580" w14:textId="77777777" w:rsidR="00816959" w:rsidRDefault="00816959" w:rsidP="00816959">
      <w:r>
        <w:t xml:space="preserve">Responsibilities: </w:t>
      </w:r>
    </w:p>
    <w:p w14:paraId="52BB7824" w14:textId="56061C80" w:rsidR="00816959" w:rsidRDefault="00816959" w:rsidP="004E5008">
      <w:pPr>
        <w:pStyle w:val="ListParagraph"/>
        <w:numPr>
          <w:ilvl w:val="0"/>
          <w:numId w:val="33"/>
        </w:numPr>
      </w:pPr>
      <w:r>
        <w:t xml:space="preserve">Interface with method to find a user given a username </w:t>
      </w:r>
    </w:p>
    <w:p w14:paraId="7CFCD258" w14:textId="77777777" w:rsidR="00816959" w:rsidRDefault="00816959" w:rsidP="00816959">
      <w:r>
        <w:t xml:space="preserve">Collaborators: </w:t>
      </w:r>
    </w:p>
    <w:p w14:paraId="2D89C9B1" w14:textId="62A1B0A5" w:rsidR="00816959" w:rsidRDefault="00816959" w:rsidP="00816959">
      <w:pPr>
        <w:pStyle w:val="ListParagraph"/>
        <w:numPr>
          <w:ilvl w:val="0"/>
          <w:numId w:val="32"/>
        </w:numPr>
      </w:pPr>
      <w:proofErr w:type="spellStart"/>
      <w:r>
        <w:t>UserRespository</w:t>
      </w:r>
      <w:proofErr w:type="spellEnd"/>
      <w:r>
        <w:t xml:space="preserve"> </w:t>
      </w:r>
    </w:p>
    <w:p w14:paraId="70029DB4" w14:textId="77777777" w:rsidR="0038084F" w:rsidRDefault="0038084F" w:rsidP="0038084F"/>
    <w:p w14:paraId="1A0B69F0" w14:textId="77777777" w:rsidR="00816959" w:rsidRDefault="00816959" w:rsidP="00816959"/>
    <w:p w14:paraId="42EBDF79" w14:textId="77777777" w:rsidR="00816959" w:rsidRDefault="00816959" w:rsidP="00816959">
      <w:r>
        <w:t xml:space="preserve">Class name: </w:t>
      </w:r>
      <w:proofErr w:type="spellStart"/>
      <w:r>
        <w:t>AddUserRequest</w:t>
      </w:r>
      <w:proofErr w:type="spellEnd"/>
      <w:r>
        <w:t xml:space="preserve"> </w:t>
      </w:r>
    </w:p>
    <w:p w14:paraId="6DE90324" w14:textId="77777777" w:rsidR="00816959" w:rsidRDefault="00816959" w:rsidP="00816959">
      <w:r>
        <w:lastRenderedPageBreak/>
        <w:t xml:space="preserve">Parent class (if any): </w:t>
      </w:r>
    </w:p>
    <w:p w14:paraId="1F2A6248" w14:textId="77777777" w:rsidR="00816959" w:rsidRDefault="00816959" w:rsidP="00816959">
      <w:r>
        <w:t xml:space="preserve">Subclasses (if any): </w:t>
      </w:r>
    </w:p>
    <w:p w14:paraId="380934B4" w14:textId="77777777" w:rsidR="00816959" w:rsidRDefault="00816959" w:rsidP="00816959">
      <w:r>
        <w:t xml:space="preserve">Responsibilities: </w:t>
      </w:r>
    </w:p>
    <w:p w14:paraId="5437C158" w14:textId="16C77421" w:rsidR="00816959" w:rsidRDefault="00816959" w:rsidP="004E5008">
      <w:pPr>
        <w:pStyle w:val="ListParagraph"/>
        <w:numPr>
          <w:ilvl w:val="0"/>
          <w:numId w:val="31"/>
        </w:numPr>
      </w:pPr>
      <w:r>
        <w:t xml:space="preserve">Request to add a user </w:t>
      </w:r>
    </w:p>
    <w:p w14:paraId="1B00D071" w14:textId="647ED203" w:rsidR="00816959" w:rsidRDefault="00816959" w:rsidP="004E5008">
      <w:r>
        <w:t xml:space="preserve">Collaborators: </w:t>
      </w:r>
    </w:p>
    <w:p w14:paraId="09493321" w14:textId="77777777" w:rsidR="00816959" w:rsidRDefault="00816959" w:rsidP="00816959"/>
    <w:p w14:paraId="583B35AE" w14:textId="77777777" w:rsidR="00816959" w:rsidRDefault="00816959" w:rsidP="00816959">
      <w:r>
        <w:t xml:space="preserve">Class name: </w:t>
      </w:r>
      <w:proofErr w:type="spellStart"/>
      <w:r>
        <w:t>ValidateUserRequest</w:t>
      </w:r>
      <w:proofErr w:type="spellEnd"/>
      <w:r>
        <w:t xml:space="preserve"> </w:t>
      </w:r>
    </w:p>
    <w:p w14:paraId="728732FE" w14:textId="77777777" w:rsidR="00816959" w:rsidRDefault="00816959" w:rsidP="00816959">
      <w:r>
        <w:t xml:space="preserve">Parent class (if any): </w:t>
      </w:r>
    </w:p>
    <w:p w14:paraId="47BC31DC" w14:textId="77777777" w:rsidR="00816959" w:rsidRDefault="00816959" w:rsidP="00816959">
      <w:r>
        <w:t xml:space="preserve">Subclasses (if any): </w:t>
      </w:r>
    </w:p>
    <w:p w14:paraId="19D19ADE" w14:textId="77777777" w:rsidR="00816959" w:rsidRDefault="00816959" w:rsidP="00816959">
      <w:r>
        <w:t xml:space="preserve">Responsibilities: </w:t>
      </w:r>
    </w:p>
    <w:p w14:paraId="192EF73D" w14:textId="2EE129BA" w:rsidR="00816959" w:rsidRDefault="00816959" w:rsidP="004E5008">
      <w:pPr>
        <w:pStyle w:val="ListParagraph"/>
        <w:numPr>
          <w:ilvl w:val="0"/>
          <w:numId w:val="30"/>
        </w:numPr>
      </w:pPr>
      <w:r>
        <w:t xml:space="preserve">Request to validate User </w:t>
      </w:r>
    </w:p>
    <w:p w14:paraId="39CFA8AA" w14:textId="77777777" w:rsidR="00816959" w:rsidRDefault="00816959" w:rsidP="00816959">
      <w:r>
        <w:t xml:space="preserve">Collaborators: </w:t>
      </w:r>
    </w:p>
    <w:p w14:paraId="348BA1B6" w14:textId="77777777" w:rsidR="00816959" w:rsidRDefault="00816959" w:rsidP="00816959"/>
    <w:p w14:paraId="6BC78C78" w14:textId="77777777" w:rsidR="00816959" w:rsidRDefault="00816959" w:rsidP="00816959">
      <w:r>
        <w:t xml:space="preserve">Class name: </w:t>
      </w:r>
      <w:proofErr w:type="spellStart"/>
      <w:r>
        <w:t>AddUserResponse</w:t>
      </w:r>
      <w:proofErr w:type="spellEnd"/>
      <w:r>
        <w:t xml:space="preserve"> </w:t>
      </w:r>
    </w:p>
    <w:p w14:paraId="6164D120" w14:textId="77777777" w:rsidR="00816959" w:rsidRDefault="00816959" w:rsidP="00816959">
      <w:r>
        <w:t xml:space="preserve">Parent class (if any): </w:t>
      </w:r>
    </w:p>
    <w:p w14:paraId="73B7AA70" w14:textId="77777777" w:rsidR="00816959" w:rsidRDefault="00816959" w:rsidP="00816959">
      <w:r>
        <w:t xml:space="preserve">Subclasses (if any): </w:t>
      </w:r>
    </w:p>
    <w:p w14:paraId="68128784" w14:textId="77777777" w:rsidR="00816959" w:rsidRDefault="00816959" w:rsidP="00816959">
      <w:r>
        <w:t xml:space="preserve">Responsibilities: </w:t>
      </w:r>
    </w:p>
    <w:p w14:paraId="29E5C479" w14:textId="7C49F6F3" w:rsidR="00816959" w:rsidRDefault="00816959" w:rsidP="004E5008">
      <w:pPr>
        <w:pStyle w:val="ListParagraph"/>
        <w:numPr>
          <w:ilvl w:val="0"/>
          <w:numId w:val="29"/>
        </w:numPr>
      </w:pPr>
      <w:r>
        <w:t xml:space="preserve">Response when user added </w:t>
      </w:r>
    </w:p>
    <w:p w14:paraId="182C33B8" w14:textId="2BDD3CAB" w:rsidR="00816959" w:rsidRDefault="00816959" w:rsidP="00816959">
      <w:r>
        <w:t xml:space="preserve">Collaborators: </w:t>
      </w:r>
    </w:p>
    <w:p w14:paraId="72C8C5E6" w14:textId="77777777" w:rsidR="00816959" w:rsidRDefault="00816959" w:rsidP="00816959"/>
    <w:p w14:paraId="1B5D0144" w14:textId="77777777" w:rsidR="00816959" w:rsidRDefault="00816959" w:rsidP="00816959">
      <w:r>
        <w:t xml:space="preserve">Class name: </w:t>
      </w:r>
      <w:proofErr w:type="spellStart"/>
      <w:r>
        <w:t>ValidateUserResponse</w:t>
      </w:r>
      <w:proofErr w:type="spellEnd"/>
      <w:r>
        <w:t xml:space="preserve"> </w:t>
      </w:r>
    </w:p>
    <w:p w14:paraId="5A065928" w14:textId="77777777" w:rsidR="00816959" w:rsidRDefault="00816959" w:rsidP="00816959">
      <w:r>
        <w:t xml:space="preserve">Parent class (if any): </w:t>
      </w:r>
    </w:p>
    <w:p w14:paraId="40972A00" w14:textId="77777777" w:rsidR="00816959" w:rsidRDefault="00816959" w:rsidP="00816959">
      <w:r>
        <w:t xml:space="preserve">Subclasses (if any): </w:t>
      </w:r>
    </w:p>
    <w:p w14:paraId="02330D02" w14:textId="77777777" w:rsidR="00816959" w:rsidRDefault="00816959" w:rsidP="00816959">
      <w:r>
        <w:t xml:space="preserve">Responsibilities: </w:t>
      </w:r>
    </w:p>
    <w:p w14:paraId="7B86B261" w14:textId="72616677" w:rsidR="00816959" w:rsidRDefault="00816959" w:rsidP="004E5008">
      <w:pPr>
        <w:pStyle w:val="ListParagraph"/>
        <w:numPr>
          <w:ilvl w:val="0"/>
          <w:numId w:val="28"/>
        </w:numPr>
      </w:pPr>
      <w:r>
        <w:t xml:space="preserve">Response when user validated </w:t>
      </w:r>
    </w:p>
    <w:p w14:paraId="481BCDA8" w14:textId="40A68102" w:rsidR="00816959" w:rsidRDefault="00816959" w:rsidP="004E5008">
      <w:r>
        <w:t xml:space="preserve">Collaborators: </w:t>
      </w:r>
    </w:p>
    <w:p w14:paraId="6DAD6F89" w14:textId="77777777" w:rsidR="00816959" w:rsidRDefault="00816959" w:rsidP="00816959"/>
    <w:p w14:paraId="319CBBE1" w14:textId="77777777" w:rsidR="00816959" w:rsidRDefault="00816959" w:rsidP="00816959">
      <w:r>
        <w:t xml:space="preserve">Class name: </w:t>
      </w:r>
      <w:proofErr w:type="spellStart"/>
      <w:r>
        <w:t>AccountService</w:t>
      </w:r>
      <w:proofErr w:type="spellEnd"/>
      <w:r>
        <w:t xml:space="preserve"> </w:t>
      </w:r>
    </w:p>
    <w:p w14:paraId="64E069CC" w14:textId="77777777" w:rsidR="00816959" w:rsidRDefault="00816959" w:rsidP="00816959">
      <w:r>
        <w:t xml:space="preserve">Parent class (if any): </w:t>
      </w:r>
    </w:p>
    <w:p w14:paraId="1047A6C1" w14:textId="77777777" w:rsidR="00816959" w:rsidRDefault="00816959" w:rsidP="00816959">
      <w:r>
        <w:t xml:space="preserve">Subclasses (if any): </w:t>
      </w:r>
    </w:p>
    <w:p w14:paraId="27D50651" w14:textId="77777777" w:rsidR="00816959" w:rsidRDefault="00816959" w:rsidP="00816959">
      <w:r>
        <w:t xml:space="preserve">Responsibilities: </w:t>
      </w:r>
    </w:p>
    <w:p w14:paraId="326020DA" w14:textId="6157923B" w:rsidR="00816959" w:rsidRDefault="00816959" w:rsidP="004E5008">
      <w:pPr>
        <w:pStyle w:val="ListParagraph"/>
        <w:numPr>
          <w:ilvl w:val="0"/>
          <w:numId w:val="27"/>
        </w:numPr>
      </w:pPr>
      <w:r>
        <w:t>Username and password validation</w:t>
      </w:r>
    </w:p>
    <w:p w14:paraId="2CD9135A" w14:textId="5CAA39D3" w:rsidR="00816959" w:rsidRDefault="00816959" w:rsidP="004E5008">
      <w:pPr>
        <w:pStyle w:val="ListParagraph"/>
        <w:numPr>
          <w:ilvl w:val="0"/>
          <w:numId w:val="27"/>
        </w:numPr>
      </w:pPr>
      <w:r>
        <w:t xml:space="preserve">Adds Users in the database </w:t>
      </w:r>
    </w:p>
    <w:p w14:paraId="1EC83A77" w14:textId="77777777" w:rsidR="00816959" w:rsidRDefault="00816959" w:rsidP="00816959">
      <w:r>
        <w:t xml:space="preserve">Collaborators: </w:t>
      </w:r>
    </w:p>
    <w:p w14:paraId="0277A7BF" w14:textId="51F2C585" w:rsidR="00816959" w:rsidRDefault="00816959" w:rsidP="004E5008">
      <w:pPr>
        <w:pStyle w:val="ListParagraph"/>
        <w:numPr>
          <w:ilvl w:val="0"/>
          <w:numId w:val="27"/>
        </w:numPr>
      </w:pPr>
      <w:proofErr w:type="spellStart"/>
      <w:r>
        <w:lastRenderedPageBreak/>
        <w:t>UserRespository</w:t>
      </w:r>
      <w:proofErr w:type="spellEnd"/>
      <w:r>
        <w:t xml:space="preserve"> </w:t>
      </w:r>
    </w:p>
    <w:p w14:paraId="699065BE" w14:textId="77777777" w:rsidR="003F0C1D" w:rsidRDefault="003F0C1D" w:rsidP="003F0C1D">
      <w:pPr>
        <w:pStyle w:val="ListParagraph"/>
      </w:pPr>
    </w:p>
    <w:p w14:paraId="7A5D08E5" w14:textId="7E33F6C0" w:rsidR="003F0C1D" w:rsidRDefault="003F0C1D" w:rsidP="003F0C1D">
      <w:r>
        <w:t xml:space="preserve">Class name: </w:t>
      </w:r>
      <w:proofErr w:type="spellStart"/>
      <w:r>
        <w:t>PostController</w:t>
      </w:r>
      <w:proofErr w:type="spellEnd"/>
      <w:r>
        <w:t xml:space="preserve"> </w:t>
      </w:r>
    </w:p>
    <w:p w14:paraId="5E2B235D" w14:textId="77777777" w:rsidR="003F0C1D" w:rsidRDefault="003F0C1D" w:rsidP="003F0C1D">
      <w:r>
        <w:t xml:space="preserve">Parent class (if any): </w:t>
      </w:r>
    </w:p>
    <w:p w14:paraId="37F88F76" w14:textId="77777777" w:rsidR="003F0C1D" w:rsidRDefault="003F0C1D" w:rsidP="003F0C1D">
      <w:r>
        <w:t xml:space="preserve">Subclasses (if any): </w:t>
      </w:r>
    </w:p>
    <w:p w14:paraId="55A47230" w14:textId="77777777" w:rsidR="003F0C1D" w:rsidRDefault="003F0C1D" w:rsidP="003F0C1D">
      <w:r>
        <w:t xml:space="preserve">Responsibilities: </w:t>
      </w:r>
    </w:p>
    <w:p w14:paraId="20BD90DA" w14:textId="7A5527BC" w:rsidR="003F0C1D" w:rsidRDefault="00A906BD" w:rsidP="003F0C1D">
      <w:pPr>
        <w:pStyle w:val="ListParagraph"/>
        <w:numPr>
          <w:ilvl w:val="0"/>
          <w:numId w:val="27"/>
        </w:numPr>
      </w:pPr>
      <w:r>
        <w:t>Handles endpoints related to the Post model (creating, updating, retrieving)</w:t>
      </w:r>
    </w:p>
    <w:p w14:paraId="525C4462" w14:textId="77777777" w:rsidR="003F0C1D" w:rsidRDefault="003F0C1D" w:rsidP="003F0C1D">
      <w:r>
        <w:t xml:space="preserve">Collaborators: </w:t>
      </w:r>
      <w:bookmarkStart w:id="7" w:name="_GoBack"/>
      <w:bookmarkEnd w:id="7"/>
    </w:p>
    <w:p w14:paraId="38B8489B" w14:textId="49E4B60C" w:rsidR="003F0C1D" w:rsidRDefault="003F0C1D" w:rsidP="003F0C1D">
      <w:pPr>
        <w:pStyle w:val="ListParagraph"/>
        <w:numPr>
          <w:ilvl w:val="0"/>
          <w:numId w:val="27"/>
        </w:numPr>
      </w:pPr>
      <w:proofErr w:type="spellStart"/>
      <w:r>
        <w:t>PostService</w:t>
      </w:r>
      <w:proofErr w:type="spellEnd"/>
      <w:r>
        <w:t xml:space="preserve"> </w:t>
      </w:r>
    </w:p>
    <w:p w14:paraId="6628CA31" w14:textId="4E32AD95" w:rsidR="00A906BD" w:rsidRDefault="00A906BD" w:rsidP="00A906BD"/>
    <w:p w14:paraId="12FC0054" w14:textId="797B2C90" w:rsidR="00A906BD" w:rsidRDefault="00A906BD" w:rsidP="00A906BD">
      <w:r>
        <w:t xml:space="preserve">Class name: </w:t>
      </w:r>
      <w:proofErr w:type="spellStart"/>
      <w:r>
        <w:t>PostService</w:t>
      </w:r>
      <w:proofErr w:type="spellEnd"/>
      <w:r>
        <w:t xml:space="preserve"> </w:t>
      </w:r>
    </w:p>
    <w:p w14:paraId="68A54F9C" w14:textId="77777777" w:rsidR="00A906BD" w:rsidRDefault="00A906BD" w:rsidP="00A906BD">
      <w:r>
        <w:t xml:space="preserve">Parent class (if any): </w:t>
      </w:r>
    </w:p>
    <w:p w14:paraId="28EBFD3F" w14:textId="77777777" w:rsidR="00A906BD" w:rsidRDefault="00A906BD" w:rsidP="00A906BD">
      <w:r>
        <w:t xml:space="preserve">Subclasses (if any): </w:t>
      </w:r>
    </w:p>
    <w:p w14:paraId="005F311C" w14:textId="77777777" w:rsidR="00A906BD" w:rsidRDefault="00A906BD" w:rsidP="00A906BD">
      <w:r>
        <w:t xml:space="preserve">Responsibilities: </w:t>
      </w:r>
    </w:p>
    <w:p w14:paraId="5EEB9CC4" w14:textId="36535C79" w:rsidR="00A906BD" w:rsidRDefault="00147B30" w:rsidP="00A906BD">
      <w:pPr>
        <w:pStyle w:val="ListParagraph"/>
        <w:numPr>
          <w:ilvl w:val="0"/>
          <w:numId w:val="27"/>
        </w:numPr>
      </w:pPr>
      <w:r>
        <w:t xml:space="preserve">Retrieves and updates Post models using the </w:t>
      </w:r>
      <w:proofErr w:type="spellStart"/>
      <w:r>
        <w:t>PostRepository</w:t>
      </w:r>
      <w:proofErr w:type="spellEnd"/>
      <w:r>
        <w:t>, then manipulates the</w:t>
      </w:r>
      <w:r w:rsidR="005353E6">
        <w:t xml:space="preserve">m and formats them to send through the endpoints in </w:t>
      </w:r>
      <w:proofErr w:type="spellStart"/>
      <w:r w:rsidR="005353E6">
        <w:t>PostController</w:t>
      </w:r>
      <w:proofErr w:type="spellEnd"/>
    </w:p>
    <w:p w14:paraId="370F5417" w14:textId="2BF83889" w:rsidR="005353E6" w:rsidRDefault="005353E6" w:rsidP="00A906BD">
      <w:pPr>
        <w:pStyle w:val="ListParagraph"/>
        <w:numPr>
          <w:ilvl w:val="0"/>
          <w:numId w:val="27"/>
        </w:numPr>
      </w:pPr>
      <w:r>
        <w:t>Performs error checking on parameters sent through requests</w:t>
      </w:r>
    </w:p>
    <w:p w14:paraId="0FEA01BF" w14:textId="77777777" w:rsidR="00A906BD" w:rsidRDefault="00A906BD" w:rsidP="00A906BD">
      <w:r>
        <w:t xml:space="preserve">Collaborators: </w:t>
      </w:r>
    </w:p>
    <w:p w14:paraId="1F51A586" w14:textId="25C849E1" w:rsidR="00A906BD" w:rsidRDefault="00A906BD" w:rsidP="00A906BD">
      <w:pPr>
        <w:pStyle w:val="ListParagraph"/>
        <w:numPr>
          <w:ilvl w:val="0"/>
          <w:numId w:val="27"/>
        </w:numPr>
      </w:pPr>
      <w:proofErr w:type="spellStart"/>
      <w:r>
        <w:t>PostService</w:t>
      </w:r>
      <w:proofErr w:type="spellEnd"/>
    </w:p>
    <w:p w14:paraId="0FC70679" w14:textId="2867EF48" w:rsidR="005353E6" w:rsidRDefault="005353E6" w:rsidP="00A906BD">
      <w:pPr>
        <w:pStyle w:val="ListParagraph"/>
        <w:numPr>
          <w:ilvl w:val="0"/>
          <w:numId w:val="27"/>
        </w:numPr>
      </w:pPr>
      <w:proofErr w:type="spellStart"/>
      <w:r>
        <w:t>PostController</w:t>
      </w:r>
      <w:proofErr w:type="spellEnd"/>
    </w:p>
    <w:p w14:paraId="5524C5AA" w14:textId="23D300AF" w:rsidR="00A906BD" w:rsidRDefault="00A906BD" w:rsidP="00A906BD">
      <w:pPr>
        <w:pStyle w:val="ListParagraph"/>
        <w:numPr>
          <w:ilvl w:val="0"/>
          <w:numId w:val="27"/>
        </w:numPr>
      </w:pPr>
      <w:r>
        <w:t>Post</w:t>
      </w:r>
    </w:p>
    <w:p w14:paraId="70CDEE9F" w14:textId="659BC347" w:rsidR="00A906BD" w:rsidRDefault="00A906BD" w:rsidP="00A906BD">
      <w:pPr>
        <w:pStyle w:val="ListParagraph"/>
        <w:numPr>
          <w:ilvl w:val="0"/>
          <w:numId w:val="27"/>
        </w:numPr>
      </w:pPr>
      <w:r>
        <w:t>User</w:t>
      </w:r>
    </w:p>
    <w:p w14:paraId="239F5921" w14:textId="042CF57D" w:rsidR="00A906BD" w:rsidRDefault="00A906BD" w:rsidP="00A906BD">
      <w:pPr>
        <w:pStyle w:val="ListParagraph"/>
        <w:numPr>
          <w:ilvl w:val="0"/>
          <w:numId w:val="27"/>
        </w:numPr>
      </w:pPr>
      <w:r>
        <w:t>Fandom</w:t>
      </w:r>
    </w:p>
    <w:p w14:paraId="1885D824" w14:textId="693F66D7" w:rsidR="00A906BD" w:rsidRDefault="00A906BD" w:rsidP="00A906BD"/>
    <w:p w14:paraId="3A1F2B10" w14:textId="7423E0F2" w:rsidR="00A906BD" w:rsidRDefault="00A906BD" w:rsidP="00A906BD">
      <w:r>
        <w:t xml:space="preserve">Class name: </w:t>
      </w:r>
      <w:proofErr w:type="spellStart"/>
      <w:r>
        <w:t>PostRepository</w:t>
      </w:r>
      <w:proofErr w:type="spellEnd"/>
      <w:r>
        <w:t xml:space="preserve"> </w:t>
      </w:r>
    </w:p>
    <w:p w14:paraId="58C3E565" w14:textId="16D69907" w:rsidR="00A906BD" w:rsidRDefault="00A906BD" w:rsidP="00A906BD">
      <w:r>
        <w:t>Parent class (if any): Neo4jRepository</w:t>
      </w:r>
    </w:p>
    <w:p w14:paraId="6E4432B3" w14:textId="77777777" w:rsidR="00A906BD" w:rsidRDefault="00A906BD" w:rsidP="00A906BD">
      <w:r>
        <w:t xml:space="preserve">Subclasses (if any): </w:t>
      </w:r>
    </w:p>
    <w:p w14:paraId="4959E328" w14:textId="77777777" w:rsidR="00A906BD" w:rsidRDefault="00A906BD" w:rsidP="00A906BD">
      <w:r>
        <w:t xml:space="preserve">Responsibilities: </w:t>
      </w:r>
    </w:p>
    <w:p w14:paraId="186C3F30" w14:textId="2E993CDD" w:rsidR="00A906BD" w:rsidRDefault="00A906BD" w:rsidP="00A906BD">
      <w:pPr>
        <w:pStyle w:val="ListParagraph"/>
        <w:numPr>
          <w:ilvl w:val="0"/>
          <w:numId w:val="27"/>
        </w:numPr>
      </w:pPr>
      <w:r>
        <w:t>Contacts database to retrieve and update Post objects</w:t>
      </w:r>
    </w:p>
    <w:p w14:paraId="1766D711" w14:textId="646D67F8" w:rsidR="00A906BD" w:rsidRDefault="00A906BD" w:rsidP="00A906BD">
      <w:r>
        <w:t xml:space="preserve">Collaborators: </w:t>
      </w:r>
    </w:p>
    <w:p w14:paraId="00EFA916" w14:textId="061B196C" w:rsidR="00A906BD" w:rsidRDefault="00A906BD" w:rsidP="00A906BD">
      <w:pPr>
        <w:pStyle w:val="ListParagraph"/>
        <w:numPr>
          <w:ilvl w:val="0"/>
          <w:numId w:val="27"/>
        </w:numPr>
      </w:pPr>
      <w:r>
        <w:t xml:space="preserve">Post </w:t>
      </w:r>
    </w:p>
    <w:p w14:paraId="40593A52" w14:textId="77777777" w:rsidR="00A906BD" w:rsidRDefault="00A906BD" w:rsidP="00A906BD"/>
    <w:p w14:paraId="50BBB57B" w14:textId="77777777" w:rsidR="00A906BD" w:rsidRDefault="00A906BD" w:rsidP="00A906BD"/>
    <w:p w14:paraId="26E523B3" w14:textId="77777777" w:rsidR="003F0C1D" w:rsidRDefault="003F0C1D" w:rsidP="003F0C1D"/>
    <w:p w14:paraId="69E87BA8" w14:textId="2ED46DCC" w:rsidR="00816959" w:rsidRDefault="00404B04" w:rsidP="00404B04">
      <w:pPr>
        <w:pStyle w:val="Heading2"/>
      </w:pPr>
      <w:r>
        <w:lastRenderedPageBreak/>
        <w:t>Component Breakdown for Front-End React Components</w:t>
      </w:r>
    </w:p>
    <w:p w14:paraId="2684FE9E" w14:textId="5728CAE0" w:rsidR="003F0C1D" w:rsidRDefault="003F0C1D" w:rsidP="003F0C1D"/>
    <w:p w14:paraId="243CB341" w14:textId="2A61A71C" w:rsidR="003F0C1D" w:rsidRDefault="003F0C1D" w:rsidP="003F0C1D">
      <w:r>
        <w:t xml:space="preserve">Component name: </w:t>
      </w:r>
      <w:proofErr w:type="spellStart"/>
      <w:r>
        <w:t>UserBuilder</w:t>
      </w:r>
      <w:proofErr w:type="spellEnd"/>
      <w:r>
        <w:t xml:space="preserve"> </w:t>
      </w:r>
    </w:p>
    <w:p w14:paraId="5A61AF06" w14:textId="77777777" w:rsidR="003F0C1D" w:rsidRDefault="003F0C1D" w:rsidP="003F0C1D">
      <w:r>
        <w:t xml:space="preserve">Responsibilities: </w:t>
      </w:r>
    </w:p>
    <w:p w14:paraId="70846A05" w14:textId="77777777" w:rsidR="003F0C1D" w:rsidRDefault="003F0C1D" w:rsidP="003F0C1D">
      <w:pPr>
        <w:pStyle w:val="ListParagraph"/>
        <w:numPr>
          <w:ilvl w:val="0"/>
          <w:numId w:val="43"/>
        </w:numPr>
      </w:pPr>
      <w:r>
        <w:t xml:space="preserve">Creates a user </w:t>
      </w:r>
    </w:p>
    <w:p w14:paraId="22E430CA" w14:textId="77777777" w:rsidR="003F0C1D" w:rsidRDefault="003F0C1D" w:rsidP="003F0C1D">
      <w:r>
        <w:t xml:space="preserve">Collaborators: </w:t>
      </w:r>
    </w:p>
    <w:p w14:paraId="2730694F" w14:textId="77777777" w:rsidR="003F0C1D" w:rsidRDefault="003F0C1D" w:rsidP="003F0C1D">
      <w:pPr>
        <w:pStyle w:val="ListParagraph"/>
        <w:numPr>
          <w:ilvl w:val="0"/>
          <w:numId w:val="43"/>
        </w:numPr>
      </w:pPr>
      <w:r>
        <w:t>User</w:t>
      </w:r>
    </w:p>
    <w:p w14:paraId="52FBE2E8" w14:textId="77777777" w:rsidR="003F0C1D" w:rsidRPr="003F0C1D" w:rsidRDefault="003F0C1D" w:rsidP="003F0C1D"/>
    <w:sectPr w:rsidR="003F0C1D" w:rsidRPr="003F0C1D"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621E3" w14:textId="77777777" w:rsidR="00260999" w:rsidRDefault="00260999" w:rsidP="00A91D75">
      <w:r>
        <w:separator/>
      </w:r>
    </w:p>
  </w:endnote>
  <w:endnote w:type="continuationSeparator" w:id="0">
    <w:p w14:paraId="74FF9F07" w14:textId="77777777" w:rsidR="00260999" w:rsidRDefault="00260999"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95C4A1" w14:textId="77777777" w:rsidR="00260999" w:rsidRDefault="00260999" w:rsidP="00A91D75">
      <w:r>
        <w:separator/>
      </w:r>
    </w:p>
  </w:footnote>
  <w:footnote w:type="continuationSeparator" w:id="0">
    <w:p w14:paraId="62A0A834" w14:textId="77777777" w:rsidR="00260999" w:rsidRDefault="00260999"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&#13;&#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&#13;&#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DB62635"/>
    <w:multiLevelType w:val="hybridMultilevel"/>
    <w:tmpl w:val="EC0C0D64"/>
    <w:lvl w:ilvl="0" w:tplc="7F7409A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F0A2127"/>
    <w:multiLevelType w:val="hybridMultilevel"/>
    <w:tmpl w:val="14A2EDD6"/>
    <w:lvl w:ilvl="0" w:tplc="6136E6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45F3316"/>
    <w:multiLevelType w:val="hybridMultilevel"/>
    <w:tmpl w:val="649650BE"/>
    <w:lvl w:ilvl="0" w:tplc="7CECC97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169A4130"/>
    <w:multiLevelType w:val="hybridMultilevel"/>
    <w:tmpl w:val="8FEA89E8"/>
    <w:lvl w:ilvl="0" w:tplc="FB72F05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7FE1742"/>
    <w:multiLevelType w:val="hybridMultilevel"/>
    <w:tmpl w:val="2CD8D538"/>
    <w:lvl w:ilvl="0" w:tplc="6C102DB0">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8BE68DF"/>
    <w:multiLevelType w:val="hybridMultilevel"/>
    <w:tmpl w:val="FC362B22"/>
    <w:lvl w:ilvl="0" w:tplc="7B1ED318">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DA4569B"/>
    <w:multiLevelType w:val="hybridMultilevel"/>
    <w:tmpl w:val="78D26EA6"/>
    <w:lvl w:ilvl="0" w:tplc="2D6E45B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3A65C46"/>
    <w:multiLevelType w:val="hybridMultilevel"/>
    <w:tmpl w:val="23746814"/>
    <w:lvl w:ilvl="0" w:tplc="07F6E7A4">
      <w:numFmt w:val="bullet"/>
      <w:lvlText w:val="-"/>
      <w:lvlJc w:val="left"/>
      <w:pPr>
        <w:ind w:left="1080" w:hanging="360"/>
      </w:pPr>
      <w:rPr>
        <w:rFonts w:ascii="Microsoft Sans Serif" w:eastAsiaTheme="minorHAnsi" w:hAnsi="Microsoft Sans Serif" w:cs="Microsoft Sans Serif"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9996BA7"/>
    <w:multiLevelType w:val="hybridMultilevel"/>
    <w:tmpl w:val="0F2A3C86"/>
    <w:lvl w:ilvl="0" w:tplc="1144BB4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3C930962"/>
    <w:multiLevelType w:val="hybridMultilevel"/>
    <w:tmpl w:val="70C83740"/>
    <w:lvl w:ilvl="0" w:tplc="74265D36">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37F2930"/>
    <w:multiLevelType w:val="hybridMultilevel"/>
    <w:tmpl w:val="2BB07800"/>
    <w:lvl w:ilvl="0" w:tplc="0C127FF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ADC65B3"/>
    <w:multiLevelType w:val="hybridMultilevel"/>
    <w:tmpl w:val="30DE149E"/>
    <w:lvl w:ilvl="0" w:tplc="FD461CFC">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2" w15:restartNumberingAfterBreak="0">
    <w:nsid w:val="69342CAB"/>
    <w:multiLevelType w:val="hybridMultilevel"/>
    <w:tmpl w:val="C0E83602"/>
    <w:lvl w:ilvl="0" w:tplc="FC560204">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6A923AA1"/>
    <w:multiLevelType w:val="hybridMultilevel"/>
    <w:tmpl w:val="E5188E12"/>
    <w:lvl w:ilvl="0" w:tplc="EB5A802E">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779030BD"/>
    <w:multiLevelType w:val="hybridMultilevel"/>
    <w:tmpl w:val="3CBC8210"/>
    <w:lvl w:ilvl="0" w:tplc="EC366F2A">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7CBD41E9"/>
    <w:multiLevelType w:val="hybridMultilevel"/>
    <w:tmpl w:val="49E0A71C"/>
    <w:lvl w:ilvl="0" w:tplc="4BFA11E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7E487357"/>
    <w:multiLevelType w:val="hybridMultilevel"/>
    <w:tmpl w:val="765ABD62"/>
    <w:lvl w:ilvl="0" w:tplc="E452C1B2">
      <w:numFmt w:val="bullet"/>
      <w:lvlText w:val="-"/>
      <w:lvlJc w:val="left"/>
      <w:pPr>
        <w:ind w:left="720" w:hanging="360"/>
      </w:pPr>
      <w:rPr>
        <w:rFonts w:ascii="Microsoft Sans Serif" w:eastAsiaTheme="minorHAnsi" w:hAnsi="Microsoft Sans Serif" w:cs="Microsoft Sans Serif"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2"/>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8"/>
  </w:num>
  <w:num w:numId="10">
    <w:abstractNumId w:val="21"/>
  </w:num>
  <w:num w:numId="11">
    <w:abstractNumId w:val="21"/>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1"/>
  </w:num>
  <w:num w:numId="13">
    <w:abstractNumId w:val="21"/>
  </w:num>
  <w:num w:numId="14">
    <w:abstractNumId w:val="21"/>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1"/>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5"/>
  </w:num>
  <w:num w:numId="23">
    <w:abstractNumId w:val="11"/>
  </w:num>
  <w:num w:numId="24">
    <w:abstractNumId w:val="1"/>
  </w:num>
  <w:num w:numId="25">
    <w:abstractNumId w:val="18"/>
  </w:num>
  <w:num w:numId="26">
    <w:abstractNumId w:val="24"/>
  </w:num>
  <w:num w:numId="27">
    <w:abstractNumId w:val="25"/>
  </w:num>
  <w:num w:numId="28">
    <w:abstractNumId w:val="9"/>
  </w:num>
  <w:num w:numId="29">
    <w:abstractNumId w:val="14"/>
  </w:num>
  <w:num w:numId="30">
    <w:abstractNumId w:val="4"/>
  </w:num>
  <w:num w:numId="31">
    <w:abstractNumId w:val="26"/>
  </w:num>
  <w:num w:numId="32">
    <w:abstractNumId w:val="27"/>
  </w:num>
  <w:num w:numId="33">
    <w:abstractNumId w:val="16"/>
  </w:num>
  <w:num w:numId="34">
    <w:abstractNumId w:val="6"/>
  </w:num>
  <w:num w:numId="35">
    <w:abstractNumId w:val="5"/>
  </w:num>
  <w:num w:numId="36">
    <w:abstractNumId w:val="23"/>
  </w:num>
  <w:num w:numId="37">
    <w:abstractNumId w:val="7"/>
  </w:num>
  <w:num w:numId="38">
    <w:abstractNumId w:val="19"/>
  </w:num>
  <w:num w:numId="39">
    <w:abstractNumId w:val="3"/>
  </w:num>
  <w:num w:numId="40">
    <w:abstractNumId w:val="10"/>
  </w:num>
  <w:num w:numId="41">
    <w:abstractNumId w:val="13"/>
  </w:num>
  <w:num w:numId="42">
    <w:abstractNumId w:val="8"/>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8"/>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47B30"/>
    <w:rsid w:val="00184B35"/>
    <w:rsid w:val="001865F2"/>
    <w:rsid w:val="001B227B"/>
    <w:rsid w:val="001C2F1F"/>
    <w:rsid w:val="001E59F3"/>
    <w:rsid w:val="002063EE"/>
    <w:rsid w:val="00226FF2"/>
    <w:rsid w:val="0024686B"/>
    <w:rsid w:val="00260999"/>
    <w:rsid w:val="0028594E"/>
    <w:rsid w:val="002C0F70"/>
    <w:rsid w:val="003370CA"/>
    <w:rsid w:val="00342438"/>
    <w:rsid w:val="00343909"/>
    <w:rsid w:val="00355A0B"/>
    <w:rsid w:val="00360F5C"/>
    <w:rsid w:val="0038084F"/>
    <w:rsid w:val="003E1A75"/>
    <w:rsid w:val="003F0C1D"/>
    <w:rsid w:val="003F429C"/>
    <w:rsid w:val="00404B04"/>
    <w:rsid w:val="004E5008"/>
    <w:rsid w:val="005353E6"/>
    <w:rsid w:val="00577305"/>
    <w:rsid w:val="005C2E0B"/>
    <w:rsid w:val="007118A9"/>
    <w:rsid w:val="00760843"/>
    <w:rsid w:val="007B0DFA"/>
    <w:rsid w:val="007E5E59"/>
    <w:rsid w:val="00807245"/>
    <w:rsid w:val="00816959"/>
    <w:rsid w:val="00823D33"/>
    <w:rsid w:val="008759A8"/>
    <w:rsid w:val="00892554"/>
    <w:rsid w:val="008A6F5C"/>
    <w:rsid w:val="008B46AB"/>
    <w:rsid w:val="008E707B"/>
    <w:rsid w:val="008F186B"/>
    <w:rsid w:val="009210A6"/>
    <w:rsid w:val="00924378"/>
    <w:rsid w:val="00944D7A"/>
    <w:rsid w:val="00955619"/>
    <w:rsid w:val="009A0F76"/>
    <w:rsid w:val="009E2458"/>
    <w:rsid w:val="00A006D7"/>
    <w:rsid w:val="00A03BCD"/>
    <w:rsid w:val="00A65F70"/>
    <w:rsid w:val="00A7217A"/>
    <w:rsid w:val="00A86068"/>
    <w:rsid w:val="00A906BD"/>
    <w:rsid w:val="00A91D75"/>
    <w:rsid w:val="00AC343A"/>
    <w:rsid w:val="00AE4512"/>
    <w:rsid w:val="00C23DB4"/>
    <w:rsid w:val="00C3016E"/>
    <w:rsid w:val="00C50FEA"/>
    <w:rsid w:val="00C53CE9"/>
    <w:rsid w:val="00C6323A"/>
    <w:rsid w:val="00C87193"/>
    <w:rsid w:val="00CB27A1"/>
    <w:rsid w:val="00D34C35"/>
    <w:rsid w:val="00D476F7"/>
    <w:rsid w:val="00D51479"/>
    <w:rsid w:val="00D55CBC"/>
    <w:rsid w:val="00D73BB0"/>
    <w:rsid w:val="00D8631A"/>
    <w:rsid w:val="00D87CD8"/>
    <w:rsid w:val="00DF1CFA"/>
    <w:rsid w:val="00E523C3"/>
    <w:rsid w:val="00E5388E"/>
    <w:rsid w:val="00E6016B"/>
    <w:rsid w:val="00E94B95"/>
    <w:rsid w:val="00ED6905"/>
    <w:rsid w:val="00EF64C7"/>
    <w:rsid w:val="00F653A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4E5008"/>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yperlink" Target="https://developer.mozilla.org/en-US/docs/Web/HTTP/Statu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C1687F-FC8A-5942-AAFC-85A7C3B16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C:\Users\Prashyen\AppData\Roaming\Microsoft\Templates\Annual report (Red and Black design).dotx</Template>
  <TotalTime>583</TotalTime>
  <Pages>12</Pages>
  <Words>1421</Words>
  <Characters>8105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Carl Alvares</cp:lastModifiedBy>
  <cp:revision>17</cp:revision>
  <dcterms:created xsi:type="dcterms:W3CDTF">2019-10-20T00:49:00Z</dcterms:created>
  <dcterms:modified xsi:type="dcterms:W3CDTF">2019-11-04T01:25:00Z</dcterms:modified>
  <cp:contentStatus/>
  <cp:version/>
</cp:coreProperties>
</file>