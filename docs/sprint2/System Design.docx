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&#13;&#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&#13;&#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6A5719D0" w14:textId="6630AB0E" w:rsidR="00F83CE0" w:rsidRDefault="00E523C3">
          <w:pPr>
            <w:pStyle w:val="TOC1"/>
            <w:rPr>
              <w:rFonts w:eastAsiaTheme="minorEastAsia"/>
              <w:color w:val="auto"/>
              <w:kern w:val="0"/>
              <w:szCs w:val="24"/>
              <w:lang w:val="en-CA" w:eastAsia="en-US"/>
            </w:rPr>
          </w:pPr>
          <w:r>
            <w:fldChar w:fldCharType="begin"/>
          </w:r>
          <w:r>
            <w:instrText xml:space="preserve"> TOC \o "1-3" \h \z \u </w:instrText>
          </w:r>
          <w:r>
            <w:fldChar w:fldCharType="separate"/>
          </w:r>
          <w:hyperlink w:anchor="_Toc23764803" w:history="1">
            <w:r w:rsidR="00F83CE0" w:rsidRPr="00246A21">
              <w:rPr>
                <w:rStyle w:val="Hyperlink"/>
              </w:rPr>
              <w:t>System Architecture</w:t>
            </w:r>
            <w:r w:rsidR="00F83CE0">
              <w:rPr>
                <w:webHidden/>
              </w:rPr>
              <w:tab/>
            </w:r>
            <w:r w:rsidR="00F83CE0">
              <w:rPr>
                <w:webHidden/>
              </w:rPr>
              <w:fldChar w:fldCharType="begin"/>
            </w:r>
            <w:r w:rsidR="00F83CE0">
              <w:rPr>
                <w:webHidden/>
              </w:rPr>
              <w:instrText xml:space="preserve"> PAGEREF _Toc23764803 \h </w:instrText>
            </w:r>
            <w:r w:rsidR="00F83CE0">
              <w:rPr>
                <w:webHidden/>
              </w:rPr>
            </w:r>
            <w:r w:rsidR="00F83CE0">
              <w:rPr>
                <w:webHidden/>
              </w:rPr>
              <w:fldChar w:fldCharType="separate"/>
            </w:r>
            <w:r w:rsidR="00F83CE0">
              <w:rPr>
                <w:webHidden/>
              </w:rPr>
              <w:t>3</w:t>
            </w:r>
            <w:r w:rsidR="00F83CE0">
              <w:rPr>
                <w:webHidden/>
              </w:rPr>
              <w:fldChar w:fldCharType="end"/>
            </w:r>
          </w:hyperlink>
        </w:p>
        <w:p w14:paraId="2A86256B" w14:textId="4D6940DE" w:rsidR="00F83CE0" w:rsidRDefault="00F83CE0">
          <w:pPr>
            <w:pStyle w:val="TOC2"/>
            <w:tabs>
              <w:tab w:val="right" w:leader="underscore" w:pos="9926"/>
            </w:tabs>
            <w:rPr>
              <w:rFonts w:eastAsiaTheme="minorEastAsia"/>
              <w:noProof/>
              <w:color w:val="auto"/>
              <w:szCs w:val="24"/>
              <w:lang w:val="en-CA" w:eastAsia="en-US"/>
            </w:rPr>
          </w:pPr>
          <w:hyperlink w:anchor="_Toc23764804" w:history="1">
            <w:r w:rsidRPr="00246A21">
              <w:rPr>
                <w:rStyle w:val="Hyperlink"/>
                <w:noProof/>
              </w:rPr>
              <w:t>Architecture Diagram</w:t>
            </w:r>
            <w:r>
              <w:rPr>
                <w:noProof/>
                <w:webHidden/>
              </w:rPr>
              <w:tab/>
            </w:r>
            <w:r>
              <w:rPr>
                <w:noProof/>
                <w:webHidden/>
              </w:rPr>
              <w:fldChar w:fldCharType="begin"/>
            </w:r>
            <w:r>
              <w:rPr>
                <w:noProof/>
                <w:webHidden/>
              </w:rPr>
              <w:instrText xml:space="preserve"> PAGEREF _Toc23764804 \h </w:instrText>
            </w:r>
            <w:r>
              <w:rPr>
                <w:noProof/>
                <w:webHidden/>
              </w:rPr>
            </w:r>
            <w:r>
              <w:rPr>
                <w:noProof/>
                <w:webHidden/>
              </w:rPr>
              <w:fldChar w:fldCharType="separate"/>
            </w:r>
            <w:r>
              <w:rPr>
                <w:noProof/>
                <w:webHidden/>
              </w:rPr>
              <w:t>3</w:t>
            </w:r>
            <w:r>
              <w:rPr>
                <w:noProof/>
                <w:webHidden/>
              </w:rPr>
              <w:fldChar w:fldCharType="end"/>
            </w:r>
          </w:hyperlink>
        </w:p>
        <w:p w14:paraId="77564013" w14:textId="67D906C9" w:rsidR="00F83CE0" w:rsidRDefault="00F83CE0">
          <w:pPr>
            <w:pStyle w:val="TOC2"/>
            <w:tabs>
              <w:tab w:val="right" w:leader="underscore" w:pos="9926"/>
            </w:tabs>
            <w:rPr>
              <w:rFonts w:eastAsiaTheme="minorEastAsia"/>
              <w:noProof/>
              <w:color w:val="auto"/>
              <w:szCs w:val="24"/>
              <w:lang w:val="en-CA" w:eastAsia="en-US"/>
            </w:rPr>
          </w:pPr>
          <w:hyperlink w:anchor="_Toc23764805" w:history="1">
            <w:r w:rsidRPr="00246A21">
              <w:rPr>
                <w:rStyle w:val="Hyperlink"/>
                <w:noProof/>
              </w:rPr>
              <w:t>System Architecture Description</w:t>
            </w:r>
            <w:r>
              <w:rPr>
                <w:noProof/>
                <w:webHidden/>
              </w:rPr>
              <w:tab/>
            </w:r>
            <w:r>
              <w:rPr>
                <w:noProof/>
                <w:webHidden/>
              </w:rPr>
              <w:fldChar w:fldCharType="begin"/>
            </w:r>
            <w:r>
              <w:rPr>
                <w:noProof/>
                <w:webHidden/>
              </w:rPr>
              <w:instrText xml:space="preserve"> PAGEREF _Toc23764805 \h </w:instrText>
            </w:r>
            <w:r>
              <w:rPr>
                <w:noProof/>
                <w:webHidden/>
              </w:rPr>
            </w:r>
            <w:r>
              <w:rPr>
                <w:noProof/>
                <w:webHidden/>
              </w:rPr>
              <w:fldChar w:fldCharType="separate"/>
            </w:r>
            <w:r>
              <w:rPr>
                <w:noProof/>
                <w:webHidden/>
              </w:rPr>
              <w:t>4</w:t>
            </w:r>
            <w:r>
              <w:rPr>
                <w:noProof/>
                <w:webHidden/>
              </w:rPr>
              <w:fldChar w:fldCharType="end"/>
            </w:r>
          </w:hyperlink>
        </w:p>
        <w:p w14:paraId="42E520AC" w14:textId="37991EE0" w:rsidR="00F83CE0" w:rsidRDefault="00F83CE0">
          <w:pPr>
            <w:pStyle w:val="TOC2"/>
            <w:tabs>
              <w:tab w:val="right" w:leader="underscore" w:pos="9926"/>
            </w:tabs>
            <w:rPr>
              <w:rFonts w:eastAsiaTheme="minorEastAsia"/>
              <w:noProof/>
              <w:color w:val="auto"/>
              <w:szCs w:val="24"/>
              <w:lang w:val="en-CA" w:eastAsia="en-US"/>
            </w:rPr>
          </w:pPr>
          <w:hyperlink w:anchor="_Toc23764806" w:history="1">
            <w:r w:rsidRPr="00246A21">
              <w:rPr>
                <w:rStyle w:val="Hyperlink"/>
                <w:noProof/>
              </w:rPr>
              <w:t>Handling Exceptions</w:t>
            </w:r>
            <w:r>
              <w:rPr>
                <w:noProof/>
                <w:webHidden/>
              </w:rPr>
              <w:tab/>
            </w:r>
            <w:r>
              <w:rPr>
                <w:noProof/>
                <w:webHidden/>
              </w:rPr>
              <w:fldChar w:fldCharType="begin"/>
            </w:r>
            <w:r>
              <w:rPr>
                <w:noProof/>
                <w:webHidden/>
              </w:rPr>
              <w:instrText xml:space="preserve"> PAGEREF _Toc23764806 \h </w:instrText>
            </w:r>
            <w:r>
              <w:rPr>
                <w:noProof/>
                <w:webHidden/>
              </w:rPr>
            </w:r>
            <w:r>
              <w:rPr>
                <w:noProof/>
                <w:webHidden/>
              </w:rPr>
              <w:fldChar w:fldCharType="separate"/>
            </w:r>
            <w:r>
              <w:rPr>
                <w:noProof/>
                <w:webHidden/>
              </w:rPr>
              <w:t>5</w:t>
            </w:r>
            <w:r>
              <w:rPr>
                <w:noProof/>
                <w:webHidden/>
              </w:rPr>
              <w:fldChar w:fldCharType="end"/>
            </w:r>
          </w:hyperlink>
        </w:p>
        <w:p w14:paraId="6B23456B" w14:textId="06D77055" w:rsidR="00F83CE0" w:rsidRDefault="00F83CE0">
          <w:pPr>
            <w:pStyle w:val="TOC2"/>
            <w:tabs>
              <w:tab w:val="right" w:leader="underscore" w:pos="9926"/>
            </w:tabs>
            <w:rPr>
              <w:rFonts w:eastAsiaTheme="minorEastAsia"/>
              <w:noProof/>
              <w:color w:val="auto"/>
              <w:szCs w:val="24"/>
              <w:lang w:val="en-CA" w:eastAsia="en-US"/>
            </w:rPr>
          </w:pPr>
          <w:hyperlink w:anchor="_Toc23764807" w:history="1">
            <w:r w:rsidRPr="00246A21">
              <w:rPr>
                <w:rStyle w:val="Hyperlink"/>
                <w:noProof/>
              </w:rPr>
              <w:t>System Interaction with Environment</w:t>
            </w:r>
            <w:r>
              <w:rPr>
                <w:noProof/>
                <w:webHidden/>
              </w:rPr>
              <w:tab/>
            </w:r>
            <w:r>
              <w:rPr>
                <w:noProof/>
                <w:webHidden/>
              </w:rPr>
              <w:fldChar w:fldCharType="begin"/>
            </w:r>
            <w:r>
              <w:rPr>
                <w:noProof/>
                <w:webHidden/>
              </w:rPr>
              <w:instrText xml:space="preserve"> PAGEREF _Toc23764807 \h </w:instrText>
            </w:r>
            <w:r>
              <w:rPr>
                <w:noProof/>
                <w:webHidden/>
              </w:rPr>
            </w:r>
            <w:r>
              <w:rPr>
                <w:noProof/>
                <w:webHidden/>
              </w:rPr>
              <w:fldChar w:fldCharType="separate"/>
            </w:r>
            <w:r>
              <w:rPr>
                <w:noProof/>
                <w:webHidden/>
              </w:rPr>
              <w:t>6</w:t>
            </w:r>
            <w:r>
              <w:rPr>
                <w:noProof/>
                <w:webHidden/>
              </w:rPr>
              <w:fldChar w:fldCharType="end"/>
            </w:r>
          </w:hyperlink>
        </w:p>
        <w:p w14:paraId="432AF908" w14:textId="5ABD1099" w:rsidR="00F83CE0" w:rsidRDefault="00F83CE0">
          <w:pPr>
            <w:pStyle w:val="TOC2"/>
            <w:tabs>
              <w:tab w:val="right" w:leader="underscore" w:pos="9926"/>
            </w:tabs>
            <w:rPr>
              <w:rFonts w:eastAsiaTheme="minorEastAsia"/>
              <w:noProof/>
              <w:color w:val="auto"/>
              <w:szCs w:val="24"/>
              <w:lang w:val="en-CA" w:eastAsia="en-US"/>
            </w:rPr>
          </w:pPr>
          <w:hyperlink w:anchor="_Toc23764808" w:history="1">
            <w:r w:rsidRPr="00246A21">
              <w:rPr>
                <w:rStyle w:val="Hyperlink"/>
                <w:noProof/>
              </w:rPr>
              <w:t>CRC Cards for Back-End Java Classes</w:t>
            </w:r>
            <w:r>
              <w:rPr>
                <w:noProof/>
                <w:webHidden/>
              </w:rPr>
              <w:tab/>
            </w:r>
            <w:r>
              <w:rPr>
                <w:noProof/>
                <w:webHidden/>
              </w:rPr>
              <w:fldChar w:fldCharType="begin"/>
            </w:r>
            <w:r>
              <w:rPr>
                <w:noProof/>
                <w:webHidden/>
              </w:rPr>
              <w:instrText xml:space="preserve"> PAGEREF _Toc23764808 \h </w:instrText>
            </w:r>
            <w:r>
              <w:rPr>
                <w:noProof/>
                <w:webHidden/>
              </w:rPr>
            </w:r>
            <w:r>
              <w:rPr>
                <w:noProof/>
                <w:webHidden/>
              </w:rPr>
              <w:fldChar w:fldCharType="separate"/>
            </w:r>
            <w:r>
              <w:rPr>
                <w:noProof/>
                <w:webHidden/>
              </w:rPr>
              <w:t>7</w:t>
            </w:r>
            <w:r>
              <w:rPr>
                <w:noProof/>
                <w:webHidden/>
              </w:rPr>
              <w:fldChar w:fldCharType="end"/>
            </w:r>
          </w:hyperlink>
        </w:p>
        <w:p w14:paraId="62A075C1" w14:textId="36926ED3" w:rsidR="00F83CE0" w:rsidRDefault="00F83CE0">
          <w:pPr>
            <w:pStyle w:val="TOC2"/>
            <w:tabs>
              <w:tab w:val="right" w:leader="underscore" w:pos="9926"/>
            </w:tabs>
            <w:rPr>
              <w:rFonts w:eastAsiaTheme="minorEastAsia"/>
              <w:noProof/>
              <w:color w:val="auto"/>
              <w:szCs w:val="24"/>
              <w:lang w:val="en-CA" w:eastAsia="en-US"/>
            </w:rPr>
          </w:pPr>
          <w:hyperlink w:anchor="_Toc23764809" w:history="1">
            <w:r w:rsidRPr="00246A21">
              <w:rPr>
                <w:rStyle w:val="Hyperlink"/>
                <w:noProof/>
              </w:rPr>
              <w:t>Component Breakdown for Front-End React Components</w:t>
            </w:r>
            <w:r>
              <w:rPr>
                <w:noProof/>
                <w:webHidden/>
              </w:rPr>
              <w:tab/>
            </w:r>
            <w:r>
              <w:rPr>
                <w:noProof/>
                <w:webHidden/>
              </w:rPr>
              <w:fldChar w:fldCharType="begin"/>
            </w:r>
            <w:r>
              <w:rPr>
                <w:noProof/>
                <w:webHidden/>
              </w:rPr>
              <w:instrText xml:space="preserve"> PAGEREF _Toc23764809 \h </w:instrText>
            </w:r>
            <w:r>
              <w:rPr>
                <w:noProof/>
                <w:webHidden/>
              </w:rPr>
            </w:r>
            <w:r>
              <w:rPr>
                <w:noProof/>
                <w:webHidden/>
              </w:rPr>
              <w:fldChar w:fldCharType="separate"/>
            </w:r>
            <w:r>
              <w:rPr>
                <w:noProof/>
                <w:webHidden/>
              </w:rPr>
              <w:t>15</w:t>
            </w:r>
            <w:r>
              <w:rPr>
                <w:noProof/>
                <w:webHidden/>
              </w:rPr>
              <w:fldChar w:fldCharType="end"/>
            </w:r>
          </w:hyperlink>
        </w:p>
        <w:p w14:paraId="1B69293A" w14:textId="40D262C0" w:rsidR="00E523C3" w:rsidRDefault="00E523C3" w:rsidP="00404B04">
          <w:pPr>
            <w:pStyle w:val="TOC2"/>
            <w:tabs>
              <w:tab w:val="right" w:leader="underscore" w:pos="9926"/>
            </w:tabs>
            <w:rPr>
              <w:noProof/>
            </w:rPr>
          </w:pPr>
          <w:r>
            <w:rPr>
              <w:b/>
              <w:bCs/>
              <w:noProof/>
            </w:rPr>
            <w:fldChar w:fldCharType="end"/>
          </w:r>
        </w:p>
      </w:sdtContent>
    </w:sdt>
    <w:p w14:paraId="2C5F4AF9" w14:textId="46B830F7" w:rsidR="00184B35" w:rsidRDefault="00355A0B" w:rsidP="00E523C3">
      <w:pPr>
        <w:pStyle w:val="Heading1"/>
      </w:pPr>
      <w:bookmarkStart w:id="0" w:name="_Hlk501114800"/>
      <w:bookmarkStart w:id="1" w:name="_Toc23764803"/>
      <w:bookmarkStart w:id="2" w:name="_GoBack"/>
      <w:bookmarkEnd w:id="2"/>
      <w:r>
        <w:lastRenderedPageBreak/>
        <w:t>System Architecture</w:t>
      </w:r>
      <w:bookmarkEnd w:id="1"/>
    </w:p>
    <w:bookmarkEnd w:id="0"/>
    <w:p w14:paraId="5ECBEF13" w14:textId="6BACD4F6" w:rsidR="00E523C3" w:rsidRDefault="00E523C3" w:rsidP="00E523C3"/>
    <w:p w14:paraId="509F83B8" w14:textId="3BDC728E" w:rsidR="00E523C3" w:rsidRDefault="00355A0B" w:rsidP="00E523C3">
      <w:pPr>
        <w:pStyle w:val="Heading2"/>
      </w:pPr>
      <w:bookmarkStart w:id="3" w:name="_Toc23764804"/>
      <w:r>
        <w:t>Architecture Diagram</w:t>
      </w:r>
      <w:bookmarkEnd w:id="3"/>
    </w:p>
    <w:p w14:paraId="13238283" w14:textId="77777777" w:rsidR="0012194A" w:rsidRPr="0012194A" w:rsidRDefault="0012194A" w:rsidP="0012194A"/>
    <w:p w14:paraId="527CFC1E" w14:textId="262C3C1E" w:rsidR="00355A0B" w:rsidRDefault="0012194A" w:rsidP="0012194A">
      <w:pPr>
        <w:jc w:val="center"/>
      </w:pPr>
      <w:r>
        <w:rPr>
          <w:noProof/>
        </w:rPr>
        <w:drawing>
          <wp:inline distT="0" distB="0" distL="0" distR="0" wp14:anchorId="0A0B12FC" wp14:editId="5A6DF59F">
            <wp:extent cx="5194300" cy="6299200"/>
            <wp:effectExtent l="0" t="0" r="0" b="0"/>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5521876_913662042351072_6847443596686131200_n.png"/>
                    <pic:cNvPicPr/>
                  </pic:nvPicPr>
                  <pic:blipFill>
                    <a:blip r:embed="rId12"/>
                    <a:stretch>
                      <a:fillRect/>
                    </a:stretch>
                  </pic:blipFill>
                  <pic:spPr>
                    <a:xfrm>
                      <a:off x="0" y="0"/>
                      <a:ext cx="5194300" cy="6299200"/>
                    </a:xfrm>
                    <a:prstGeom prst="rect">
                      <a:avLst/>
                    </a:prstGeom>
                  </pic:spPr>
                </pic:pic>
              </a:graphicData>
            </a:graphic>
          </wp:inline>
        </w:drawing>
      </w:r>
    </w:p>
    <w:p w14:paraId="4626AA01" w14:textId="0693A9F4" w:rsidR="00E523C3" w:rsidRDefault="00E523C3" w:rsidP="00355A0B"/>
    <w:p w14:paraId="7F444577" w14:textId="77777777" w:rsidR="0012194A" w:rsidRDefault="0012194A" w:rsidP="00E523C3">
      <w:pPr>
        <w:pStyle w:val="Heading2"/>
      </w:pPr>
    </w:p>
    <w:p w14:paraId="623A1ED2" w14:textId="7929D499" w:rsidR="00AE4512" w:rsidRPr="00AE4512" w:rsidRDefault="00355A0B" w:rsidP="0012194A">
      <w:pPr>
        <w:pStyle w:val="Heading2"/>
      </w:pPr>
      <w:bookmarkStart w:id="4" w:name="_Toc23764805"/>
      <w:r>
        <w:t>System Architecture Description</w:t>
      </w:r>
      <w:bookmarkEnd w:id="4"/>
    </w:p>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3">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1F91DCB9"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789395F3" w:rsidR="00C23DB4" w:rsidRDefault="00C23DB4" w:rsidP="00C23DB4">
      <w:pPr>
        <w:ind w:firstLine="720"/>
      </w:pPr>
      <w:r>
        <w:lastRenderedPageBreak/>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w:t>
      </w:r>
      <w:r w:rsidR="0012194A">
        <w:t xml:space="preserve">. </w:t>
      </w:r>
      <w:r>
        <w:t xml:space="preserve">The </w:t>
      </w:r>
      <w:proofErr w:type="spellStart"/>
      <w:r>
        <w:t>FandomController</w:t>
      </w:r>
      <w:proofErr w:type="spellEnd"/>
      <w:r>
        <w:t xml:space="preserve">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12F9C409"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w:t>
      </w:r>
      <w:r w:rsidR="0012194A">
        <w:t xml:space="preserve"> </w:t>
      </w:r>
      <w:r w:rsidR="00A65F70">
        <w:t>and</w:t>
      </w:r>
      <w:r w:rsidR="009E2458">
        <w:t xml:space="preserve"> </w:t>
      </w:r>
      <w:r w:rsidR="001231AF">
        <w:t>interacts</w:t>
      </w:r>
      <w:r w:rsidR="009E2458">
        <w:t xml:space="preserve"> with the post model when displaying posts.</w:t>
      </w:r>
    </w:p>
    <w:p w14:paraId="60DC69CD" w14:textId="7CEB536F" w:rsidR="009E2458" w:rsidRDefault="009E2458" w:rsidP="009E2458">
      <w:pPr>
        <w:pStyle w:val="Heading2"/>
        <w:spacing w:before="500"/>
      </w:pPr>
      <w:bookmarkStart w:id="5" w:name="_Toc23764806"/>
      <w:r>
        <w:t>Handling Exceptions</w:t>
      </w:r>
      <w:bookmarkEnd w:id="5"/>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4"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in with the username, or password 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w:t>
      </w:r>
      <w:r w:rsidR="0028594E">
        <w:lastRenderedPageBreak/>
        <w:t xml:space="preserve">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6" w:name="_Toc23764807"/>
      <w:r>
        <w:t>System Interaction with Environment</w:t>
      </w:r>
      <w:bookmarkEnd w:id="6"/>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174BC5BF" w14:textId="77777777" w:rsidR="00E20943" w:rsidRDefault="00E20943" w:rsidP="00404B04">
      <w:pPr>
        <w:pStyle w:val="Heading2"/>
      </w:pPr>
    </w:p>
    <w:p w14:paraId="26FD8CEC" w14:textId="51D560C0" w:rsidR="00816959" w:rsidRDefault="00404B04" w:rsidP="00E20943">
      <w:pPr>
        <w:pStyle w:val="Heading2"/>
      </w:pPr>
      <w:bookmarkStart w:id="7" w:name="_Toc23764808"/>
      <w:r>
        <w:t>CRC</w:t>
      </w:r>
      <w:r w:rsidR="00816959">
        <w:t xml:space="preserve"> </w:t>
      </w:r>
      <w:r>
        <w:t>Cards for Back-End Java Classes</w:t>
      </w:r>
      <w:bookmarkEnd w:id="7"/>
    </w:p>
    <w:p w14:paraId="01ED7926" w14:textId="77777777" w:rsidR="00E20943" w:rsidRPr="00E20943" w:rsidRDefault="00E20943" w:rsidP="00E20943"/>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14505761" w:rsidR="00816959" w:rsidRDefault="00816959" w:rsidP="004E5008">
      <w:pPr>
        <w:pStyle w:val="ListParagraph"/>
        <w:numPr>
          <w:ilvl w:val="0"/>
          <w:numId w:val="43"/>
        </w:numPr>
      </w:pPr>
      <w:r>
        <w:t xml:space="preserve">Creates a user </w:t>
      </w:r>
    </w:p>
    <w:p w14:paraId="7F36696D" w14:textId="77777777" w:rsidR="00816959" w:rsidRDefault="00816959" w:rsidP="00816959">
      <w:r>
        <w:t xml:space="preserve">Collaborators: </w:t>
      </w:r>
    </w:p>
    <w:p w14:paraId="345B5476" w14:textId="4F284EC0" w:rsidR="00816959" w:rsidRDefault="00816959" w:rsidP="00816959">
      <w:pPr>
        <w:pStyle w:val="ListParagraph"/>
        <w:numPr>
          <w:ilvl w:val="0"/>
          <w:numId w:val="43"/>
        </w:numPr>
      </w:pPr>
      <w:r>
        <w:t>User</w:t>
      </w:r>
    </w:p>
    <w:p w14:paraId="586209F8" w14:textId="77777777" w:rsidR="0038084F" w:rsidRDefault="0038084F" w:rsidP="0038084F"/>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3E977628" w:rsidR="00816959" w:rsidRDefault="00816959" w:rsidP="004E5008">
      <w:pPr>
        <w:pStyle w:val="ListParagraph"/>
        <w:numPr>
          <w:ilvl w:val="0"/>
          <w:numId w:val="43"/>
        </w:numPr>
      </w:pPr>
      <w:r>
        <w:t xml:space="preserve">Creates a Fandom </w:t>
      </w:r>
    </w:p>
    <w:p w14:paraId="59E3CAC3" w14:textId="77777777" w:rsidR="00816959" w:rsidRDefault="00816959" w:rsidP="00816959">
      <w:r>
        <w:t xml:space="preserve">Collaborators: </w:t>
      </w:r>
    </w:p>
    <w:p w14:paraId="12E68039" w14:textId="29A2EF5E" w:rsidR="00816959" w:rsidRDefault="00816959" w:rsidP="004E5008">
      <w:pPr>
        <w:pStyle w:val="ListParagraph"/>
        <w:numPr>
          <w:ilvl w:val="0"/>
          <w:numId w:val="43"/>
        </w:numPr>
      </w:pPr>
      <w:r>
        <w:t>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0AF7B868" w:rsidR="00816959" w:rsidRDefault="00816959" w:rsidP="004E5008">
      <w:pPr>
        <w:pStyle w:val="ListParagraph"/>
        <w:numPr>
          <w:ilvl w:val="0"/>
          <w:numId w:val="43"/>
        </w:numPr>
      </w:pPr>
      <w:r>
        <w:t xml:space="preserve">Creates a Post </w:t>
      </w:r>
    </w:p>
    <w:p w14:paraId="61478356" w14:textId="77777777" w:rsidR="00816959" w:rsidRDefault="00816959" w:rsidP="00816959">
      <w:r>
        <w:t xml:space="preserve">Collaborators: </w:t>
      </w:r>
    </w:p>
    <w:p w14:paraId="0F866EDF" w14:textId="72D5D1EE" w:rsidR="00816959" w:rsidRDefault="00816959" w:rsidP="004E5008">
      <w:pPr>
        <w:pStyle w:val="ListParagraph"/>
        <w:numPr>
          <w:ilvl w:val="0"/>
          <w:numId w:val="43"/>
        </w:numPr>
      </w:pPr>
      <w:r>
        <w:t>Post</w:t>
      </w:r>
    </w:p>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390914B8" w14:textId="2679FF70" w:rsidR="007118A9" w:rsidRDefault="00816959" w:rsidP="00816959">
      <w:r>
        <w:t xml:space="preserve">Responsibilities: </w:t>
      </w:r>
    </w:p>
    <w:p w14:paraId="5A29925B" w14:textId="77777777" w:rsidR="007118A9" w:rsidRDefault="007118A9" w:rsidP="007118A9">
      <w:pPr>
        <w:pStyle w:val="ListParagraph"/>
        <w:numPr>
          <w:ilvl w:val="0"/>
          <w:numId w:val="43"/>
        </w:numPr>
      </w:pPr>
      <w:r>
        <w:t>Profile or account related API calls such as creating an account or editing a profile</w:t>
      </w:r>
    </w:p>
    <w:p w14:paraId="3D592CC3" w14:textId="0F661A5C" w:rsidR="00816959" w:rsidRDefault="00816959" w:rsidP="007118A9">
      <w:pPr>
        <w:pStyle w:val="ListParagraph"/>
        <w:numPr>
          <w:ilvl w:val="0"/>
          <w:numId w:val="43"/>
        </w:numPr>
      </w:pPr>
      <w:r>
        <w:t>interacts/manipulates the user model to acquire/update information about the user</w:t>
      </w:r>
    </w:p>
    <w:p w14:paraId="211704F1" w14:textId="3C48FA8B" w:rsidR="00816959" w:rsidRDefault="00816959" w:rsidP="007118A9">
      <w:pPr>
        <w:pStyle w:val="ListParagraph"/>
        <w:numPr>
          <w:ilvl w:val="0"/>
          <w:numId w:val="43"/>
        </w:numPr>
      </w:pPr>
      <w:r>
        <w:lastRenderedPageBreak/>
        <w:t>interacts or manipulates the LIKED and JOINED models, to keep track of posts liked by the user and fandoms joined by the user respectively.</w:t>
      </w:r>
    </w:p>
    <w:p w14:paraId="0B254BB3" w14:textId="77777777" w:rsidR="00816959" w:rsidRDefault="00816959" w:rsidP="00816959">
      <w:r>
        <w:t xml:space="preserve">Collaborators: </w:t>
      </w:r>
    </w:p>
    <w:p w14:paraId="30D5C3B5" w14:textId="392AA3C2" w:rsidR="00816959" w:rsidRDefault="00816959" w:rsidP="007118A9">
      <w:pPr>
        <w:pStyle w:val="ListParagraph"/>
        <w:numPr>
          <w:ilvl w:val="0"/>
          <w:numId w:val="43"/>
        </w:numPr>
      </w:pP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21D852E0" w14:textId="10F4667F" w:rsidR="007118A9" w:rsidRDefault="00816959" w:rsidP="00816959">
      <w:r>
        <w:t>Responsibilities:</w:t>
      </w:r>
    </w:p>
    <w:p w14:paraId="379CD3D5" w14:textId="77777777" w:rsidR="007118A9" w:rsidRDefault="007118A9" w:rsidP="007118A9">
      <w:pPr>
        <w:pStyle w:val="ListParagraph"/>
        <w:numPr>
          <w:ilvl w:val="0"/>
          <w:numId w:val="43"/>
        </w:numPr>
      </w:pPr>
      <w:r>
        <w:t>Generates the feed with posts</w:t>
      </w:r>
    </w:p>
    <w:p w14:paraId="214770DC" w14:textId="77777777" w:rsidR="007118A9" w:rsidRDefault="007118A9" w:rsidP="00816959">
      <w:pPr>
        <w:pStyle w:val="ListParagraph"/>
        <w:numPr>
          <w:ilvl w:val="0"/>
          <w:numId w:val="43"/>
        </w:numPr>
      </w:pPr>
      <w:r>
        <w:t>I</w:t>
      </w:r>
      <w:r w:rsidR="00816959">
        <w:t>nteracts and/or manipulates the post model to get or edit information about posts</w:t>
      </w:r>
    </w:p>
    <w:p w14:paraId="5FD11B56" w14:textId="307D597F" w:rsidR="00816959" w:rsidRDefault="007118A9" w:rsidP="00816959">
      <w:pPr>
        <w:pStyle w:val="ListParagraph"/>
        <w:numPr>
          <w:ilvl w:val="0"/>
          <w:numId w:val="43"/>
        </w:numPr>
      </w:pPr>
      <w:r>
        <w:t>I</w:t>
      </w:r>
      <w:r w:rsidR="00816959">
        <w:t>nteracts with the POSTED_IN model to determine the fandom the post belongs in</w:t>
      </w:r>
    </w:p>
    <w:p w14:paraId="74129166" w14:textId="77777777" w:rsidR="00816959" w:rsidRDefault="00816959" w:rsidP="00816959">
      <w:r>
        <w:t xml:space="preserve">Collaborators: </w:t>
      </w:r>
    </w:p>
    <w:p w14:paraId="0760EA1F" w14:textId="1DB08A85" w:rsidR="00816959" w:rsidRDefault="00816959" w:rsidP="004E5008">
      <w:pPr>
        <w:pStyle w:val="ListParagraph"/>
        <w:numPr>
          <w:ilvl w:val="0"/>
          <w:numId w:val="42"/>
        </w:numPr>
      </w:pPr>
      <w:r>
        <w:t>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00308F57" w14:textId="77777777" w:rsidR="004E5008" w:rsidRDefault="00816959" w:rsidP="00816959">
      <w:r>
        <w:t xml:space="preserve">Responsibilities: </w:t>
      </w:r>
    </w:p>
    <w:p w14:paraId="0835C878" w14:textId="3557FEC0" w:rsidR="00816959" w:rsidRDefault="00816959" w:rsidP="004E5008">
      <w:pPr>
        <w:pStyle w:val="ListParagraph"/>
        <w:numPr>
          <w:ilvl w:val="0"/>
          <w:numId w:val="41"/>
        </w:numPr>
      </w:pPr>
      <w:r>
        <w:t xml:space="preserve">Responsible for acquiring information about the fandoms, </w:t>
      </w:r>
    </w:p>
    <w:p w14:paraId="125861A3" w14:textId="28CFA75B" w:rsidR="00816959" w:rsidRDefault="003F0C1D" w:rsidP="004E5008">
      <w:pPr>
        <w:pStyle w:val="ListParagraph"/>
        <w:numPr>
          <w:ilvl w:val="0"/>
          <w:numId w:val="41"/>
        </w:numPr>
      </w:pPr>
      <w:r>
        <w:t>I</w:t>
      </w:r>
      <w:r w:rsidR="00816959">
        <w:t>nteracts and/or manipulates the fandom model to get information about the fandoms.</w:t>
      </w:r>
    </w:p>
    <w:p w14:paraId="63A66CF9" w14:textId="77777777" w:rsidR="00816959" w:rsidRDefault="00816959" w:rsidP="00816959">
      <w:r>
        <w:t xml:space="preserve">Collaborators: </w:t>
      </w:r>
    </w:p>
    <w:p w14:paraId="02AF8698" w14:textId="1EC84941" w:rsidR="00816959" w:rsidRDefault="00816959" w:rsidP="004E5008">
      <w:pPr>
        <w:pStyle w:val="ListParagraph"/>
        <w:numPr>
          <w:ilvl w:val="0"/>
          <w:numId w:val="39"/>
        </w:numPr>
      </w:pPr>
      <w:r>
        <w:t>Fandom</w:t>
      </w:r>
    </w:p>
    <w:p w14:paraId="04AF0B5F" w14:textId="7DA5852B" w:rsidR="003F0C1D" w:rsidRDefault="003F0C1D" w:rsidP="004E5008">
      <w:pPr>
        <w:pStyle w:val="ListParagraph"/>
        <w:numPr>
          <w:ilvl w:val="0"/>
          <w:numId w:val="39"/>
        </w:numPr>
      </w:pPr>
      <w:proofErr w:type="spellStart"/>
      <w:r>
        <w:t>FandomService</w:t>
      </w:r>
      <w:proofErr w:type="spellEnd"/>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A92553C" w:rsidR="00816959" w:rsidRDefault="00816959" w:rsidP="004E5008">
      <w:pPr>
        <w:pStyle w:val="ListParagraph"/>
        <w:numPr>
          <w:ilvl w:val="0"/>
          <w:numId w:val="38"/>
        </w:numPr>
      </w:pPr>
      <w:r>
        <w:t xml:space="preserve">Exception error for throwing when a Username is not unique </w:t>
      </w:r>
    </w:p>
    <w:p w14:paraId="25B4181B" w14:textId="166DDE02" w:rsidR="00816959" w:rsidRDefault="00816959" w:rsidP="00816959">
      <w:r>
        <w:t xml:space="preserve">Collaborators: </w:t>
      </w:r>
    </w:p>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t xml:space="preserve">Parent class (if any): </w:t>
      </w:r>
      <w:proofErr w:type="spellStart"/>
      <w:r>
        <w:t>RuntimeException</w:t>
      </w:r>
      <w:proofErr w:type="spellEnd"/>
    </w:p>
    <w:p w14:paraId="440A7E38" w14:textId="77777777" w:rsidR="00816959" w:rsidRDefault="00816959" w:rsidP="00816959">
      <w:r>
        <w:lastRenderedPageBreak/>
        <w:t xml:space="preserve">Subclasses (if any): </w:t>
      </w:r>
    </w:p>
    <w:p w14:paraId="61991244" w14:textId="77777777" w:rsidR="00816959" w:rsidRDefault="00816959" w:rsidP="00816959">
      <w:r>
        <w:t xml:space="preserve">Responsibilities: </w:t>
      </w:r>
    </w:p>
    <w:p w14:paraId="485EB86F" w14:textId="6BE053DF" w:rsidR="00816959" w:rsidRDefault="00816959" w:rsidP="004E5008">
      <w:pPr>
        <w:pStyle w:val="ListParagraph"/>
        <w:numPr>
          <w:ilvl w:val="0"/>
          <w:numId w:val="37"/>
        </w:numPr>
      </w:pPr>
      <w:r>
        <w:t xml:space="preserve">Exception error that is thrown when a User is not found </w:t>
      </w:r>
    </w:p>
    <w:p w14:paraId="5C36EEA3" w14:textId="0E85FDC4" w:rsidR="00816959" w:rsidRDefault="00816959" w:rsidP="004E5008">
      <w:r>
        <w:t xml:space="preserve">Collaborators: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6A2A0F23" w:rsidR="00816959" w:rsidRDefault="00816959" w:rsidP="004E5008">
      <w:pPr>
        <w:pStyle w:val="ListParagraph"/>
        <w:numPr>
          <w:ilvl w:val="0"/>
          <w:numId w:val="36"/>
        </w:numPr>
      </w:pPr>
      <w:r>
        <w:t xml:space="preserve">Holds all the variables and methods of a user class </w:t>
      </w:r>
    </w:p>
    <w:p w14:paraId="3B0F7288" w14:textId="450CECE3" w:rsidR="00816959" w:rsidRDefault="00816959" w:rsidP="004E5008">
      <w:r>
        <w:t xml:space="preserve">Collaborators: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0F74F174" w:rsidR="00816959" w:rsidRDefault="00816959" w:rsidP="004E5008">
      <w:pPr>
        <w:pStyle w:val="ListParagraph"/>
        <w:numPr>
          <w:ilvl w:val="0"/>
          <w:numId w:val="35"/>
        </w:numPr>
      </w:pPr>
      <w:r>
        <w:t xml:space="preserve">Holds all the variables and methods of a Fandom class </w:t>
      </w:r>
    </w:p>
    <w:p w14:paraId="171F7C46" w14:textId="1D08003C" w:rsidR="00816959" w:rsidRDefault="00816959" w:rsidP="004E5008">
      <w:r>
        <w:t xml:space="preserve">Collaborators: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A61D7A3" w:rsidR="00816959" w:rsidRDefault="00816959" w:rsidP="004E5008">
      <w:pPr>
        <w:pStyle w:val="ListParagraph"/>
        <w:numPr>
          <w:ilvl w:val="0"/>
          <w:numId w:val="34"/>
        </w:numPr>
      </w:pPr>
      <w:r>
        <w:t xml:space="preserve">Holds all the variables and methods of a Post class </w:t>
      </w:r>
    </w:p>
    <w:p w14:paraId="75E83C8B" w14:textId="770B28B7" w:rsidR="00816959" w:rsidRDefault="00816959" w:rsidP="00816959">
      <w:r>
        <w:t xml:space="preserve">Collaborators: </w:t>
      </w:r>
    </w:p>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t xml:space="preserve">Subclasses (if any): </w:t>
      </w:r>
    </w:p>
    <w:p w14:paraId="39502580" w14:textId="77777777" w:rsidR="00816959" w:rsidRDefault="00816959" w:rsidP="00816959">
      <w:r>
        <w:t xml:space="preserve">Responsibilities: </w:t>
      </w:r>
    </w:p>
    <w:p w14:paraId="52BB7824" w14:textId="56061C80" w:rsidR="00816959" w:rsidRDefault="00816959" w:rsidP="004E5008">
      <w:pPr>
        <w:pStyle w:val="ListParagraph"/>
        <w:numPr>
          <w:ilvl w:val="0"/>
          <w:numId w:val="33"/>
        </w:numPr>
      </w:pPr>
      <w:r>
        <w:t xml:space="preserve">Interface with method to find a user given a username </w:t>
      </w:r>
    </w:p>
    <w:p w14:paraId="7CFCD258" w14:textId="77777777" w:rsidR="00816959" w:rsidRDefault="00816959" w:rsidP="00816959">
      <w:r>
        <w:t xml:space="preserve">Collaborators: </w:t>
      </w:r>
    </w:p>
    <w:p w14:paraId="2D89C9B1" w14:textId="62A1B0A5" w:rsidR="00816959" w:rsidRDefault="00816959" w:rsidP="00816959">
      <w:pPr>
        <w:pStyle w:val="ListParagraph"/>
        <w:numPr>
          <w:ilvl w:val="0"/>
          <w:numId w:val="32"/>
        </w:numPr>
      </w:pPr>
      <w:proofErr w:type="spellStart"/>
      <w:r>
        <w:t>UserRespository</w:t>
      </w:r>
      <w:proofErr w:type="spellEnd"/>
      <w:r>
        <w:t xml:space="preserve"> </w:t>
      </w:r>
    </w:p>
    <w:p w14:paraId="70029DB4" w14:textId="77777777" w:rsidR="0038084F" w:rsidRDefault="0038084F" w:rsidP="0038084F"/>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16C77421" w:rsidR="00816959" w:rsidRDefault="00816959" w:rsidP="004E5008">
      <w:pPr>
        <w:pStyle w:val="ListParagraph"/>
        <w:numPr>
          <w:ilvl w:val="0"/>
          <w:numId w:val="31"/>
        </w:numPr>
      </w:pPr>
      <w:r>
        <w:t xml:space="preserve">Request to add a user </w:t>
      </w:r>
    </w:p>
    <w:p w14:paraId="1B00D071" w14:textId="647ED203" w:rsidR="00816959" w:rsidRDefault="00816959" w:rsidP="004E5008">
      <w:r>
        <w:t xml:space="preserve">Collaborators: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2EE129BA" w:rsidR="00816959" w:rsidRDefault="00816959" w:rsidP="004E5008">
      <w:pPr>
        <w:pStyle w:val="ListParagraph"/>
        <w:numPr>
          <w:ilvl w:val="0"/>
          <w:numId w:val="30"/>
        </w:numPr>
      </w:pPr>
      <w:r>
        <w:t xml:space="preserve">Request to validate User </w:t>
      </w:r>
    </w:p>
    <w:p w14:paraId="39CFA8AA" w14:textId="77777777" w:rsidR="00816959" w:rsidRDefault="00816959" w:rsidP="00816959">
      <w:r>
        <w:t xml:space="preserve">Collaborators: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C49F6F3" w:rsidR="00816959" w:rsidRDefault="00816959" w:rsidP="004E5008">
      <w:pPr>
        <w:pStyle w:val="ListParagraph"/>
        <w:numPr>
          <w:ilvl w:val="0"/>
          <w:numId w:val="29"/>
        </w:numPr>
      </w:pPr>
      <w:r>
        <w:t xml:space="preserve">Response when user added </w:t>
      </w:r>
    </w:p>
    <w:p w14:paraId="182C33B8" w14:textId="2BDD3CAB" w:rsidR="00816959" w:rsidRDefault="00816959" w:rsidP="00816959">
      <w:r>
        <w:t xml:space="preserve">Collaborators: </w:t>
      </w:r>
    </w:p>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2616677" w:rsidR="00816959" w:rsidRDefault="00816959" w:rsidP="004E5008">
      <w:pPr>
        <w:pStyle w:val="ListParagraph"/>
        <w:numPr>
          <w:ilvl w:val="0"/>
          <w:numId w:val="28"/>
        </w:numPr>
      </w:pPr>
      <w:r>
        <w:t xml:space="preserve">Response when user validated </w:t>
      </w:r>
    </w:p>
    <w:p w14:paraId="481BCDA8" w14:textId="40A68102" w:rsidR="00816959" w:rsidRDefault="00816959" w:rsidP="004E5008">
      <w:r>
        <w:t xml:space="preserve">Collaborators: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6157923B" w:rsidR="00816959" w:rsidRDefault="00816959" w:rsidP="004E5008">
      <w:pPr>
        <w:pStyle w:val="ListParagraph"/>
        <w:numPr>
          <w:ilvl w:val="0"/>
          <w:numId w:val="27"/>
        </w:numPr>
      </w:pPr>
      <w:r>
        <w:t>Username and password validation</w:t>
      </w:r>
    </w:p>
    <w:p w14:paraId="2CD9135A" w14:textId="5CAA39D3" w:rsidR="00816959" w:rsidRDefault="00816959" w:rsidP="004E5008">
      <w:pPr>
        <w:pStyle w:val="ListParagraph"/>
        <w:numPr>
          <w:ilvl w:val="0"/>
          <w:numId w:val="27"/>
        </w:numPr>
      </w:pPr>
      <w:r>
        <w:lastRenderedPageBreak/>
        <w:t xml:space="preserve">Adds Users in the database </w:t>
      </w:r>
    </w:p>
    <w:p w14:paraId="1EC83A77" w14:textId="77777777" w:rsidR="00816959" w:rsidRDefault="00816959" w:rsidP="00816959">
      <w:r>
        <w:t xml:space="preserve">Collaborators: </w:t>
      </w:r>
    </w:p>
    <w:p w14:paraId="0277A7BF" w14:textId="51F2C585" w:rsidR="00816959" w:rsidRDefault="00816959" w:rsidP="004E5008">
      <w:pPr>
        <w:pStyle w:val="ListParagraph"/>
        <w:numPr>
          <w:ilvl w:val="0"/>
          <w:numId w:val="27"/>
        </w:numPr>
      </w:pPr>
      <w:proofErr w:type="spellStart"/>
      <w:r>
        <w:t>UserRespository</w:t>
      </w:r>
      <w:proofErr w:type="spellEnd"/>
      <w:r>
        <w:t xml:space="preserve"> </w:t>
      </w:r>
    </w:p>
    <w:p w14:paraId="699065BE" w14:textId="77777777" w:rsidR="003F0C1D" w:rsidRDefault="003F0C1D" w:rsidP="003F0C1D">
      <w:pPr>
        <w:pStyle w:val="ListParagraph"/>
      </w:pPr>
    </w:p>
    <w:p w14:paraId="7A5D08E5" w14:textId="7E33F6C0" w:rsidR="003F0C1D" w:rsidRDefault="003F0C1D" w:rsidP="003F0C1D">
      <w:r>
        <w:t xml:space="preserve">Class name: </w:t>
      </w:r>
      <w:proofErr w:type="spellStart"/>
      <w:r>
        <w:t>PostController</w:t>
      </w:r>
      <w:proofErr w:type="spellEnd"/>
      <w:r>
        <w:t xml:space="preserve"> </w:t>
      </w:r>
    </w:p>
    <w:p w14:paraId="5E2B235D" w14:textId="77777777" w:rsidR="003F0C1D" w:rsidRDefault="003F0C1D" w:rsidP="003F0C1D">
      <w:r>
        <w:t xml:space="preserve">Parent class (if any): </w:t>
      </w:r>
    </w:p>
    <w:p w14:paraId="37F88F76" w14:textId="77777777" w:rsidR="003F0C1D" w:rsidRDefault="003F0C1D" w:rsidP="003F0C1D">
      <w:r>
        <w:t xml:space="preserve">Subclasses (if any): </w:t>
      </w:r>
    </w:p>
    <w:p w14:paraId="55A47230" w14:textId="77777777" w:rsidR="003F0C1D" w:rsidRDefault="003F0C1D" w:rsidP="003F0C1D">
      <w:r>
        <w:t xml:space="preserve">Responsibilities: </w:t>
      </w:r>
    </w:p>
    <w:p w14:paraId="20BD90DA" w14:textId="7A5527BC" w:rsidR="003F0C1D" w:rsidRDefault="00A906BD" w:rsidP="003F0C1D">
      <w:pPr>
        <w:pStyle w:val="ListParagraph"/>
        <w:numPr>
          <w:ilvl w:val="0"/>
          <w:numId w:val="27"/>
        </w:numPr>
      </w:pPr>
      <w:r>
        <w:t>Handles endpoints related to the Post model (creating, updating, retrieving)</w:t>
      </w:r>
    </w:p>
    <w:p w14:paraId="525C4462" w14:textId="77777777" w:rsidR="003F0C1D" w:rsidRDefault="003F0C1D" w:rsidP="003F0C1D">
      <w:r>
        <w:t xml:space="preserve">Collaborators: </w:t>
      </w:r>
    </w:p>
    <w:p w14:paraId="38B8489B" w14:textId="49E4B60C" w:rsidR="003F0C1D" w:rsidRDefault="003F0C1D" w:rsidP="003F0C1D">
      <w:pPr>
        <w:pStyle w:val="ListParagraph"/>
        <w:numPr>
          <w:ilvl w:val="0"/>
          <w:numId w:val="27"/>
        </w:numPr>
      </w:pPr>
      <w:proofErr w:type="spellStart"/>
      <w:r>
        <w:t>PostService</w:t>
      </w:r>
      <w:proofErr w:type="spellEnd"/>
      <w:r>
        <w:t xml:space="preserve"> </w:t>
      </w:r>
    </w:p>
    <w:p w14:paraId="6628CA31" w14:textId="4E32AD95" w:rsidR="00A906BD" w:rsidRDefault="00A906BD" w:rsidP="00A906BD"/>
    <w:p w14:paraId="12FC0054" w14:textId="797B2C90" w:rsidR="00A906BD" w:rsidRDefault="00A906BD" w:rsidP="00A906BD">
      <w:r>
        <w:t xml:space="preserve">Class name: </w:t>
      </w:r>
      <w:proofErr w:type="spellStart"/>
      <w:r>
        <w:t>PostService</w:t>
      </w:r>
      <w:proofErr w:type="spellEnd"/>
      <w:r>
        <w:t xml:space="preserve"> </w:t>
      </w:r>
    </w:p>
    <w:p w14:paraId="68A54F9C" w14:textId="77777777" w:rsidR="00A906BD" w:rsidRDefault="00A906BD" w:rsidP="00A906BD">
      <w:r>
        <w:t xml:space="preserve">Parent class (if any): </w:t>
      </w:r>
    </w:p>
    <w:p w14:paraId="28EBFD3F" w14:textId="77777777" w:rsidR="00A906BD" w:rsidRDefault="00A906BD" w:rsidP="00A906BD">
      <w:r>
        <w:t xml:space="preserve">Subclasses (if any): </w:t>
      </w:r>
    </w:p>
    <w:p w14:paraId="005F311C" w14:textId="77777777" w:rsidR="00A906BD" w:rsidRDefault="00A906BD" w:rsidP="00A906BD">
      <w:r>
        <w:t xml:space="preserve">Responsibilities: </w:t>
      </w:r>
    </w:p>
    <w:p w14:paraId="5EEB9CC4" w14:textId="36535C79" w:rsidR="00A906BD" w:rsidRDefault="00147B30" w:rsidP="00A906BD">
      <w:pPr>
        <w:pStyle w:val="ListParagraph"/>
        <w:numPr>
          <w:ilvl w:val="0"/>
          <w:numId w:val="27"/>
        </w:numPr>
      </w:pPr>
      <w:r>
        <w:t xml:space="preserve">Retrieves and updates Post models using the </w:t>
      </w:r>
      <w:proofErr w:type="spellStart"/>
      <w:r>
        <w:t>PostRepository</w:t>
      </w:r>
      <w:proofErr w:type="spellEnd"/>
      <w:r>
        <w:t>, then manipulates the</w:t>
      </w:r>
      <w:r w:rsidR="005353E6">
        <w:t xml:space="preserve">m and formats them to send through the endpoints in </w:t>
      </w:r>
      <w:proofErr w:type="spellStart"/>
      <w:r w:rsidR="005353E6">
        <w:t>PostController</w:t>
      </w:r>
      <w:proofErr w:type="spellEnd"/>
    </w:p>
    <w:p w14:paraId="370F5417" w14:textId="2BF83889" w:rsidR="005353E6" w:rsidRDefault="005353E6" w:rsidP="00A906BD">
      <w:pPr>
        <w:pStyle w:val="ListParagraph"/>
        <w:numPr>
          <w:ilvl w:val="0"/>
          <w:numId w:val="27"/>
        </w:numPr>
      </w:pPr>
      <w:r>
        <w:t>Performs error checking on parameters sent through requests</w:t>
      </w:r>
    </w:p>
    <w:p w14:paraId="0FEA01BF" w14:textId="77777777" w:rsidR="00A906BD" w:rsidRDefault="00A906BD" w:rsidP="00A906BD">
      <w:r>
        <w:t xml:space="preserve">Collaborators: </w:t>
      </w:r>
    </w:p>
    <w:p w14:paraId="1F51A586" w14:textId="25C849E1" w:rsidR="00A906BD" w:rsidRDefault="00A906BD" w:rsidP="00A906BD">
      <w:pPr>
        <w:pStyle w:val="ListParagraph"/>
        <w:numPr>
          <w:ilvl w:val="0"/>
          <w:numId w:val="27"/>
        </w:numPr>
      </w:pPr>
      <w:proofErr w:type="spellStart"/>
      <w:r>
        <w:t>PostService</w:t>
      </w:r>
      <w:proofErr w:type="spellEnd"/>
    </w:p>
    <w:p w14:paraId="0FC70679" w14:textId="2867EF48" w:rsidR="005353E6" w:rsidRDefault="005353E6" w:rsidP="00A906BD">
      <w:pPr>
        <w:pStyle w:val="ListParagraph"/>
        <w:numPr>
          <w:ilvl w:val="0"/>
          <w:numId w:val="27"/>
        </w:numPr>
      </w:pPr>
      <w:proofErr w:type="spellStart"/>
      <w:r>
        <w:t>PostController</w:t>
      </w:r>
      <w:proofErr w:type="spellEnd"/>
    </w:p>
    <w:p w14:paraId="5524C5AA" w14:textId="23D300AF" w:rsidR="00A906BD" w:rsidRDefault="00A906BD" w:rsidP="00A906BD">
      <w:pPr>
        <w:pStyle w:val="ListParagraph"/>
        <w:numPr>
          <w:ilvl w:val="0"/>
          <w:numId w:val="27"/>
        </w:numPr>
      </w:pPr>
      <w:r>
        <w:t>Post</w:t>
      </w:r>
    </w:p>
    <w:p w14:paraId="70CDEE9F" w14:textId="659BC347" w:rsidR="00A906BD" w:rsidRDefault="00A906BD" w:rsidP="00A906BD">
      <w:pPr>
        <w:pStyle w:val="ListParagraph"/>
        <w:numPr>
          <w:ilvl w:val="0"/>
          <w:numId w:val="27"/>
        </w:numPr>
      </w:pPr>
      <w:r>
        <w:t>User</w:t>
      </w:r>
    </w:p>
    <w:p w14:paraId="239F5921" w14:textId="042CF57D" w:rsidR="00A906BD" w:rsidRDefault="00A906BD" w:rsidP="00A906BD">
      <w:pPr>
        <w:pStyle w:val="ListParagraph"/>
        <w:numPr>
          <w:ilvl w:val="0"/>
          <w:numId w:val="27"/>
        </w:numPr>
      </w:pPr>
      <w:r>
        <w:t>Fandom</w:t>
      </w:r>
    </w:p>
    <w:p w14:paraId="1885D824" w14:textId="693F66D7" w:rsidR="00A906BD" w:rsidRDefault="00A906BD" w:rsidP="00A906BD"/>
    <w:p w14:paraId="3A1F2B10" w14:textId="7423E0F2" w:rsidR="00A906BD" w:rsidRDefault="00A906BD" w:rsidP="00A906BD">
      <w:r>
        <w:t xml:space="preserve">Class name: </w:t>
      </w:r>
      <w:proofErr w:type="spellStart"/>
      <w:r>
        <w:t>PostRepository</w:t>
      </w:r>
      <w:proofErr w:type="spellEnd"/>
      <w:r>
        <w:t xml:space="preserve"> </w:t>
      </w:r>
    </w:p>
    <w:p w14:paraId="58C3E565" w14:textId="16D69907" w:rsidR="00A906BD" w:rsidRDefault="00A906BD" w:rsidP="00A906BD">
      <w:r>
        <w:t>Parent class (if any): Neo4jRepository</w:t>
      </w:r>
    </w:p>
    <w:p w14:paraId="6E4432B3" w14:textId="77777777" w:rsidR="00A906BD" w:rsidRDefault="00A906BD" w:rsidP="00A906BD">
      <w:r>
        <w:t xml:space="preserve">Subclasses (if any): </w:t>
      </w:r>
    </w:p>
    <w:p w14:paraId="4959E328" w14:textId="77777777" w:rsidR="00A906BD" w:rsidRDefault="00A906BD" w:rsidP="00A906BD">
      <w:r>
        <w:t xml:space="preserve">Responsibilities: </w:t>
      </w:r>
    </w:p>
    <w:p w14:paraId="186C3F30" w14:textId="2E993CDD" w:rsidR="00A906BD" w:rsidRDefault="00A906BD" w:rsidP="00A906BD">
      <w:pPr>
        <w:pStyle w:val="ListParagraph"/>
        <w:numPr>
          <w:ilvl w:val="0"/>
          <w:numId w:val="27"/>
        </w:numPr>
      </w:pPr>
      <w:r>
        <w:t>Contacts database to retrieve and update Post objects</w:t>
      </w:r>
    </w:p>
    <w:p w14:paraId="1766D711" w14:textId="646D67F8" w:rsidR="00A906BD" w:rsidRDefault="00A906BD" w:rsidP="00A906BD">
      <w:r>
        <w:t xml:space="preserve">Collaborators: </w:t>
      </w:r>
    </w:p>
    <w:p w14:paraId="00EFA916" w14:textId="20C0D437" w:rsidR="00A906BD" w:rsidRDefault="00A906BD" w:rsidP="00A906BD">
      <w:pPr>
        <w:pStyle w:val="ListParagraph"/>
        <w:numPr>
          <w:ilvl w:val="0"/>
          <w:numId w:val="27"/>
        </w:numPr>
      </w:pPr>
      <w:r>
        <w:t>Post</w:t>
      </w:r>
    </w:p>
    <w:p w14:paraId="2099F4B6" w14:textId="65476EFF" w:rsidR="008E5F01" w:rsidRDefault="008E5F01" w:rsidP="008E5F01"/>
    <w:p w14:paraId="6651313B" w14:textId="033D7FE7" w:rsidR="008E5F01" w:rsidRDefault="008E5F01" w:rsidP="008E5F01">
      <w:r>
        <w:lastRenderedPageBreak/>
        <w:t xml:space="preserve">Class name: </w:t>
      </w:r>
      <w:proofErr w:type="spellStart"/>
      <w:r>
        <w:t>Joined</w:t>
      </w:r>
      <w:r>
        <w:t>Repository</w:t>
      </w:r>
      <w:proofErr w:type="spellEnd"/>
      <w:r>
        <w:t xml:space="preserve"> </w:t>
      </w:r>
    </w:p>
    <w:p w14:paraId="53DA816B" w14:textId="77777777" w:rsidR="008E5F01" w:rsidRDefault="008E5F01" w:rsidP="008E5F01">
      <w:r>
        <w:t>Parent class (if any): Neo4jRepository</w:t>
      </w:r>
    </w:p>
    <w:p w14:paraId="00A3DB23" w14:textId="77777777" w:rsidR="008E5F01" w:rsidRDefault="008E5F01" w:rsidP="008E5F01">
      <w:r>
        <w:t xml:space="preserve">Subclasses (if any): </w:t>
      </w:r>
    </w:p>
    <w:p w14:paraId="291A8B75" w14:textId="77777777" w:rsidR="008E5F01" w:rsidRDefault="008E5F01" w:rsidP="008E5F01">
      <w:r>
        <w:t xml:space="preserve">Responsibilities: </w:t>
      </w:r>
    </w:p>
    <w:p w14:paraId="7A64D4C1" w14:textId="59CABF8E" w:rsidR="008E5F01" w:rsidRDefault="008E5F01" w:rsidP="008E5F01">
      <w:pPr>
        <w:pStyle w:val="ListParagraph"/>
        <w:numPr>
          <w:ilvl w:val="0"/>
          <w:numId w:val="27"/>
        </w:numPr>
      </w:pPr>
      <w:r>
        <w:t xml:space="preserve">Contacts database to retrieve and update </w:t>
      </w:r>
      <w:r>
        <w:t>Joined</w:t>
      </w:r>
      <w:r>
        <w:t xml:space="preserve"> objects</w:t>
      </w:r>
    </w:p>
    <w:p w14:paraId="0942DFDF" w14:textId="77777777" w:rsidR="008E5F01" w:rsidRDefault="008E5F01" w:rsidP="008E5F01">
      <w:r>
        <w:t xml:space="preserve">Collaborators: </w:t>
      </w:r>
    </w:p>
    <w:p w14:paraId="3051303C" w14:textId="26787205" w:rsidR="00844E22" w:rsidRDefault="008E5F01" w:rsidP="00844E22">
      <w:pPr>
        <w:pStyle w:val="ListParagraph"/>
        <w:numPr>
          <w:ilvl w:val="0"/>
          <w:numId w:val="27"/>
        </w:numPr>
      </w:pPr>
      <w:r>
        <w:t>Joined</w:t>
      </w:r>
    </w:p>
    <w:p w14:paraId="75BAF0EC" w14:textId="32133D0A" w:rsidR="00844E22" w:rsidRDefault="00844E22" w:rsidP="00844E22"/>
    <w:p w14:paraId="166D67A0" w14:textId="26B22EBE" w:rsidR="00844E22" w:rsidRDefault="00844E22" w:rsidP="00844E22">
      <w:r>
        <w:t xml:space="preserve">Class name: </w:t>
      </w:r>
      <w:proofErr w:type="spellStart"/>
      <w:r>
        <w:t>Joined</w:t>
      </w:r>
      <w:r>
        <w:t>Builder</w:t>
      </w:r>
      <w:proofErr w:type="spellEnd"/>
      <w:r>
        <w:t xml:space="preserve"> </w:t>
      </w:r>
    </w:p>
    <w:p w14:paraId="7E2D2EDA" w14:textId="77777777" w:rsidR="00844E22" w:rsidRDefault="00844E22" w:rsidP="00844E22">
      <w:r>
        <w:t xml:space="preserve">Parent class (if any): </w:t>
      </w:r>
    </w:p>
    <w:p w14:paraId="266B5736" w14:textId="77777777" w:rsidR="00844E22" w:rsidRDefault="00844E22" w:rsidP="00844E22">
      <w:r>
        <w:t xml:space="preserve">Subclasses (if any): </w:t>
      </w:r>
    </w:p>
    <w:p w14:paraId="7EFD6963" w14:textId="77777777" w:rsidR="00844E22" w:rsidRDefault="00844E22" w:rsidP="00844E22">
      <w:r>
        <w:t xml:space="preserve">Responsibilities: </w:t>
      </w:r>
    </w:p>
    <w:p w14:paraId="5AC0F2B3" w14:textId="68950467" w:rsidR="00844E22" w:rsidRDefault="00844E22" w:rsidP="00844E22">
      <w:pPr>
        <w:pStyle w:val="ListParagraph"/>
        <w:numPr>
          <w:ilvl w:val="0"/>
          <w:numId w:val="43"/>
        </w:numPr>
      </w:pPr>
      <w:r>
        <w:t xml:space="preserve">Creates a </w:t>
      </w:r>
      <w:r>
        <w:t>Joined object</w:t>
      </w:r>
      <w:r>
        <w:t xml:space="preserve"> </w:t>
      </w:r>
    </w:p>
    <w:p w14:paraId="372BA10F" w14:textId="77777777" w:rsidR="00844E22" w:rsidRDefault="00844E22" w:rsidP="00844E22">
      <w:r>
        <w:t xml:space="preserve">Collaborators: </w:t>
      </w:r>
    </w:p>
    <w:p w14:paraId="1FCE82BC" w14:textId="6E70038D" w:rsidR="00844E22" w:rsidRDefault="00844E22" w:rsidP="00844E22">
      <w:pPr>
        <w:pStyle w:val="ListParagraph"/>
        <w:numPr>
          <w:ilvl w:val="0"/>
          <w:numId w:val="43"/>
        </w:numPr>
      </w:pPr>
      <w:r>
        <w:t>Joined</w:t>
      </w:r>
    </w:p>
    <w:p w14:paraId="2719736A" w14:textId="77777777" w:rsidR="00844E22" w:rsidRDefault="00844E22" w:rsidP="00844E22"/>
    <w:p w14:paraId="19FF3DCF" w14:textId="468F2220" w:rsidR="00844E22" w:rsidRDefault="00844E22" w:rsidP="00844E22">
      <w:r>
        <w:t xml:space="preserve">Class name: </w:t>
      </w:r>
      <w:proofErr w:type="spellStart"/>
      <w:r>
        <w:t>UserDetailsResponse</w:t>
      </w:r>
      <w:r>
        <w:t>Builder</w:t>
      </w:r>
      <w:proofErr w:type="spellEnd"/>
      <w:r>
        <w:t xml:space="preserve"> </w:t>
      </w:r>
    </w:p>
    <w:p w14:paraId="6FF2F3BB" w14:textId="77777777" w:rsidR="00844E22" w:rsidRDefault="00844E22" w:rsidP="00844E22">
      <w:r>
        <w:t xml:space="preserve">Parent class (if any): </w:t>
      </w:r>
    </w:p>
    <w:p w14:paraId="567D3C5A" w14:textId="77777777" w:rsidR="00844E22" w:rsidRDefault="00844E22" w:rsidP="00844E22">
      <w:r>
        <w:t xml:space="preserve">Subclasses (if any): </w:t>
      </w:r>
    </w:p>
    <w:p w14:paraId="1D81266F" w14:textId="77777777" w:rsidR="00844E22" w:rsidRDefault="00844E22" w:rsidP="00844E22">
      <w:r>
        <w:t xml:space="preserve">Responsibilities: </w:t>
      </w:r>
    </w:p>
    <w:p w14:paraId="7EAC2CB7" w14:textId="01DA361E" w:rsidR="00844E22" w:rsidRDefault="00844E22" w:rsidP="00844E22">
      <w:pPr>
        <w:pStyle w:val="ListParagraph"/>
        <w:numPr>
          <w:ilvl w:val="0"/>
          <w:numId w:val="43"/>
        </w:numPr>
      </w:pPr>
      <w:r>
        <w:t xml:space="preserve">Creates a </w:t>
      </w:r>
      <w:proofErr w:type="spellStart"/>
      <w:r>
        <w:t>UserDetailsResponse</w:t>
      </w:r>
      <w:proofErr w:type="spellEnd"/>
      <w:r>
        <w:t xml:space="preserve"> object </w:t>
      </w:r>
    </w:p>
    <w:p w14:paraId="2E3C51C2" w14:textId="77777777" w:rsidR="00844E22" w:rsidRDefault="00844E22" w:rsidP="00844E22">
      <w:r>
        <w:t xml:space="preserve">Collaborators: </w:t>
      </w:r>
    </w:p>
    <w:p w14:paraId="5B193AE5" w14:textId="03EADD89" w:rsidR="00844E22" w:rsidRDefault="00707018" w:rsidP="00844E22">
      <w:pPr>
        <w:pStyle w:val="ListParagraph"/>
        <w:numPr>
          <w:ilvl w:val="0"/>
          <w:numId w:val="43"/>
        </w:numPr>
      </w:pPr>
      <w:proofErr w:type="spellStart"/>
      <w:r>
        <w:t>UserDetailsResponse</w:t>
      </w:r>
      <w:proofErr w:type="spellEnd"/>
    </w:p>
    <w:p w14:paraId="64417542" w14:textId="72310381" w:rsidR="00707018" w:rsidRDefault="00707018" w:rsidP="00707018"/>
    <w:p w14:paraId="5527907B" w14:textId="41598848" w:rsidR="00707018" w:rsidRDefault="00707018" w:rsidP="00707018">
      <w:r>
        <w:t xml:space="preserve">Class name: </w:t>
      </w:r>
      <w:proofErr w:type="spellStart"/>
      <w:r>
        <w:t>Add</w:t>
      </w:r>
      <w:r>
        <w:t>Fandom</w:t>
      </w:r>
      <w:r>
        <w:t>Request</w:t>
      </w:r>
      <w:proofErr w:type="spellEnd"/>
      <w:r>
        <w:t xml:space="preserve"> </w:t>
      </w:r>
    </w:p>
    <w:p w14:paraId="69DE905A" w14:textId="77777777" w:rsidR="00707018" w:rsidRDefault="00707018" w:rsidP="00707018">
      <w:r>
        <w:t xml:space="preserve">Parent class (if any): </w:t>
      </w:r>
    </w:p>
    <w:p w14:paraId="1A54CC73" w14:textId="77777777" w:rsidR="00707018" w:rsidRDefault="00707018" w:rsidP="00707018">
      <w:r>
        <w:t xml:space="preserve">Subclasses (if any): </w:t>
      </w:r>
    </w:p>
    <w:p w14:paraId="42342601" w14:textId="77777777" w:rsidR="00707018" w:rsidRDefault="00707018" w:rsidP="00707018">
      <w:r>
        <w:t xml:space="preserve">Responsibilities: </w:t>
      </w:r>
    </w:p>
    <w:p w14:paraId="65A2C01D" w14:textId="1604B82F" w:rsidR="00707018" w:rsidRDefault="00707018" w:rsidP="00707018">
      <w:pPr>
        <w:pStyle w:val="ListParagraph"/>
        <w:numPr>
          <w:ilvl w:val="0"/>
          <w:numId w:val="31"/>
        </w:numPr>
      </w:pPr>
      <w:r>
        <w:t xml:space="preserve">Request to add a </w:t>
      </w:r>
      <w:r>
        <w:t>fandom</w:t>
      </w:r>
      <w:r>
        <w:t xml:space="preserve"> </w:t>
      </w:r>
    </w:p>
    <w:p w14:paraId="2FB10AE1" w14:textId="77777777" w:rsidR="00707018" w:rsidRDefault="00707018" w:rsidP="00707018">
      <w:r>
        <w:t xml:space="preserve">Collaborators: </w:t>
      </w:r>
    </w:p>
    <w:p w14:paraId="5D605EF4" w14:textId="4E1A9400" w:rsidR="00707018" w:rsidRDefault="00707018" w:rsidP="00707018"/>
    <w:p w14:paraId="38B3CA4D" w14:textId="3C95322B" w:rsidR="00707018" w:rsidRDefault="00707018" w:rsidP="00707018">
      <w:r>
        <w:t xml:space="preserve">Class name: </w:t>
      </w:r>
      <w:proofErr w:type="spellStart"/>
      <w:r>
        <w:t>Add</w:t>
      </w:r>
      <w:r>
        <w:t>JoinedFandom</w:t>
      </w:r>
      <w:r>
        <w:t>Request</w:t>
      </w:r>
      <w:proofErr w:type="spellEnd"/>
      <w:r>
        <w:t xml:space="preserve"> </w:t>
      </w:r>
    </w:p>
    <w:p w14:paraId="6464AD88" w14:textId="77777777" w:rsidR="00707018" w:rsidRDefault="00707018" w:rsidP="00707018">
      <w:r>
        <w:t xml:space="preserve">Parent class (if any): </w:t>
      </w:r>
    </w:p>
    <w:p w14:paraId="05623824" w14:textId="77777777" w:rsidR="00707018" w:rsidRDefault="00707018" w:rsidP="00707018">
      <w:r>
        <w:t xml:space="preserve">Subclasses (if any): </w:t>
      </w:r>
    </w:p>
    <w:p w14:paraId="2410689D" w14:textId="77777777" w:rsidR="00707018" w:rsidRDefault="00707018" w:rsidP="00707018">
      <w:r>
        <w:lastRenderedPageBreak/>
        <w:t xml:space="preserve">Responsibilities: </w:t>
      </w:r>
    </w:p>
    <w:p w14:paraId="248A16F8" w14:textId="0C816D22" w:rsidR="00707018" w:rsidRDefault="00707018" w:rsidP="00707018">
      <w:pPr>
        <w:pStyle w:val="ListParagraph"/>
        <w:numPr>
          <w:ilvl w:val="0"/>
          <w:numId w:val="31"/>
        </w:numPr>
      </w:pPr>
      <w:r>
        <w:t xml:space="preserve">Request to </w:t>
      </w:r>
      <w:r>
        <w:t>join a user to a fandom</w:t>
      </w:r>
    </w:p>
    <w:p w14:paraId="609FE9F4" w14:textId="5C4459E3" w:rsidR="00707018" w:rsidRDefault="00707018" w:rsidP="00707018">
      <w:r>
        <w:t xml:space="preserve">Collaborators: </w:t>
      </w:r>
    </w:p>
    <w:p w14:paraId="45393D92" w14:textId="3FFBD74A" w:rsidR="00707018" w:rsidRDefault="00707018" w:rsidP="00707018"/>
    <w:p w14:paraId="158117E8" w14:textId="43CF35E7" w:rsidR="00707018" w:rsidRDefault="00707018" w:rsidP="00707018">
      <w:r>
        <w:t xml:space="preserve">Class name: </w:t>
      </w:r>
      <w:proofErr w:type="spellStart"/>
      <w:r>
        <w:t>Add</w:t>
      </w:r>
      <w:r>
        <w:t>Post</w:t>
      </w:r>
      <w:r>
        <w:t>Request</w:t>
      </w:r>
      <w:proofErr w:type="spellEnd"/>
      <w:r>
        <w:t xml:space="preserve"> </w:t>
      </w:r>
    </w:p>
    <w:p w14:paraId="147ED4EF" w14:textId="77777777" w:rsidR="00707018" w:rsidRDefault="00707018" w:rsidP="00707018">
      <w:r>
        <w:t xml:space="preserve">Parent class (if any): </w:t>
      </w:r>
    </w:p>
    <w:p w14:paraId="60BB8A65" w14:textId="77777777" w:rsidR="00707018" w:rsidRDefault="00707018" w:rsidP="00707018">
      <w:r>
        <w:t xml:space="preserve">Subclasses (if any): </w:t>
      </w:r>
    </w:p>
    <w:p w14:paraId="15B94007" w14:textId="77777777" w:rsidR="00707018" w:rsidRDefault="00707018" w:rsidP="00707018">
      <w:r>
        <w:t xml:space="preserve">Responsibilities: </w:t>
      </w:r>
    </w:p>
    <w:p w14:paraId="7ED9FF44" w14:textId="7D3A3E63" w:rsidR="00707018" w:rsidRDefault="00707018" w:rsidP="00707018">
      <w:pPr>
        <w:pStyle w:val="ListParagraph"/>
        <w:numPr>
          <w:ilvl w:val="0"/>
          <w:numId w:val="31"/>
        </w:numPr>
      </w:pPr>
      <w:r>
        <w:t xml:space="preserve">Request to add a </w:t>
      </w:r>
      <w:r>
        <w:t>post</w:t>
      </w:r>
      <w:r>
        <w:t xml:space="preserve"> </w:t>
      </w:r>
    </w:p>
    <w:p w14:paraId="0C22D2C9" w14:textId="3E785F77" w:rsidR="00707018" w:rsidRDefault="00707018" w:rsidP="00707018">
      <w:r>
        <w:t xml:space="preserve">Collaborators: </w:t>
      </w:r>
    </w:p>
    <w:p w14:paraId="2AF329AE" w14:textId="4D92BCB2" w:rsidR="00707018" w:rsidRDefault="00707018" w:rsidP="00707018"/>
    <w:p w14:paraId="577E2F3E" w14:textId="267CB3F1" w:rsidR="00707018" w:rsidRDefault="00707018" w:rsidP="00707018">
      <w:r>
        <w:t xml:space="preserve">Class name: </w:t>
      </w:r>
      <w:proofErr w:type="spellStart"/>
      <w:r>
        <w:t>UserDetails</w:t>
      </w:r>
      <w:r>
        <w:t>Request</w:t>
      </w:r>
      <w:proofErr w:type="spellEnd"/>
      <w:r>
        <w:t xml:space="preserve"> </w:t>
      </w:r>
    </w:p>
    <w:p w14:paraId="1EE73411" w14:textId="77777777" w:rsidR="00707018" w:rsidRDefault="00707018" w:rsidP="00707018">
      <w:r>
        <w:t xml:space="preserve">Parent class (if any): </w:t>
      </w:r>
    </w:p>
    <w:p w14:paraId="26C54226" w14:textId="77777777" w:rsidR="00707018" w:rsidRDefault="00707018" w:rsidP="00707018">
      <w:r>
        <w:t xml:space="preserve">Subclasses (if any): </w:t>
      </w:r>
    </w:p>
    <w:p w14:paraId="78877AB3" w14:textId="77777777" w:rsidR="00707018" w:rsidRDefault="00707018" w:rsidP="00707018">
      <w:r>
        <w:t xml:space="preserve">Responsibilities: </w:t>
      </w:r>
    </w:p>
    <w:p w14:paraId="007B2F80" w14:textId="0E4B0D90" w:rsidR="00707018" w:rsidRDefault="00707018" w:rsidP="00707018">
      <w:pPr>
        <w:pStyle w:val="ListParagraph"/>
        <w:numPr>
          <w:ilvl w:val="0"/>
          <w:numId w:val="31"/>
        </w:numPr>
      </w:pPr>
      <w:r>
        <w:t>Request to</w:t>
      </w:r>
      <w:r>
        <w:t xml:space="preserve"> get details of a user</w:t>
      </w:r>
      <w:r>
        <w:t xml:space="preserve"> </w:t>
      </w:r>
    </w:p>
    <w:p w14:paraId="10D9E864" w14:textId="7053F5B2" w:rsidR="00707018" w:rsidRDefault="00707018" w:rsidP="00707018">
      <w:r>
        <w:t xml:space="preserve">Collaborators: </w:t>
      </w:r>
    </w:p>
    <w:p w14:paraId="6005AA31" w14:textId="545F15CE" w:rsidR="00707018" w:rsidRDefault="00707018" w:rsidP="00707018"/>
    <w:p w14:paraId="170A8AC9" w14:textId="67B5F1BE" w:rsidR="00707018" w:rsidRDefault="00707018" w:rsidP="00707018">
      <w:r>
        <w:t xml:space="preserve">Class name: </w:t>
      </w:r>
      <w:proofErr w:type="spellStart"/>
      <w:r>
        <w:t>UserFandoms</w:t>
      </w:r>
      <w:r>
        <w:t>Request</w:t>
      </w:r>
      <w:proofErr w:type="spellEnd"/>
      <w:r>
        <w:t xml:space="preserve"> </w:t>
      </w:r>
    </w:p>
    <w:p w14:paraId="0A7AFA45" w14:textId="77777777" w:rsidR="00707018" w:rsidRDefault="00707018" w:rsidP="00707018">
      <w:r>
        <w:t xml:space="preserve">Parent class (if any): </w:t>
      </w:r>
    </w:p>
    <w:p w14:paraId="2ADFD3DA" w14:textId="77777777" w:rsidR="00707018" w:rsidRDefault="00707018" w:rsidP="00707018">
      <w:r>
        <w:t xml:space="preserve">Subclasses (if any): </w:t>
      </w:r>
    </w:p>
    <w:p w14:paraId="67CF212B" w14:textId="77777777" w:rsidR="00707018" w:rsidRDefault="00707018" w:rsidP="00707018">
      <w:r>
        <w:t xml:space="preserve">Responsibilities: </w:t>
      </w:r>
    </w:p>
    <w:p w14:paraId="103859B2" w14:textId="68E10E90" w:rsidR="00707018" w:rsidRDefault="00707018" w:rsidP="00707018">
      <w:pPr>
        <w:pStyle w:val="ListParagraph"/>
        <w:numPr>
          <w:ilvl w:val="0"/>
          <w:numId w:val="31"/>
        </w:numPr>
      </w:pPr>
      <w:r>
        <w:t xml:space="preserve">Request to </w:t>
      </w:r>
      <w:r>
        <w:t>get the fandoms a user has joined</w:t>
      </w:r>
      <w:r>
        <w:t xml:space="preserve"> </w:t>
      </w:r>
    </w:p>
    <w:p w14:paraId="3ED7B5D6" w14:textId="5901F1ED" w:rsidR="00707018" w:rsidRDefault="00707018" w:rsidP="00707018">
      <w:r>
        <w:t xml:space="preserve">Collaborators: </w:t>
      </w:r>
    </w:p>
    <w:p w14:paraId="3AAB07DB" w14:textId="4E591F78" w:rsidR="00707018" w:rsidRDefault="00707018" w:rsidP="00707018"/>
    <w:p w14:paraId="7AF8FE6A" w14:textId="53FB0FDB" w:rsidR="00707018" w:rsidRDefault="00707018" w:rsidP="00707018">
      <w:r>
        <w:t xml:space="preserve">Class name: </w:t>
      </w:r>
      <w:proofErr w:type="spellStart"/>
      <w:r>
        <w:t>Add</w:t>
      </w:r>
      <w:r>
        <w:t>Fandom</w:t>
      </w:r>
      <w:r>
        <w:t>Response</w:t>
      </w:r>
      <w:proofErr w:type="spellEnd"/>
      <w:r>
        <w:t xml:space="preserve"> </w:t>
      </w:r>
    </w:p>
    <w:p w14:paraId="3D451D8C" w14:textId="77777777" w:rsidR="00707018" w:rsidRDefault="00707018" w:rsidP="00707018">
      <w:r>
        <w:t xml:space="preserve">Parent class (if any): </w:t>
      </w:r>
    </w:p>
    <w:p w14:paraId="1F8B5336" w14:textId="77777777" w:rsidR="00707018" w:rsidRDefault="00707018" w:rsidP="00707018">
      <w:r>
        <w:t xml:space="preserve">Subclasses (if any): </w:t>
      </w:r>
    </w:p>
    <w:p w14:paraId="3F03FFCE" w14:textId="77777777" w:rsidR="00707018" w:rsidRDefault="00707018" w:rsidP="00707018">
      <w:r>
        <w:t xml:space="preserve">Responsibilities: </w:t>
      </w:r>
    </w:p>
    <w:p w14:paraId="17795CBA" w14:textId="06BF86F2" w:rsidR="00707018" w:rsidRDefault="00707018" w:rsidP="00707018">
      <w:pPr>
        <w:pStyle w:val="ListParagraph"/>
        <w:numPr>
          <w:ilvl w:val="0"/>
          <w:numId w:val="29"/>
        </w:numPr>
      </w:pPr>
      <w:r>
        <w:t xml:space="preserve">Response </w:t>
      </w:r>
      <w:r>
        <w:t xml:space="preserve">from </w:t>
      </w:r>
      <w:proofErr w:type="spellStart"/>
      <w:r>
        <w:t>addFandom</w:t>
      </w:r>
      <w:proofErr w:type="spellEnd"/>
      <w:r>
        <w:t xml:space="preserve"> API</w:t>
      </w:r>
      <w:r>
        <w:t xml:space="preserve"> </w:t>
      </w:r>
    </w:p>
    <w:p w14:paraId="25E70BB6" w14:textId="7CA8B80B" w:rsidR="00707018" w:rsidRDefault="00707018" w:rsidP="00707018">
      <w:r>
        <w:t xml:space="preserve">Collaborators: </w:t>
      </w:r>
    </w:p>
    <w:p w14:paraId="6FA97ECC" w14:textId="54723B3D" w:rsidR="00707018" w:rsidRDefault="00707018" w:rsidP="00707018"/>
    <w:p w14:paraId="5FC955FA" w14:textId="5ED4437B" w:rsidR="00707018" w:rsidRDefault="00707018" w:rsidP="00707018">
      <w:r>
        <w:t xml:space="preserve">Class name: </w:t>
      </w:r>
      <w:proofErr w:type="spellStart"/>
      <w:r>
        <w:t>Add</w:t>
      </w:r>
      <w:r>
        <w:t>JoinedFandom</w:t>
      </w:r>
      <w:r>
        <w:t>Response</w:t>
      </w:r>
      <w:proofErr w:type="spellEnd"/>
      <w:r>
        <w:t xml:space="preserve"> </w:t>
      </w:r>
    </w:p>
    <w:p w14:paraId="49F45061" w14:textId="77777777" w:rsidR="00707018" w:rsidRDefault="00707018" w:rsidP="00707018">
      <w:r>
        <w:t xml:space="preserve">Parent class (if any): </w:t>
      </w:r>
    </w:p>
    <w:p w14:paraId="3CBC7D0B" w14:textId="77777777" w:rsidR="00707018" w:rsidRDefault="00707018" w:rsidP="00707018">
      <w:r>
        <w:lastRenderedPageBreak/>
        <w:t xml:space="preserve">Subclasses (if any): </w:t>
      </w:r>
    </w:p>
    <w:p w14:paraId="2615E6BD" w14:textId="77777777" w:rsidR="00707018" w:rsidRDefault="00707018" w:rsidP="00707018">
      <w:r>
        <w:t xml:space="preserve">Responsibilities: </w:t>
      </w:r>
    </w:p>
    <w:p w14:paraId="3141AF09" w14:textId="08BE0E05" w:rsidR="00707018" w:rsidRDefault="00707018" w:rsidP="00707018">
      <w:pPr>
        <w:pStyle w:val="ListParagraph"/>
        <w:numPr>
          <w:ilvl w:val="0"/>
          <w:numId w:val="29"/>
        </w:numPr>
      </w:pPr>
      <w:r>
        <w:t xml:space="preserve">Response </w:t>
      </w:r>
      <w:r>
        <w:t xml:space="preserve">from </w:t>
      </w:r>
      <w:proofErr w:type="spellStart"/>
      <w:r>
        <w:t>addJoinedFandom</w:t>
      </w:r>
      <w:proofErr w:type="spellEnd"/>
      <w:r>
        <w:t xml:space="preserve"> API</w:t>
      </w:r>
      <w:r>
        <w:t xml:space="preserve"> </w:t>
      </w:r>
    </w:p>
    <w:p w14:paraId="3FE4C5F6" w14:textId="7E2C94E7" w:rsidR="00707018" w:rsidRDefault="00707018" w:rsidP="00707018">
      <w:r>
        <w:t xml:space="preserve">Collaborators: </w:t>
      </w:r>
    </w:p>
    <w:p w14:paraId="0F595FE0" w14:textId="72BFD4E3" w:rsidR="00707018" w:rsidRDefault="00707018" w:rsidP="00707018"/>
    <w:p w14:paraId="56766203" w14:textId="1F5B547B" w:rsidR="00707018" w:rsidRDefault="00707018" w:rsidP="00707018">
      <w:r>
        <w:t xml:space="preserve">Class name: </w:t>
      </w:r>
      <w:proofErr w:type="spellStart"/>
      <w:r>
        <w:t>Add</w:t>
      </w:r>
      <w:r>
        <w:t>Post</w:t>
      </w:r>
      <w:r>
        <w:t>Response</w:t>
      </w:r>
      <w:proofErr w:type="spellEnd"/>
      <w:r>
        <w:t xml:space="preserve"> </w:t>
      </w:r>
    </w:p>
    <w:p w14:paraId="169AF624" w14:textId="77777777" w:rsidR="00707018" w:rsidRDefault="00707018" w:rsidP="00707018">
      <w:r>
        <w:t xml:space="preserve">Parent class (if any): </w:t>
      </w:r>
    </w:p>
    <w:p w14:paraId="51E18FE1" w14:textId="77777777" w:rsidR="00707018" w:rsidRDefault="00707018" w:rsidP="00707018">
      <w:r>
        <w:t xml:space="preserve">Subclasses (if any): </w:t>
      </w:r>
    </w:p>
    <w:p w14:paraId="55598B8B" w14:textId="77777777" w:rsidR="00707018" w:rsidRDefault="00707018" w:rsidP="00707018">
      <w:r>
        <w:t xml:space="preserve">Responsibilities: </w:t>
      </w:r>
    </w:p>
    <w:p w14:paraId="674B4768" w14:textId="38805121" w:rsidR="00707018" w:rsidRDefault="00707018" w:rsidP="00707018">
      <w:pPr>
        <w:pStyle w:val="ListParagraph"/>
        <w:numPr>
          <w:ilvl w:val="0"/>
          <w:numId w:val="29"/>
        </w:numPr>
      </w:pPr>
      <w:r>
        <w:t xml:space="preserve">Response </w:t>
      </w:r>
      <w:r>
        <w:t xml:space="preserve">from </w:t>
      </w:r>
      <w:proofErr w:type="spellStart"/>
      <w:r>
        <w:t>addPost</w:t>
      </w:r>
      <w:proofErr w:type="spellEnd"/>
      <w:r>
        <w:t xml:space="preserve"> API</w:t>
      </w:r>
    </w:p>
    <w:p w14:paraId="4DFF60E8" w14:textId="2DB51F47" w:rsidR="00707018" w:rsidRDefault="00707018" w:rsidP="00707018">
      <w:r>
        <w:t xml:space="preserve">Collaborators: </w:t>
      </w:r>
    </w:p>
    <w:p w14:paraId="187DBACA" w14:textId="2A73A29D" w:rsidR="00707018" w:rsidRDefault="00707018" w:rsidP="00707018"/>
    <w:p w14:paraId="6B661EF2" w14:textId="2284ADA2" w:rsidR="00707018" w:rsidRDefault="00707018" w:rsidP="00707018">
      <w:r>
        <w:t xml:space="preserve">Class name: </w:t>
      </w:r>
      <w:proofErr w:type="spellStart"/>
      <w:r>
        <w:t>FilterPosts</w:t>
      </w:r>
      <w:r>
        <w:t>Response</w:t>
      </w:r>
      <w:proofErr w:type="spellEnd"/>
      <w:r>
        <w:t xml:space="preserve"> </w:t>
      </w:r>
    </w:p>
    <w:p w14:paraId="47BE222D" w14:textId="77777777" w:rsidR="00707018" w:rsidRDefault="00707018" w:rsidP="00707018">
      <w:r>
        <w:t xml:space="preserve">Parent class (if any): </w:t>
      </w:r>
    </w:p>
    <w:p w14:paraId="6431E05A" w14:textId="77777777" w:rsidR="00707018" w:rsidRDefault="00707018" w:rsidP="00707018">
      <w:r>
        <w:t xml:space="preserve">Subclasses (if any): </w:t>
      </w:r>
    </w:p>
    <w:p w14:paraId="6878CBE3" w14:textId="77777777" w:rsidR="00707018" w:rsidRDefault="00707018" w:rsidP="00707018">
      <w:r>
        <w:t xml:space="preserve">Responsibilities: </w:t>
      </w:r>
    </w:p>
    <w:p w14:paraId="7D32B295" w14:textId="5A4F1465" w:rsidR="00707018" w:rsidRDefault="00707018" w:rsidP="00707018">
      <w:pPr>
        <w:pStyle w:val="ListParagraph"/>
        <w:numPr>
          <w:ilvl w:val="0"/>
          <w:numId w:val="29"/>
        </w:numPr>
      </w:pPr>
      <w:r>
        <w:t xml:space="preserve">Response </w:t>
      </w:r>
      <w:r>
        <w:t xml:space="preserve">from </w:t>
      </w:r>
      <w:proofErr w:type="spellStart"/>
      <w:r>
        <w:t>filteredPosts</w:t>
      </w:r>
      <w:proofErr w:type="spellEnd"/>
      <w:r>
        <w:t xml:space="preserve"> API</w:t>
      </w:r>
      <w:r>
        <w:t xml:space="preserve"> </w:t>
      </w:r>
    </w:p>
    <w:p w14:paraId="1CF9E648" w14:textId="26CE488D" w:rsidR="00707018" w:rsidRDefault="00707018" w:rsidP="00707018">
      <w:r>
        <w:t xml:space="preserve">Collaborators: </w:t>
      </w:r>
    </w:p>
    <w:p w14:paraId="52C2053D" w14:textId="784FE1F4" w:rsidR="00707018" w:rsidRDefault="00707018" w:rsidP="00707018"/>
    <w:p w14:paraId="24E7BA4A" w14:textId="43E0BCB9" w:rsidR="00707018" w:rsidRDefault="00707018" w:rsidP="00707018">
      <w:r>
        <w:t xml:space="preserve">Class name: </w:t>
      </w:r>
      <w:proofErr w:type="spellStart"/>
      <w:r>
        <w:t>UserDetails</w:t>
      </w:r>
      <w:r>
        <w:t>Response</w:t>
      </w:r>
      <w:proofErr w:type="spellEnd"/>
      <w:r>
        <w:t xml:space="preserve"> </w:t>
      </w:r>
    </w:p>
    <w:p w14:paraId="68E269C5" w14:textId="77777777" w:rsidR="00707018" w:rsidRDefault="00707018" w:rsidP="00707018">
      <w:r>
        <w:t xml:space="preserve">Parent class (if any): </w:t>
      </w:r>
    </w:p>
    <w:p w14:paraId="51008FF2" w14:textId="77777777" w:rsidR="00707018" w:rsidRDefault="00707018" w:rsidP="00707018">
      <w:r>
        <w:t xml:space="preserve">Subclasses (if any): </w:t>
      </w:r>
    </w:p>
    <w:p w14:paraId="1D9F078A" w14:textId="77777777" w:rsidR="00707018" w:rsidRDefault="00707018" w:rsidP="00707018">
      <w:r>
        <w:t xml:space="preserve">Responsibilities: </w:t>
      </w:r>
    </w:p>
    <w:p w14:paraId="78F0FDB0" w14:textId="45B17CF1" w:rsidR="00707018" w:rsidRDefault="00707018" w:rsidP="00707018">
      <w:pPr>
        <w:pStyle w:val="ListParagraph"/>
        <w:numPr>
          <w:ilvl w:val="0"/>
          <w:numId w:val="29"/>
        </w:numPr>
      </w:pPr>
      <w:r>
        <w:t xml:space="preserve">Response </w:t>
      </w:r>
      <w:r>
        <w:t xml:space="preserve">from </w:t>
      </w:r>
      <w:proofErr w:type="spellStart"/>
      <w:r>
        <w:t>userDetails</w:t>
      </w:r>
      <w:proofErr w:type="spellEnd"/>
      <w:r>
        <w:t xml:space="preserve"> API</w:t>
      </w:r>
      <w:r>
        <w:t xml:space="preserve"> </w:t>
      </w:r>
    </w:p>
    <w:p w14:paraId="504150DB" w14:textId="4512F168" w:rsidR="00707018" w:rsidRDefault="00707018" w:rsidP="00707018">
      <w:r>
        <w:t xml:space="preserve">Collaborators: </w:t>
      </w:r>
    </w:p>
    <w:p w14:paraId="02C4040B" w14:textId="34DBC4A2" w:rsidR="00707018" w:rsidRDefault="00707018" w:rsidP="00707018"/>
    <w:p w14:paraId="72ED7DC8" w14:textId="07C02806" w:rsidR="00707018" w:rsidRDefault="00707018" w:rsidP="00707018">
      <w:r>
        <w:t xml:space="preserve">Class name: </w:t>
      </w:r>
      <w:proofErr w:type="spellStart"/>
      <w:r>
        <w:t>UserFandoms</w:t>
      </w:r>
      <w:r>
        <w:t>Response</w:t>
      </w:r>
      <w:proofErr w:type="spellEnd"/>
      <w:r>
        <w:t xml:space="preserve"> </w:t>
      </w:r>
    </w:p>
    <w:p w14:paraId="1BFF477D" w14:textId="77777777" w:rsidR="00707018" w:rsidRDefault="00707018" w:rsidP="00707018">
      <w:r>
        <w:t xml:space="preserve">Parent class (if any): </w:t>
      </w:r>
    </w:p>
    <w:p w14:paraId="2B663431" w14:textId="77777777" w:rsidR="00707018" w:rsidRDefault="00707018" w:rsidP="00707018">
      <w:r>
        <w:t xml:space="preserve">Subclasses (if any): </w:t>
      </w:r>
    </w:p>
    <w:p w14:paraId="0AED14F8" w14:textId="77777777" w:rsidR="00707018" w:rsidRDefault="00707018" w:rsidP="00707018">
      <w:r>
        <w:t xml:space="preserve">Responsibilities: </w:t>
      </w:r>
    </w:p>
    <w:p w14:paraId="444A276A" w14:textId="102ED5B3" w:rsidR="00707018" w:rsidRDefault="00707018" w:rsidP="00707018">
      <w:pPr>
        <w:pStyle w:val="ListParagraph"/>
        <w:numPr>
          <w:ilvl w:val="0"/>
          <w:numId w:val="29"/>
        </w:numPr>
      </w:pPr>
      <w:r>
        <w:t>Response</w:t>
      </w:r>
      <w:r>
        <w:t xml:space="preserve"> from </w:t>
      </w:r>
      <w:proofErr w:type="spellStart"/>
      <w:r>
        <w:t>userFandoms</w:t>
      </w:r>
      <w:proofErr w:type="spellEnd"/>
      <w:r>
        <w:t xml:space="preserve"> API</w:t>
      </w:r>
    </w:p>
    <w:p w14:paraId="6BD6E59F" w14:textId="77777777" w:rsidR="00707018" w:rsidRDefault="00707018" w:rsidP="00707018">
      <w:r>
        <w:t xml:space="preserve">Collaborators: </w:t>
      </w:r>
    </w:p>
    <w:p w14:paraId="6E133BE4" w14:textId="77777777" w:rsidR="00707018" w:rsidRDefault="00707018" w:rsidP="00707018"/>
    <w:p w14:paraId="2B9C43F4" w14:textId="77777777" w:rsidR="00707018" w:rsidRDefault="00707018" w:rsidP="00707018"/>
    <w:p w14:paraId="2684FE9E" w14:textId="78805D56" w:rsidR="003F0C1D" w:rsidRDefault="00404B04" w:rsidP="008E5F01">
      <w:pPr>
        <w:pStyle w:val="Heading2"/>
      </w:pPr>
      <w:bookmarkStart w:id="8" w:name="_Toc23764809"/>
      <w:r>
        <w:lastRenderedPageBreak/>
        <w:t>Component Breakdown for Front-End React Components</w:t>
      </w:r>
      <w:bookmarkEnd w:id="8"/>
    </w:p>
    <w:p w14:paraId="6F899D88" w14:textId="77777777" w:rsidR="008E5F01" w:rsidRPr="008E5F01" w:rsidRDefault="008E5F01" w:rsidP="008E5F01"/>
    <w:p w14:paraId="243CB341" w14:textId="575C4EB7" w:rsidR="003F0C1D" w:rsidRDefault="003F0C1D" w:rsidP="003F0C1D">
      <w:r>
        <w:t xml:space="preserve">Component name: </w:t>
      </w:r>
      <w:r w:rsidR="008E5F01">
        <w:t>Root</w:t>
      </w:r>
      <w:r>
        <w:t xml:space="preserve"> </w:t>
      </w:r>
    </w:p>
    <w:p w14:paraId="5A61AF06" w14:textId="77777777" w:rsidR="003F0C1D" w:rsidRDefault="003F0C1D" w:rsidP="003F0C1D">
      <w:r>
        <w:t xml:space="preserve">Responsibilities: </w:t>
      </w:r>
    </w:p>
    <w:p w14:paraId="70846A05" w14:textId="705368FA" w:rsidR="003F0C1D" w:rsidRDefault="008E5F01" w:rsidP="003F0C1D">
      <w:pPr>
        <w:pStyle w:val="ListParagraph"/>
        <w:numPr>
          <w:ilvl w:val="0"/>
          <w:numId w:val="43"/>
        </w:numPr>
      </w:pPr>
      <w:r>
        <w:t xml:space="preserve">Wraps the App component with </w:t>
      </w:r>
      <w:proofErr w:type="spellStart"/>
      <w:r>
        <w:t>CookiesProvider</w:t>
      </w:r>
      <w:proofErr w:type="spellEnd"/>
      <w:r>
        <w:t xml:space="preserve"> to provide cookie manipulation</w:t>
      </w:r>
    </w:p>
    <w:p w14:paraId="4AEF29BE" w14:textId="2FB8FFC3" w:rsidR="008E5F01" w:rsidRDefault="008E5F01" w:rsidP="003F0C1D">
      <w:pPr>
        <w:pStyle w:val="ListParagraph"/>
        <w:numPr>
          <w:ilvl w:val="0"/>
          <w:numId w:val="43"/>
        </w:numPr>
      </w:pPr>
      <w:r>
        <w:t>Renders App in the DOM</w:t>
      </w:r>
    </w:p>
    <w:p w14:paraId="22E430CA" w14:textId="77777777" w:rsidR="003F0C1D" w:rsidRDefault="003F0C1D" w:rsidP="003F0C1D">
      <w:r>
        <w:t xml:space="preserve">Collaborators: </w:t>
      </w:r>
    </w:p>
    <w:p w14:paraId="2730694F" w14:textId="07779937" w:rsidR="003F0C1D" w:rsidRDefault="008E5F01" w:rsidP="003F0C1D">
      <w:pPr>
        <w:pStyle w:val="ListParagraph"/>
        <w:numPr>
          <w:ilvl w:val="0"/>
          <w:numId w:val="43"/>
        </w:numPr>
      </w:pPr>
      <w:r>
        <w:t>App</w:t>
      </w:r>
    </w:p>
    <w:p w14:paraId="123D8C27" w14:textId="6C9C957A" w:rsidR="008E5F01" w:rsidRDefault="008E5F01" w:rsidP="003F0C1D">
      <w:pPr>
        <w:pStyle w:val="ListParagraph"/>
        <w:numPr>
          <w:ilvl w:val="0"/>
          <w:numId w:val="43"/>
        </w:numPr>
      </w:pPr>
      <w:proofErr w:type="spellStart"/>
      <w:r>
        <w:t>CookiesProvider</w:t>
      </w:r>
      <w:proofErr w:type="spellEnd"/>
      <w:r>
        <w:t xml:space="preserve"> (from react-cookie library)</w:t>
      </w:r>
    </w:p>
    <w:p w14:paraId="4E1F4BDA" w14:textId="518C3C12" w:rsidR="008E5F01" w:rsidRDefault="008E5F01" w:rsidP="008E5F01"/>
    <w:p w14:paraId="56CB6010" w14:textId="77115E16" w:rsidR="008E5F01" w:rsidRDefault="008E5F01" w:rsidP="008E5F01">
      <w:r>
        <w:t xml:space="preserve">Component name: </w:t>
      </w:r>
      <w:r>
        <w:t>App</w:t>
      </w:r>
    </w:p>
    <w:p w14:paraId="53313049" w14:textId="77777777" w:rsidR="008E5F01" w:rsidRDefault="008E5F01" w:rsidP="008E5F01">
      <w:r>
        <w:t xml:space="preserve">Responsibilities: </w:t>
      </w:r>
    </w:p>
    <w:p w14:paraId="21163EA2" w14:textId="309848F1" w:rsidR="008E5F01" w:rsidRDefault="008E5F01" w:rsidP="008E5F01">
      <w:pPr>
        <w:pStyle w:val="ListParagraph"/>
        <w:numPr>
          <w:ilvl w:val="0"/>
          <w:numId w:val="43"/>
        </w:numPr>
      </w:pPr>
      <w:r>
        <w:t>Stores the cookies object and passes it to components where it is required</w:t>
      </w:r>
    </w:p>
    <w:p w14:paraId="46875BCA" w14:textId="34D8208C" w:rsidR="006A3409" w:rsidRDefault="008E5F01" w:rsidP="006A3409">
      <w:pPr>
        <w:pStyle w:val="ListParagraph"/>
        <w:numPr>
          <w:ilvl w:val="0"/>
          <w:numId w:val="43"/>
        </w:numPr>
      </w:pPr>
      <w:r>
        <w:t>Handles routing</w:t>
      </w:r>
      <w:r w:rsidR="006A3409">
        <w:t>, directing to appropriate components</w:t>
      </w:r>
    </w:p>
    <w:p w14:paraId="6D6D85B8" w14:textId="77777777" w:rsidR="008E5F01" w:rsidRDefault="008E5F01" w:rsidP="008E5F01">
      <w:r>
        <w:t xml:space="preserve">Collaborators: </w:t>
      </w:r>
    </w:p>
    <w:p w14:paraId="1DAFDEE1" w14:textId="76465D93" w:rsidR="008E5F01" w:rsidRDefault="006A3409" w:rsidP="008E5F01">
      <w:pPr>
        <w:pStyle w:val="ListParagraph"/>
        <w:numPr>
          <w:ilvl w:val="0"/>
          <w:numId w:val="43"/>
        </w:numPr>
      </w:pPr>
      <w:r>
        <w:t>Login</w:t>
      </w:r>
    </w:p>
    <w:p w14:paraId="7F061B1A" w14:textId="53C609B8" w:rsidR="008E5F01" w:rsidRDefault="006A3409" w:rsidP="008E5F01">
      <w:pPr>
        <w:pStyle w:val="ListParagraph"/>
        <w:numPr>
          <w:ilvl w:val="0"/>
          <w:numId w:val="43"/>
        </w:numPr>
      </w:pPr>
      <w:r>
        <w:t xml:space="preserve">Register </w:t>
      </w:r>
    </w:p>
    <w:p w14:paraId="6F6FA71E" w14:textId="572F06ED" w:rsidR="006A3409" w:rsidRDefault="006A3409" w:rsidP="008E5F01">
      <w:pPr>
        <w:pStyle w:val="ListParagraph"/>
        <w:numPr>
          <w:ilvl w:val="0"/>
          <w:numId w:val="43"/>
        </w:numPr>
      </w:pPr>
      <w:r>
        <w:t>Home</w:t>
      </w:r>
    </w:p>
    <w:p w14:paraId="422994A1" w14:textId="1CABC49A" w:rsidR="006A3409" w:rsidRDefault="006A3409" w:rsidP="006A3409"/>
    <w:p w14:paraId="58C946C8" w14:textId="0F07E4DB" w:rsidR="006A3409" w:rsidRDefault="006A3409" w:rsidP="006A3409">
      <w:r>
        <w:t xml:space="preserve">Component name: </w:t>
      </w:r>
      <w:r>
        <w:t>Login</w:t>
      </w:r>
    </w:p>
    <w:p w14:paraId="3CAD39E7" w14:textId="77777777" w:rsidR="006A3409" w:rsidRDefault="006A3409" w:rsidP="006A3409">
      <w:r>
        <w:t xml:space="preserve">Responsibilities: </w:t>
      </w:r>
    </w:p>
    <w:p w14:paraId="14068D37" w14:textId="6B474A1D" w:rsidR="006A3409" w:rsidRDefault="006A3409" w:rsidP="006A3409">
      <w:pPr>
        <w:pStyle w:val="ListParagraph"/>
        <w:numPr>
          <w:ilvl w:val="0"/>
          <w:numId w:val="43"/>
        </w:numPr>
      </w:pPr>
      <w:r>
        <w:t>Takes username and password from user, and validates it using an API call to server</w:t>
      </w:r>
    </w:p>
    <w:p w14:paraId="28F324C9" w14:textId="375F600D" w:rsidR="006A3409" w:rsidRDefault="006A3409" w:rsidP="006A3409">
      <w:pPr>
        <w:pStyle w:val="ListParagraph"/>
        <w:numPr>
          <w:ilvl w:val="0"/>
          <w:numId w:val="43"/>
        </w:numPr>
      </w:pPr>
      <w:r>
        <w:t xml:space="preserve">Sets </w:t>
      </w:r>
      <w:proofErr w:type="spellStart"/>
      <w:r>
        <w:t>loggedInUser</w:t>
      </w:r>
      <w:proofErr w:type="spellEnd"/>
      <w:r>
        <w:t xml:space="preserve"> cookie if user is authenticated</w:t>
      </w:r>
    </w:p>
    <w:p w14:paraId="5A64243C" w14:textId="77777777" w:rsidR="006A3409" w:rsidRDefault="006A3409" w:rsidP="006A3409">
      <w:r>
        <w:t xml:space="preserve">Collaborators: </w:t>
      </w:r>
    </w:p>
    <w:p w14:paraId="4ECF06E9" w14:textId="1DA8AA9B" w:rsidR="006A3409" w:rsidRDefault="006A3409" w:rsidP="006A3409">
      <w:pPr>
        <w:pStyle w:val="ListParagraph"/>
        <w:numPr>
          <w:ilvl w:val="0"/>
          <w:numId w:val="43"/>
        </w:numPr>
      </w:pPr>
      <w:r>
        <w:t>Home</w:t>
      </w:r>
    </w:p>
    <w:p w14:paraId="7748EECF" w14:textId="77777777" w:rsidR="006A3409" w:rsidRDefault="006A3409" w:rsidP="006A3409">
      <w:pPr>
        <w:pStyle w:val="ListParagraph"/>
        <w:numPr>
          <w:ilvl w:val="0"/>
          <w:numId w:val="43"/>
        </w:numPr>
      </w:pPr>
      <w:r>
        <w:t xml:space="preserve">Register </w:t>
      </w:r>
    </w:p>
    <w:p w14:paraId="19918429" w14:textId="1D391AC1" w:rsidR="006A3409" w:rsidRDefault="006A3409" w:rsidP="006A3409">
      <w:r>
        <w:t xml:space="preserve">Component name: </w:t>
      </w:r>
      <w:r>
        <w:t>Register</w:t>
      </w:r>
    </w:p>
    <w:p w14:paraId="7E87E6BE" w14:textId="77777777" w:rsidR="006A3409" w:rsidRDefault="006A3409" w:rsidP="006A3409">
      <w:r>
        <w:t xml:space="preserve">Responsibilities: </w:t>
      </w:r>
    </w:p>
    <w:p w14:paraId="3EABFCA9" w14:textId="3EF7C844" w:rsidR="006A3409" w:rsidRDefault="006A3409" w:rsidP="006A3409">
      <w:pPr>
        <w:pStyle w:val="ListParagraph"/>
        <w:numPr>
          <w:ilvl w:val="0"/>
          <w:numId w:val="43"/>
        </w:numPr>
      </w:pPr>
      <w:r>
        <w:t xml:space="preserve">Takes </w:t>
      </w:r>
      <w:r>
        <w:t>account details from user, and attempts to create an account with those details using an API call to server</w:t>
      </w:r>
    </w:p>
    <w:p w14:paraId="6708C020" w14:textId="492F1C14" w:rsidR="006A3409" w:rsidRDefault="006A3409" w:rsidP="006A3409">
      <w:pPr>
        <w:pStyle w:val="ListParagraph"/>
        <w:numPr>
          <w:ilvl w:val="0"/>
          <w:numId w:val="43"/>
        </w:numPr>
      </w:pPr>
      <w:r>
        <w:t xml:space="preserve">Sets </w:t>
      </w:r>
      <w:proofErr w:type="spellStart"/>
      <w:r>
        <w:t>loggedInUser</w:t>
      </w:r>
      <w:proofErr w:type="spellEnd"/>
      <w:r>
        <w:t xml:space="preserve"> cookie if user </w:t>
      </w:r>
      <w:r>
        <w:t>account is successfully created</w:t>
      </w:r>
    </w:p>
    <w:p w14:paraId="55BF7892" w14:textId="77777777" w:rsidR="006A3409" w:rsidRDefault="006A3409" w:rsidP="006A3409">
      <w:r>
        <w:t xml:space="preserve">Collaborators: </w:t>
      </w:r>
    </w:p>
    <w:p w14:paraId="2D8156ED" w14:textId="77777777" w:rsidR="006A3409" w:rsidRDefault="006A3409" w:rsidP="006A3409">
      <w:pPr>
        <w:pStyle w:val="ListParagraph"/>
        <w:numPr>
          <w:ilvl w:val="0"/>
          <w:numId w:val="43"/>
        </w:numPr>
      </w:pPr>
      <w:r>
        <w:t>Home</w:t>
      </w:r>
    </w:p>
    <w:p w14:paraId="55F08C6D" w14:textId="09B033C6" w:rsidR="006A3409" w:rsidRDefault="006A3409" w:rsidP="006A3409">
      <w:pPr>
        <w:pStyle w:val="ListParagraph"/>
        <w:numPr>
          <w:ilvl w:val="0"/>
          <w:numId w:val="43"/>
        </w:numPr>
      </w:pPr>
      <w:r>
        <w:t>Login</w:t>
      </w:r>
    </w:p>
    <w:p w14:paraId="47BEFA56" w14:textId="4043B17D" w:rsidR="006A3409" w:rsidRDefault="006A3409" w:rsidP="006A3409"/>
    <w:p w14:paraId="231189A0" w14:textId="1B53DD98" w:rsidR="005A7AF2" w:rsidRDefault="005A7AF2" w:rsidP="005A7AF2">
      <w:r>
        <w:t xml:space="preserve">Component name: </w:t>
      </w:r>
      <w:r>
        <w:t>Home</w:t>
      </w:r>
    </w:p>
    <w:p w14:paraId="72D97811" w14:textId="77777777" w:rsidR="005A7AF2" w:rsidRDefault="005A7AF2" w:rsidP="005A7AF2">
      <w:r>
        <w:t xml:space="preserve">Responsibilities: </w:t>
      </w:r>
    </w:p>
    <w:p w14:paraId="1BE0262E" w14:textId="036AA40B" w:rsidR="005A7AF2" w:rsidRDefault="005A7AF2" w:rsidP="005A7AF2">
      <w:pPr>
        <w:pStyle w:val="ListParagraph"/>
        <w:numPr>
          <w:ilvl w:val="0"/>
          <w:numId w:val="43"/>
        </w:numPr>
      </w:pPr>
      <w:r>
        <w:t>Contains the main components of the logged in view (Header and sidebars)</w:t>
      </w:r>
    </w:p>
    <w:p w14:paraId="01256BE3" w14:textId="09C2B81C" w:rsidR="005A7AF2" w:rsidRDefault="00C6402F" w:rsidP="005A7AF2">
      <w:pPr>
        <w:pStyle w:val="ListParagraph"/>
        <w:numPr>
          <w:ilvl w:val="0"/>
          <w:numId w:val="43"/>
        </w:numPr>
      </w:pPr>
      <w:r>
        <w:t>Displays</w:t>
      </w:r>
      <w:r w:rsidR="005A7AF2">
        <w:t xml:space="preserve"> appropriate sidebar (</w:t>
      </w:r>
      <w:proofErr w:type="spellStart"/>
      <w:r w:rsidR="005A7AF2">
        <w:t>FeedSidebar</w:t>
      </w:r>
      <w:proofErr w:type="spellEnd"/>
      <w:r w:rsidR="005A7AF2">
        <w:t xml:space="preserve"> or </w:t>
      </w:r>
      <w:proofErr w:type="spellStart"/>
      <w:r w:rsidR="005A7AF2">
        <w:t>ProfileSidebar</w:t>
      </w:r>
      <w:proofErr w:type="spellEnd"/>
      <w:r w:rsidR="005A7AF2">
        <w:t>) based on route</w:t>
      </w:r>
    </w:p>
    <w:p w14:paraId="435AA841" w14:textId="27E07289" w:rsidR="005A7AF2" w:rsidRDefault="005A7AF2" w:rsidP="005A7AF2">
      <w:r>
        <w:t xml:space="preserve">Collaborators: </w:t>
      </w:r>
    </w:p>
    <w:p w14:paraId="07F59574" w14:textId="6896C623" w:rsidR="005A7AF2" w:rsidRDefault="005A7AF2" w:rsidP="005A7AF2">
      <w:pPr>
        <w:pStyle w:val="ListParagraph"/>
        <w:numPr>
          <w:ilvl w:val="0"/>
          <w:numId w:val="43"/>
        </w:numPr>
      </w:pPr>
      <w:r>
        <w:t>Login</w:t>
      </w:r>
    </w:p>
    <w:p w14:paraId="7B3C1AC8" w14:textId="2B6AEA4B" w:rsidR="005A7AF2" w:rsidRDefault="005A7AF2" w:rsidP="005A7AF2">
      <w:pPr>
        <w:pStyle w:val="ListParagraph"/>
        <w:numPr>
          <w:ilvl w:val="0"/>
          <w:numId w:val="43"/>
        </w:numPr>
      </w:pPr>
      <w:r>
        <w:t>Header</w:t>
      </w:r>
    </w:p>
    <w:p w14:paraId="3FAB1125" w14:textId="7CD51C05" w:rsidR="005A7AF2" w:rsidRDefault="005A7AF2" w:rsidP="005A7AF2">
      <w:pPr>
        <w:pStyle w:val="ListParagraph"/>
        <w:numPr>
          <w:ilvl w:val="0"/>
          <w:numId w:val="43"/>
        </w:numPr>
      </w:pPr>
      <w:proofErr w:type="spellStart"/>
      <w:r>
        <w:t>FeedSidebar</w:t>
      </w:r>
      <w:proofErr w:type="spellEnd"/>
    </w:p>
    <w:p w14:paraId="16A0F6A9" w14:textId="6A416CEA" w:rsidR="005A7AF2" w:rsidRDefault="005A7AF2" w:rsidP="005A7AF2">
      <w:pPr>
        <w:pStyle w:val="ListParagraph"/>
        <w:numPr>
          <w:ilvl w:val="0"/>
          <w:numId w:val="43"/>
        </w:numPr>
      </w:pPr>
      <w:proofErr w:type="spellStart"/>
      <w:r>
        <w:t>ProfileSidebar</w:t>
      </w:r>
      <w:proofErr w:type="spellEnd"/>
    </w:p>
    <w:p w14:paraId="6AFC3F6C" w14:textId="5A4FD10C" w:rsidR="005A7AF2" w:rsidRDefault="005A7AF2" w:rsidP="005A7AF2"/>
    <w:p w14:paraId="65A327EA" w14:textId="312E3E25" w:rsidR="005A7AF2" w:rsidRDefault="005A7AF2" w:rsidP="005A7AF2">
      <w:r>
        <w:t xml:space="preserve">Component name: </w:t>
      </w:r>
      <w:r>
        <w:t>Header</w:t>
      </w:r>
    </w:p>
    <w:p w14:paraId="3F3F31DF" w14:textId="77777777" w:rsidR="005A7AF2" w:rsidRDefault="005A7AF2" w:rsidP="005A7AF2">
      <w:r>
        <w:t xml:space="preserve">Responsibilities: </w:t>
      </w:r>
    </w:p>
    <w:p w14:paraId="76690722" w14:textId="1E52CE28" w:rsidR="005A7AF2" w:rsidRDefault="005A7AF2" w:rsidP="005A7AF2">
      <w:pPr>
        <w:pStyle w:val="ListParagraph"/>
        <w:numPr>
          <w:ilvl w:val="0"/>
          <w:numId w:val="43"/>
        </w:numPr>
      </w:pPr>
      <w:r>
        <w:t>Displays logo and username of user currently logged in</w:t>
      </w:r>
    </w:p>
    <w:p w14:paraId="36439C5D" w14:textId="159E8643" w:rsidR="005A7AF2" w:rsidRDefault="005A7AF2" w:rsidP="005A7AF2">
      <w:pPr>
        <w:pStyle w:val="ListParagraph"/>
        <w:numPr>
          <w:ilvl w:val="0"/>
          <w:numId w:val="43"/>
        </w:numPr>
      </w:pPr>
      <w:r>
        <w:t xml:space="preserve">Contains a logout button which sets the </w:t>
      </w:r>
      <w:proofErr w:type="spellStart"/>
      <w:r>
        <w:t>loggedInUser</w:t>
      </w:r>
      <w:proofErr w:type="spellEnd"/>
      <w:r>
        <w:t xml:space="preserve"> cookie to null</w:t>
      </w:r>
    </w:p>
    <w:p w14:paraId="5AD25CBF" w14:textId="77777777" w:rsidR="005A7AF2" w:rsidRDefault="005A7AF2" w:rsidP="005A7AF2">
      <w:r>
        <w:t xml:space="preserve">Collaborators: </w:t>
      </w:r>
    </w:p>
    <w:p w14:paraId="5EE267D1" w14:textId="05B4D620" w:rsidR="005A7AF2" w:rsidRDefault="005A7AF2" w:rsidP="005A7AF2">
      <w:pPr>
        <w:pStyle w:val="ListParagraph"/>
        <w:numPr>
          <w:ilvl w:val="0"/>
          <w:numId w:val="43"/>
        </w:numPr>
      </w:pPr>
      <w:r>
        <w:t>Home</w:t>
      </w:r>
    </w:p>
    <w:p w14:paraId="05872AD2" w14:textId="41DA1662" w:rsidR="00C6402F" w:rsidRDefault="00C6402F" w:rsidP="00C6402F"/>
    <w:p w14:paraId="29E5579F" w14:textId="50F833D1" w:rsidR="00C6402F" w:rsidRDefault="00C6402F" w:rsidP="00C6402F">
      <w:r>
        <w:t xml:space="preserve">Component name: </w:t>
      </w:r>
      <w:proofErr w:type="spellStart"/>
      <w:r>
        <w:t>FeedSidebar</w:t>
      </w:r>
      <w:proofErr w:type="spellEnd"/>
    </w:p>
    <w:p w14:paraId="5E5F43A7" w14:textId="77777777" w:rsidR="00C6402F" w:rsidRDefault="00C6402F" w:rsidP="00C6402F">
      <w:r>
        <w:t xml:space="preserve">Responsibilities: </w:t>
      </w:r>
    </w:p>
    <w:p w14:paraId="07B35628" w14:textId="2498A8C4" w:rsidR="00C6402F" w:rsidRDefault="00C6402F" w:rsidP="00C6402F">
      <w:pPr>
        <w:pStyle w:val="ListParagraph"/>
        <w:numPr>
          <w:ilvl w:val="0"/>
          <w:numId w:val="43"/>
        </w:numPr>
      </w:pPr>
      <w:r>
        <w:t xml:space="preserve">Displays </w:t>
      </w:r>
      <w:r>
        <w:t>list of fandoms, populated with an API call</w:t>
      </w:r>
      <w:r w:rsidR="008E143F">
        <w:t xml:space="preserve"> to server</w:t>
      </w:r>
    </w:p>
    <w:p w14:paraId="05FCF302" w14:textId="2E404C2F" w:rsidR="00C6402F" w:rsidRDefault="00C6402F" w:rsidP="00C6402F">
      <w:pPr>
        <w:pStyle w:val="ListParagraph"/>
        <w:numPr>
          <w:ilvl w:val="0"/>
          <w:numId w:val="43"/>
        </w:numPr>
      </w:pPr>
      <w:r>
        <w:t>Displays Feed component</w:t>
      </w:r>
      <w:r w:rsidR="008E143F">
        <w:t xml:space="preserve"> and passes in the fandom name based on what user clicks</w:t>
      </w:r>
    </w:p>
    <w:p w14:paraId="54034939" w14:textId="77777777" w:rsidR="00C6402F" w:rsidRDefault="00C6402F" w:rsidP="00C6402F">
      <w:r>
        <w:t xml:space="preserve">Collaborators: </w:t>
      </w:r>
    </w:p>
    <w:p w14:paraId="1D1D0413" w14:textId="113B6999" w:rsidR="00C6402F" w:rsidRDefault="00C6402F" w:rsidP="00C6402F">
      <w:pPr>
        <w:pStyle w:val="ListParagraph"/>
        <w:numPr>
          <w:ilvl w:val="0"/>
          <w:numId w:val="43"/>
        </w:numPr>
      </w:pPr>
      <w:r>
        <w:t>Home</w:t>
      </w:r>
    </w:p>
    <w:p w14:paraId="2F4EC05D" w14:textId="3A4ADF0E" w:rsidR="008E143F" w:rsidRDefault="008E143F" w:rsidP="00C6402F">
      <w:pPr>
        <w:pStyle w:val="ListParagraph"/>
        <w:numPr>
          <w:ilvl w:val="0"/>
          <w:numId w:val="43"/>
        </w:numPr>
      </w:pPr>
      <w:r>
        <w:t>Feed</w:t>
      </w:r>
    </w:p>
    <w:p w14:paraId="655BDD7F" w14:textId="09DFBDD2" w:rsidR="008E143F" w:rsidRDefault="008E143F" w:rsidP="008E143F"/>
    <w:p w14:paraId="110B6E0A" w14:textId="6EAF5523" w:rsidR="008E143F" w:rsidRDefault="008E143F" w:rsidP="008E143F">
      <w:r>
        <w:t>Component name: Feed</w:t>
      </w:r>
    </w:p>
    <w:p w14:paraId="7E8933D2" w14:textId="77777777" w:rsidR="008E143F" w:rsidRDefault="008E143F" w:rsidP="008E143F">
      <w:r>
        <w:t xml:space="preserve">Responsibilities: </w:t>
      </w:r>
    </w:p>
    <w:p w14:paraId="7095F659" w14:textId="0E1B49E5" w:rsidR="008E143F" w:rsidRDefault="008E143F" w:rsidP="008E143F">
      <w:pPr>
        <w:pStyle w:val="ListParagraph"/>
        <w:numPr>
          <w:ilvl w:val="0"/>
          <w:numId w:val="43"/>
        </w:numPr>
      </w:pPr>
      <w:r>
        <w:t xml:space="preserve">Displays list of </w:t>
      </w:r>
      <w:r>
        <w:t xml:space="preserve">posts from the passed in fandom </w:t>
      </w:r>
      <w:r w:rsidR="00B419C5">
        <w:t xml:space="preserve">name or passed in username </w:t>
      </w:r>
      <w:r>
        <w:t>using an API call to server</w:t>
      </w:r>
    </w:p>
    <w:p w14:paraId="4418A64C" w14:textId="6CFC3BC7" w:rsidR="008E143F" w:rsidRDefault="00B419C5" w:rsidP="008E143F">
      <w:pPr>
        <w:pStyle w:val="ListParagraph"/>
        <w:numPr>
          <w:ilvl w:val="0"/>
          <w:numId w:val="43"/>
        </w:numPr>
      </w:pPr>
      <w:r>
        <w:t>If fandom name was passed, d</w:t>
      </w:r>
      <w:r w:rsidR="008E143F">
        <w:t>isplays</w:t>
      </w:r>
      <w:r w:rsidR="008E143F">
        <w:t xml:space="preserve"> </w:t>
      </w:r>
      <w:proofErr w:type="spellStart"/>
      <w:r w:rsidR="008E143F">
        <w:t>PostModal</w:t>
      </w:r>
      <w:proofErr w:type="spellEnd"/>
      <w:r w:rsidR="008E143F">
        <w:t xml:space="preserve"> component and passes in the fandom name</w:t>
      </w:r>
      <w:r>
        <w:t xml:space="preserve"> to this component</w:t>
      </w:r>
    </w:p>
    <w:p w14:paraId="00B09618" w14:textId="77777777" w:rsidR="008E143F" w:rsidRDefault="008E143F" w:rsidP="008E143F">
      <w:r>
        <w:t xml:space="preserve">Collaborators: </w:t>
      </w:r>
    </w:p>
    <w:p w14:paraId="117ABA17" w14:textId="649D7A49" w:rsidR="008E143F" w:rsidRDefault="008E143F" w:rsidP="008E143F">
      <w:pPr>
        <w:pStyle w:val="ListParagraph"/>
        <w:numPr>
          <w:ilvl w:val="0"/>
          <w:numId w:val="43"/>
        </w:numPr>
      </w:pPr>
      <w:proofErr w:type="spellStart"/>
      <w:r>
        <w:t>FeedSidebar</w:t>
      </w:r>
      <w:proofErr w:type="spellEnd"/>
    </w:p>
    <w:p w14:paraId="2C41ADA5" w14:textId="238E24A6" w:rsidR="008E143F" w:rsidRDefault="008E143F" w:rsidP="008E143F">
      <w:pPr>
        <w:pStyle w:val="ListParagraph"/>
        <w:numPr>
          <w:ilvl w:val="0"/>
          <w:numId w:val="43"/>
        </w:numPr>
      </w:pPr>
      <w:proofErr w:type="spellStart"/>
      <w:r>
        <w:lastRenderedPageBreak/>
        <w:t>PostModal</w:t>
      </w:r>
      <w:proofErr w:type="spellEnd"/>
    </w:p>
    <w:p w14:paraId="1F20C8C0" w14:textId="699DAA35" w:rsidR="00B419C5" w:rsidRDefault="00B419C5" w:rsidP="008E143F">
      <w:pPr>
        <w:pStyle w:val="ListParagraph"/>
        <w:numPr>
          <w:ilvl w:val="0"/>
          <w:numId w:val="43"/>
        </w:numPr>
      </w:pPr>
      <w:proofErr w:type="spellStart"/>
      <w:r>
        <w:t>ProfileSidebar</w:t>
      </w:r>
      <w:proofErr w:type="spellEnd"/>
    </w:p>
    <w:p w14:paraId="23F686CA" w14:textId="439DC3C8" w:rsidR="008E143F" w:rsidRDefault="008E143F" w:rsidP="008E143F"/>
    <w:p w14:paraId="2573EC62" w14:textId="300F17BF" w:rsidR="009103CF" w:rsidRDefault="009103CF" w:rsidP="009103CF">
      <w:r>
        <w:t xml:space="preserve">Component name: </w:t>
      </w:r>
      <w:proofErr w:type="spellStart"/>
      <w:r>
        <w:t>PostModal</w:t>
      </w:r>
      <w:proofErr w:type="spellEnd"/>
    </w:p>
    <w:p w14:paraId="6B40425E" w14:textId="77777777" w:rsidR="009103CF" w:rsidRDefault="009103CF" w:rsidP="009103CF">
      <w:r>
        <w:t xml:space="preserve">Responsibilities: </w:t>
      </w:r>
    </w:p>
    <w:p w14:paraId="1B3EF707" w14:textId="13F0C2A3" w:rsidR="009103CF" w:rsidRDefault="009103CF" w:rsidP="009103CF">
      <w:pPr>
        <w:pStyle w:val="ListParagraph"/>
        <w:numPr>
          <w:ilvl w:val="0"/>
          <w:numId w:val="43"/>
        </w:numPr>
      </w:pPr>
      <w:r>
        <w:t xml:space="preserve">Displays </w:t>
      </w:r>
      <w:r>
        <w:t>a modal that can be clicked to bring up a “create post” dialog</w:t>
      </w:r>
    </w:p>
    <w:p w14:paraId="59978A27" w14:textId="36BA4E5B" w:rsidR="009103CF" w:rsidRDefault="009103CF" w:rsidP="009103CF">
      <w:pPr>
        <w:pStyle w:val="ListParagraph"/>
        <w:numPr>
          <w:ilvl w:val="0"/>
          <w:numId w:val="43"/>
        </w:numPr>
      </w:pPr>
      <w:r>
        <w:t>Allows user to enter details for a post and submit it to the passed in fandom name using an API call to server</w:t>
      </w:r>
    </w:p>
    <w:p w14:paraId="259BE65E" w14:textId="77777777" w:rsidR="009103CF" w:rsidRDefault="009103CF" w:rsidP="009103CF">
      <w:r>
        <w:t xml:space="preserve">Collaborators: </w:t>
      </w:r>
    </w:p>
    <w:p w14:paraId="2994D3A9" w14:textId="3156AB01" w:rsidR="009103CF" w:rsidRDefault="009103CF" w:rsidP="009103CF">
      <w:pPr>
        <w:pStyle w:val="ListParagraph"/>
        <w:numPr>
          <w:ilvl w:val="0"/>
          <w:numId w:val="43"/>
        </w:numPr>
      </w:pPr>
      <w:r>
        <w:t>Feed</w:t>
      </w:r>
    </w:p>
    <w:p w14:paraId="64EB25F2" w14:textId="7B72E239" w:rsidR="00B419C5" w:rsidRDefault="00B419C5" w:rsidP="00B419C5"/>
    <w:p w14:paraId="7DFA0E14" w14:textId="5764ABFD" w:rsidR="00B419C5" w:rsidRDefault="00B419C5" w:rsidP="00B419C5">
      <w:r>
        <w:t xml:space="preserve">Component name: </w:t>
      </w:r>
      <w:proofErr w:type="spellStart"/>
      <w:r>
        <w:t>Profile</w:t>
      </w:r>
      <w:r>
        <w:t>Sidebar</w:t>
      </w:r>
      <w:proofErr w:type="spellEnd"/>
    </w:p>
    <w:p w14:paraId="7CFB1398" w14:textId="77777777" w:rsidR="00B419C5" w:rsidRDefault="00B419C5" w:rsidP="00B419C5">
      <w:r>
        <w:t xml:space="preserve">Responsibilities: </w:t>
      </w:r>
    </w:p>
    <w:p w14:paraId="472B9D0A" w14:textId="43001489" w:rsidR="00B419C5" w:rsidRDefault="00B419C5" w:rsidP="00B419C5">
      <w:pPr>
        <w:pStyle w:val="ListParagraph"/>
        <w:numPr>
          <w:ilvl w:val="0"/>
          <w:numId w:val="43"/>
        </w:numPr>
      </w:pPr>
      <w:r>
        <w:t xml:space="preserve">Displays </w:t>
      </w:r>
      <w:r>
        <w:t>information about logged in user</w:t>
      </w:r>
      <w:r>
        <w:t>, populated with an API call to server</w:t>
      </w:r>
    </w:p>
    <w:p w14:paraId="6F3454FB" w14:textId="2EC9AD2D" w:rsidR="00B419C5" w:rsidRDefault="00B419C5" w:rsidP="00B419C5">
      <w:pPr>
        <w:pStyle w:val="ListParagraph"/>
        <w:numPr>
          <w:ilvl w:val="0"/>
          <w:numId w:val="43"/>
        </w:numPr>
      </w:pPr>
      <w:r>
        <w:t xml:space="preserve">Displays Feed component and passes in the </w:t>
      </w:r>
      <w:r>
        <w:t>username of the currently logged in user</w:t>
      </w:r>
    </w:p>
    <w:p w14:paraId="45AD24E8" w14:textId="77777777" w:rsidR="00B419C5" w:rsidRDefault="00B419C5" w:rsidP="00B419C5">
      <w:r>
        <w:t xml:space="preserve">Collaborators: </w:t>
      </w:r>
    </w:p>
    <w:p w14:paraId="1E6DBEB6" w14:textId="77777777" w:rsidR="00B419C5" w:rsidRDefault="00B419C5" w:rsidP="00B419C5">
      <w:pPr>
        <w:pStyle w:val="ListParagraph"/>
        <w:numPr>
          <w:ilvl w:val="0"/>
          <w:numId w:val="43"/>
        </w:numPr>
      </w:pPr>
      <w:r>
        <w:t>Home</w:t>
      </w:r>
    </w:p>
    <w:p w14:paraId="733A0B34" w14:textId="77777777" w:rsidR="00B419C5" w:rsidRDefault="00B419C5" w:rsidP="00B419C5">
      <w:pPr>
        <w:pStyle w:val="ListParagraph"/>
        <w:numPr>
          <w:ilvl w:val="0"/>
          <w:numId w:val="43"/>
        </w:numPr>
      </w:pPr>
      <w:r>
        <w:t>Feed</w:t>
      </w:r>
    </w:p>
    <w:p w14:paraId="015D93C1" w14:textId="77777777" w:rsidR="00B419C5" w:rsidRDefault="00B419C5" w:rsidP="00B419C5"/>
    <w:p w14:paraId="166CA5AD" w14:textId="77777777" w:rsidR="008E143F" w:rsidRDefault="008E143F" w:rsidP="008E143F"/>
    <w:p w14:paraId="6781E852" w14:textId="77777777" w:rsidR="008E143F" w:rsidRDefault="008E143F" w:rsidP="008E143F"/>
    <w:p w14:paraId="6699808C" w14:textId="77777777" w:rsidR="00C6402F" w:rsidRDefault="00C6402F" w:rsidP="00C6402F"/>
    <w:p w14:paraId="28748B69" w14:textId="1BB0A45B" w:rsidR="005A7AF2" w:rsidRDefault="005A7AF2" w:rsidP="005A7AF2"/>
    <w:p w14:paraId="629DF21A" w14:textId="77777777" w:rsidR="005A7AF2" w:rsidRDefault="005A7AF2" w:rsidP="005A7AF2"/>
    <w:p w14:paraId="4313B212" w14:textId="77777777" w:rsidR="005A7AF2" w:rsidRDefault="005A7AF2" w:rsidP="005A7AF2"/>
    <w:p w14:paraId="7FFCD97B" w14:textId="77777777" w:rsidR="006A3409" w:rsidRDefault="006A3409" w:rsidP="006A3409"/>
    <w:p w14:paraId="43FE770E" w14:textId="2DBF5992" w:rsidR="006A3409" w:rsidRDefault="006A3409" w:rsidP="006A3409"/>
    <w:p w14:paraId="04A21341" w14:textId="77777777" w:rsidR="006A3409" w:rsidRDefault="006A3409" w:rsidP="006A3409"/>
    <w:p w14:paraId="0BE97202" w14:textId="77777777" w:rsidR="008E5F01" w:rsidRDefault="008E5F01" w:rsidP="008E5F01"/>
    <w:p w14:paraId="52FBE2E8" w14:textId="77777777" w:rsidR="003F0C1D" w:rsidRPr="003F0C1D" w:rsidRDefault="003F0C1D" w:rsidP="003F0C1D"/>
    <w:sectPr w:rsidR="003F0C1D" w:rsidRPr="003F0C1D"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65485" w14:textId="77777777" w:rsidR="00CA6160" w:rsidRDefault="00CA6160" w:rsidP="00A91D75">
      <w:r>
        <w:separator/>
      </w:r>
    </w:p>
  </w:endnote>
  <w:endnote w:type="continuationSeparator" w:id="0">
    <w:p w14:paraId="0D16E56D" w14:textId="77777777" w:rsidR="00CA6160" w:rsidRDefault="00CA6160"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B7E9B" w14:textId="77777777" w:rsidR="00CA6160" w:rsidRDefault="00CA6160" w:rsidP="00A91D75">
      <w:r>
        <w:separator/>
      </w:r>
    </w:p>
  </w:footnote>
  <w:footnote w:type="continuationSeparator" w:id="0">
    <w:p w14:paraId="4C675E83" w14:textId="77777777" w:rsidR="00CA6160" w:rsidRDefault="00CA6160"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DB62635"/>
    <w:multiLevelType w:val="hybridMultilevel"/>
    <w:tmpl w:val="EC0C0D64"/>
    <w:lvl w:ilvl="0" w:tplc="7F7409A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0A2127"/>
    <w:multiLevelType w:val="hybridMultilevel"/>
    <w:tmpl w:val="14A2EDD6"/>
    <w:lvl w:ilvl="0" w:tplc="6136E6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5F3316"/>
    <w:multiLevelType w:val="hybridMultilevel"/>
    <w:tmpl w:val="649650BE"/>
    <w:lvl w:ilvl="0" w:tplc="7CECC97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A4130"/>
    <w:multiLevelType w:val="hybridMultilevel"/>
    <w:tmpl w:val="8FEA89E8"/>
    <w:lvl w:ilvl="0" w:tplc="FB72F05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FE1742"/>
    <w:multiLevelType w:val="hybridMultilevel"/>
    <w:tmpl w:val="2CD8D538"/>
    <w:lvl w:ilvl="0" w:tplc="6C102DB0">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BE68DF"/>
    <w:multiLevelType w:val="hybridMultilevel"/>
    <w:tmpl w:val="FC362B22"/>
    <w:lvl w:ilvl="0" w:tplc="7B1ED318">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A4569B"/>
    <w:multiLevelType w:val="hybridMultilevel"/>
    <w:tmpl w:val="78D26EA6"/>
    <w:lvl w:ilvl="0" w:tplc="2D6E45B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A65C46"/>
    <w:multiLevelType w:val="hybridMultilevel"/>
    <w:tmpl w:val="23746814"/>
    <w:lvl w:ilvl="0" w:tplc="07F6E7A4">
      <w:numFmt w:val="bullet"/>
      <w:lvlText w:val="-"/>
      <w:lvlJc w:val="left"/>
      <w:pPr>
        <w:ind w:left="1080" w:hanging="360"/>
      </w:pPr>
      <w:rPr>
        <w:rFonts w:ascii="Microsoft Sans Serif" w:eastAsiaTheme="minorHAnsi" w:hAnsi="Microsoft Sans Serif" w:cs="Microsoft Sans Serif"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996BA7"/>
    <w:multiLevelType w:val="hybridMultilevel"/>
    <w:tmpl w:val="0F2A3C86"/>
    <w:lvl w:ilvl="0" w:tplc="1144BB4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30962"/>
    <w:multiLevelType w:val="hybridMultilevel"/>
    <w:tmpl w:val="70C83740"/>
    <w:lvl w:ilvl="0" w:tplc="74265D3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7F2930"/>
    <w:multiLevelType w:val="hybridMultilevel"/>
    <w:tmpl w:val="2BB07800"/>
    <w:lvl w:ilvl="0" w:tplc="0C127FF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DC65B3"/>
    <w:multiLevelType w:val="hybridMultilevel"/>
    <w:tmpl w:val="30DE149E"/>
    <w:lvl w:ilvl="0" w:tplc="FD461CFC">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9342CAB"/>
    <w:multiLevelType w:val="hybridMultilevel"/>
    <w:tmpl w:val="C0E83602"/>
    <w:lvl w:ilvl="0" w:tplc="FC56020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A923AA1"/>
    <w:multiLevelType w:val="hybridMultilevel"/>
    <w:tmpl w:val="E5188E12"/>
    <w:lvl w:ilvl="0" w:tplc="EB5A80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79030BD"/>
    <w:multiLevelType w:val="hybridMultilevel"/>
    <w:tmpl w:val="3CBC8210"/>
    <w:lvl w:ilvl="0" w:tplc="EC366F2A">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CBD41E9"/>
    <w:multiLevelType w:val="hybridMultilevel"/>
    <w:tmpl w:val="49E0A71C"/>
    <w:lvl w:ilvl="0" w:tplc="4BFA11E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E487357"/>
    <w:multiLevelType w:val="hybridMultilevel"/>
    <w:tmpl w:val="765ABD62"/>
    <w:lvl w:ilvl="0" w:tplc="E452C1B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8"/>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5"/>
  </w:num>
  <w:num w:numId="23">
    <w:abstractNumId w:val="11"/>
  </w:num>
  <w:num w:numId="24">
    <w:abstractNumId w:val="1"/>
  </w:num>
  <w:num w:numId="25">
    <w:abstractNumId w:val="18"/>
  </w:num>
  <w:num w:numId="26">
    <w:abstractNumId w:val="24"/>
  </w:num>
  <w:num w:numId="27">
    <w:abstractNumId w:val="25"/>
  </w:num>
  <w:num w:numId="28">
    <w:abstractNumId w:val="9"/>
  </w:num>
  <w:num w:numId="29">
    <w:abstractNumId w:val="14"/>
  </w:num>
  <w:num w:numId="30">
    <w:abstractNumId w:val="4"/>
  </w:num>
  <w:num w:numId="31">
    <w:abstractNumId w:val="26"/>
  </w:num>
  <w:num w:numId="32">
    <w:abstractNumId w:val="27"/>
  </w:num>
  <w:num w:numId="33">
    <w:abstractNumId w:val="16"/>
  </w:num>
  <w:num w:numId="34">
    <w:abstractNumId w:val="6"/>
  </w:num>
  <w:num w:numId="35">
    <w:abstractNumId w:val="5"/>
  </w:num>
  <w:num w:numId="36">
    <w:abstractNumId w:val="23"/>
  </w:num>
  <w:num w:numId="37">
    <w:abstractNumId w:val="7"/>
  </w:num>
  <w:num w:numId="38">
    <w:abstractNumId w:val="19"/>
  </w:num>
  <w:num w:numId="39">
    <w:abstractNumId w:val="3"/>
  </w:num>
  <w:num w:numId="40">
    <w:abstractNumId w:val="10"/>
  </w:num>
  <w:num w:numId="41">
    <w:abstractNumId w:val="13"/>
  </w:num>
  <w:num w:numId="42">
    <w:abstractNumId w:val="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194A"/>
    <w:rsid w:val="001231AF"/>
    <w:rsid w:val="00147B30"/>
    <w:rsid w:val="00184B35"/>
    <w:rsid w:val="001865F2"/>
    <w:rsid w:val="001B227B"/>
    <w:rsid w:val="001C2F1F"/>
    <w:rsid w:val="001E59F3"/>
    <w:rsid w:val="002063EE"/>
    <w:rsid w:val="00226FF2"/>
    <w:rsid w:val="0024686B"/>
    <w:rsid w:val="00260999"/>
    <w:rsid w:val="0028594E"/>
    <w:rsid w:val="002C0F70"/>
    <w:rsid w:val="003370CA"/>
    <w:rsid w:val="00342438"/>
    <w:rsid w:val="00343909"/>
    <w:rsid w:val="00355A0B"/>
    <w:rsid w:val="00360F5C"/>
    <w:rsid w:val="0038084F"/>
    <w:rsid w:val="003E1A75"/>
    <w:rsid w:val="003F0C1D"/>
    <w:rsid w:val="003F429C"/>
    <w:rsid w:val="00404B04"/>
    <w:rsid w:val="004E5008"/>
    <w:rsid w:val="005353E6"/>
    <w:rsid w:val="00577305"/>
    <w:rsid w:val="005A7AF2"/>
    <w:rsid w:val="005C2E0B"/>
    <w:rsid w:val="006A3409"/>
    <w:rsid w:val="00707018"/>
    <w:rsid w:val="007118A9"/>
    <w:rsid w:val="00760843"/>
    <w:rsid w:val="007B0DFA"/>
    <w:rsid w:val="007E5E59"/>
    <w:rsid w:val="00807245"/>
    <w:rsid w:val="00816959"/>
    <w:rsid w:val="00823D33"/>
    <w:rsid w:val="00844E22"/>
    <w:rsid w:val="008759A8"/>
    <w:rsid w:val="00892554"/>
    <w:rsid w:val="008A6F5C"/>
    <w:rsid w:val="008B46AB"/>
    <w:rsid w:val="008E143F"/>
    <w:rsid w:val="008E5F01"/>
    <w:rsid w:val="008E707B"/>
    <w:rsid w:val="008F186B"/>
    <w:rsid w:val="009103CF"/>
    <w:rsid w:val="009210A6"/>
    <w:rsid w:val="00924378"/>
    <w:rsid w:val="00944D7A"/>
    <w:rsid w:val="00955619"/>
    <w:rsid w:val="009A0F76"/>
    <w:rsid w:val="009E2458"/>
    <w:rsid w:val="00A006D7"/>
    <w:rsid w:val="00A03BCD"/>
    <w:rsid w:val="00A65F70"/>
    <w:rsid w:val="00A7217A"/>
    <w:rsid w:val="00A86068"/>
    <w:rsid w:val="00A906BD"/>
    <w:rsid w:val="00A91D75"/>
    <w:rsid w:val="00AC343A"/>
    <w:rsid w:val="00AE4512"/>
    <w:rsid w:val="00B419C5"/>
    <w:rsid w:val="00C23DB4"/>
    <w:rsid w:val="00C3016E"/>
    <w:rsid w:val="00C33C68"/>
    <w:rsid w:val="00C50FEA"/>
    <w:rsid w:val="00C53CE9"/>
    <w:rsid w:val="00C6323A"/>
    <w:rsid w:val="00C6402F"/>
    <w:rsid w:val="00C87193"/>
    <w:rsid w:val="00CA6160"/>
    <w:rsid w:val="00CB27A1"/>
    <w:rsid w:val="00D34C35"/>
    <w:rsid w:val="00D476F7"/>
    <w:rsid w:val="00D51479"/>
    <w:rsid w:val="00D55CBC"/>
    <w:rsid w:val="00D73BB0"/>
    <w:rsid w:val="00D8631A"/>
    <w:rsid w:val="00D87CD8"/>
    <w:rsid w:val="00DF1CFA"/>
    <w:rsid w:val="00E20943"/>
    <w:rsid w:val="00E523C3"/>
    <w:rsid w:val="00E5388E"/>
    <w:rsid w:val="00E6016B"/>
    <w:rsid w:val="00E94B95"/>
    <w:rsid w:val="00ED6905"/>
    <w:rsid w:val="00EF64C7"/>
    <w:rsid w:val="00F653A7"/>
    <w:rsid w:val="00F83CE0"/>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E500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eveloper.mozilla.org/en-US/docs/Web/HTTP/Sta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B81A4A-2858-7B41-8CB2-18E6B3C52A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C:\Users\Prashyen\AppData\Roaming\Microsoft\Templates\Annual report (Red and Black design).dotx</Template>
  <TotalTime>616</TotalTime>
  <Pages>17</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Carl Alvares</cp:lastModifiedBy>
  <cp:revision>27</cp:revision>
  <dcterms:created xsi:type="dcterms:W3CDTF">2019-10-20T00:49:00Z</dcterms:created>
  <dcterms:modified xsi:type="dcterms:W3CDTF">2019-11-04T18:00:00Z</dcterms:modified>
  <cp:contentStatus/>
  <cp:version/>
</cp:coreProperties>
</file>