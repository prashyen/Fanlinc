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/>
    <w:bookmarkEnd w:id="0"/>
    <w:p w14:paraId="4094768D" w14:textId="1D82C746" w:rsidR="001E59F3" w:rsidRDefault="00A91D75" w:rsidP="00A91D75">
      <w:r w:rsidRPr="008A6F5C">
        <w:rPr>
          <w:noProof/>
          <w:color w:val="FF9B50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FA4C457" wp14:editId="19BD48BB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FF9B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0DF3E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" fillcolor="#ff9b50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17"/>
      </w:tblGrid>
      <w:tr w:rsidR="00A91D75" w14:paraId="6FE19BED" w14:textId="77777777" w:rsidTr="00033846">
        <w:trPr>
          <w:trHeight w:val="2092"/>
        </w:trPr>
        <w:tc>
          <w:tcPr>
            <w:tcW w:w="58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5EF15" w14:textId="77777777" w:rsidR="00033846" w:rsidRDefault="00033846" w:rsidP="008A6F5C">
            <w:pPr>
              <w:pStyle w:val="Title"/>
              <w:framePr w:hSpace="0" w:wrap="auto" w:vAnchor="margin" w:xAlign="left" w:yAlign="inline"/>
            </w:pPr>
          </w:p>
          <w:p w14:paraId="598C212D" w14:textId="13D7BA62" w:rsidR="00A91D75" w:rsidRPr="001E59F3" w:rsidRDefault="00C6323A" w:rsidP="008A6F5C">
            <w:pPr>
              <w:pStyle w:val="Title"/>
              <w:framePr w:hSpace="0" w:wrap="auto" w:vAnchor="margin" w:xAlign="left" w:yAlign="inline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326EF26" wp14:editId="27B1586D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599A1C59" wp14:editId="083E5881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713E1D" id="Rectangle: Single Corner Snipped 4" o:spid="_x0000_s1026" alt="colored rectangle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8A6F5C">
              <w:t>System Design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10"/>
        <w:gridCol w:w="2940"/>
        <w:gridCol w:w="6"/>
      </w:tblGrid>
      <w:tr w:rsidR="0024686B" w14:paraId="4D112218" w14:textId="77777777" w:rsidTr="00C6323A">
        <w:trPr>
          <w:trHeight w:val="358"/>
        </w:trPr>
        <w:tc>
          <w:tcPr>
            <w:tcW w:w="3567" w:type="dxa"/>
          </w:tcPr>
          <w:p w14:paraId="3D27D878" w14:textId="77777777" w:rsidR="00A91D75" w:rsidRDefault="00A91D75" w:rsidP="00A91D75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AD5FBFE" wp14:editId="5E3122C7">
                      <wp:extent cx="2112135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20D25A" w14:textId="5EE680F4" w:rsidR="00A91D75" w:rsidRPr="00355A0B" w:rsidRDefault="00355A0B" w:rsidP="00A91D75">
                                  <w:pPr>
                                    <w:pStyle w:val="Subtitle"/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Fanlinc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AD5FBF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" filled="f" stroked="f" strokeweight=".5pt">
                      <v:textbox inset=",,,0">
                        <w:txbxContent>
                          <w:p w14:paraId="5720D25A" w14:textId="5EE680F4" w:rsidR="00A91D75" w:rsidRPr="00355A0B" w:rsidRDefault="00355A0B" w:rsidP="00A91D75">
                            <w:pPr>
                              <w:pStyle w:val="Subtitle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Fanlinc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CA859B9" w14:textId="77777777" w:rsidR="00A91D75" w:rsidRDefault="00A91D75" w:rsidP="00A91D75"/>
        </w:tc>
        <w:tc>
          <w:tcPr>
            <w:tcW w:w="3483" w:type="dxa"/>
            <w:vAlign w:val="bottom"/>
          </w:tcPr>
          <w:p w14:paraId="2186D7CA" w14:textId="6DB21D11" w:rsidR="00A91D75" w:rsidRDefault="00A91D75" w:rsidP="00A91D75">
            <w:pPr>
              <w:jc w:val="right"/>
            </w:pPr>
          </w:p>
        </w:tc>
      </w:tr>
      <w:tr w:rsidR="0024686B" w14:paraId="5F22E16A" w14:textId="77777777" w:rsidTr="00C6323A">
        <w:trPr>
          <w:trHeight w:val="1197"/>
        </w:trPr>
        <w:tc>
          <w:tcPr>
            <w:tcW w:w="3567" w:type="dxa"/>
          </w:tcPr>
          <w:p w14:paraId="2555D806" w14:textId="77777777" w:rsidR="00A91D75" w:rsidRDefault="00A91D75" w:rsidP="00A91D7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E100E87" wp14:editId="05427979">
                      <wp:extent cx="5657850" cy="616688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57850" cy="61668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9DDB3E" w14:textId="434229C0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Aamir Haroon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 xml:space="preserve">Abel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Debalkew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Prashyen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Kanagarajah</w:t>
                                  </w:r>
                                  <w:proofErr w:type="spellEnd"/>
                                  <w:r w:rsidR="00C3016E">
                                    <w:rPr>
                                      <w:lang w:val="en-CA"/>
                                    </w:rPr>
                                    <w:tab/>
                                    <w:t>Carl Alvares</w:t>
                                  </w:r>
                                </w:p>
                                <w:p w14:paraId="467E93F2" w14:textId="50CC850C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Rahul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>Ramani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Ruidan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Ji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Tahasun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Tarannum</w:t>
                                  </w:r>
                                  <w:proofErr w:type="spellEnd"/>
                                </w:p>
                                <w:p w14:paraId="33379545" w14:textId="77777777" w:rsidR="0024686B" w:rsidRP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100E87" id="Text Box 7" o:spid="_x0000_s1027" type="#_x0000_t202" style="width:445.5pt;height:4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" filled="f" stroked="f" strokeweight=".5pt">
                      <v:textbox>
                        <w:txbxContent>
                          <w:p w14:paraId="199DDB3E" w14:textId="434229C0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Aamir Haroon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 xml:space="preserve">Abel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Debalkew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Prashyen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Kanagarajah</w:t>
                            </w:r>
                            <w:proofErr w:type="spellEnd"/>
                            <w:r w:rsidR="00C3016E">
                              <w:rPr>
                                <w:lang w:val="en-CA"/>
                              </w:rPr>
                              <w:tab/>
                              <w:t>Carl Alvares</w:t>
                            </w:r>
                          </w:p>
                          <w:p w14:paraId="467E93F2" w14:textId="50CC850C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Rahul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>Ramani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Ruidan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Ji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Tahasun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Tarannum</w:t>
                            </w:r>
                            <w:proofErr w:type="spellEnd"/>
                          </w:p>
                          <w:p w14:paraId="33379545" w14:textId="77777777" w:rsidR="0024686B" w:rsidRP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694D27D5" w14:textId="32605C7E" w:rsidR="00A91D75" w:rsidRDefault="0024686B" w:rsidP="00A91D75">
            <w:pPr>
              <w:rPr>
                <w:noProof/>
              </w:rPr>
            </w:pPr>
            <w:r w:rsidRPr="00355A0B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4A7D34D" wp14:editId="3E93DCA7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-100965</wp:posOffset>
                  </wp:positionV>
                  <wp:extent cx="976630" cy="711835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ackgroundRemoval t="15300" b="29772" l="50930" r="63330">
                                        <a14:foregroundMark x1="55972" y1="27222" x2="55972" y2="27222"/>
                                        <a14:foregroundMark x1="55000" y1="17778" x2="55000" y2="17778"/>
                                        <a14:foregroundMark x1="51042" y1="21111" x2="51042" y2="21111"/>
                                        <a14:foregroundMark x1="52639" y1="22222" x2="52639" y2="22222"/>
                                        <a14:foregroundMark x1="59583" y1="22667" x2="59583" y2="22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49380" t="13491" r="35120" b="68419"/>
                          <a:stretch/>
                        </pic:blipFill>
                        <pic:spPr bwMode="auto">
                          <a:xfrm>
                            <a:off x="0" y="0"/>
                            <a:ext cx="976630" cy="711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91D75">
              <w:rPr>
                <w:noProof/>
              </w:rPr>
              <mc:AlternateContent>
                <mc:Choice Requires="wps">
                  <w:drawing>
                    <wp:inline distT="0" distB="0" distL="0" distR="0" wp14:anchorId="411CCB53" wp14:editId="08B100FA">
                      <wp:extent cx="1867436" cy="566277"/>
                      <wp:effectExtent l="0" t="0" r="0" b="5715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2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F85BC9" w14:textId="20875ABA" w:rsidR="00A91D75" w:rsidRPr="00A91D75" w:rsidRDefault="00A91D75" w:rsidP="00A91D75"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1CCB53" id="Text Box 14" o:spid="_x0000_s1028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" filled="f" stroked="f" strokeweight=".5pt">
                      <v:textbox>
                        <w:txbxContent>
                          <w:p w14:paraId="5FF85BC9" w14:textId="20875ABA" w:rsidR="00A91D75" w:rsidRPr="00A91D75" w:rsidRDefault="00A91D75" w:rsidP="00A91D75">
                            <w: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4FFE056C" w14:textId="3948A14A"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2E8FE6" w14:textId="77777777" w:rsidR="00E523C3" w:rsidRDefault="00CB27A1" w:rsidP="00E523C3">
          <w:pPr>
            <w:pStyle w:val="TOCHeading"/>
          </w:pPr>
          <w:r w:rsidRPr="008A6F5C">
            <w:rPr>
              <w:noProof/>
              <w:color w:val="FFA500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11D52DE" wp14:editId="6BE91F1B">
                    <wp:simplePos x="0" y="0"/>
                    <wp:positionH relativeFrom="column">
                      <wp:posOffset>-757278</wp:posOffset>
                    </wp:positionH>
                    <wp:positionV relativeFrom="page">
                      <wp:posOffset>-635</wp:posOffset>
                    </wp:positionV>
                    <wp:extent cx="7836535" cy="10083800"/>
                    <wp:effectExtent l="0" t="0" r="0" b="0"/>
                    <wp:wrapNone/>
                    <wp:docPr id="31" name="Rectangle 31" descr="colored contents page background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083800"/>
                            </a:xfrm>
                            <a:prstGeom prst="rect">
                              <a:avLst/>
                            </a:prstGeom>
                            <a:solidFill>
                              <a:srgbClr val="FFA5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5271FFE" id="Rectangle 31" o:spid="_x0000_s1026" alt="colored contents page background" style="position:absolute;margin-left:-59.65pt;margin-top:-.05pt;width:617.05pt;height:794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" fillcolor="#ffa500" stroked="f" strokeweight="2pt">
                    <w10:wrap anchory="page"/>
                  </v:rect>
                </w:pict>
              </mc:Fallback>
            </mc:AlternateContent>
          </w:r>
          <w:r w:rsidR="00D476F7">
            <w:t>TABLE OF CONTENTS</w:t>
          </w:r>
        </w:p>
        <w:p w14:paraId="542C7F60" w14:textId="527D5E40" w:rsidR="000F7D18" w:rsidRDefault="00E523C3">
          <w:pPr>
            <w:pStyle w:val="TOC1"/>
            <w:rPr>
              <w:rFonts w:eastAsiaTheme="minorEastAsia"/>
              <w:color w:val="auto"/>
              <w:kern w:val="0"/>
              <w:szCs w:val="24"/>
              <w:lang w:val="en-CA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806461" w:history="1">
            <w:r w:rsidR="000F7D18" w:rsidRPr="003C0E27">
              <w:rPr>
                <w:rStyle w:val="Hyperlink"/>
              </w:rPr>
              <w:t>System Architecture</w:t>
            </w:r>
            <w:r w:rsidR="000F7D18">
              <w:rPr>
                <w:webHidden/>
              </w:rPr>
              <w:tab/>
            </w:r>
            <w:r w:rsidR="000F7D18">
              <w:rPr>
                <w:webHidden/>
              </w:rPr>
              <w:fldChar w:fldCharType="begin"/>
            </w:r>
            <w:r w:rsidR="000F7D18">
              <w:rPr>
                <w:webHidden/>
              </w:rPr>
              <w:instrText xml:space="preserve"> PAGEREF _Toc23806461 \h </w:instrText>
            </w:r>
            <w:r w:rsidR="000F7D18">
              <w:rPr>
                <w:webHidden/>
              </w:rPr>
            </w:r>
            <w:r w:rsidR="000F7D18">
              <w:rPr>
                <w:webHidden/>
              </w:rPr>
              <w:fldChar w:fldCharType="separate"/>
            </w:r>
            <w:r w:rsidR="000F7D18">
              <w:rPr>
                <w:webHidden/>
              </w:rPr>
              <w:t>3</w:t>
            </w:r>
            <w:r w:rsidR="000F7D18">
              <w:rPr>
                <w:webHidden/>
              </w:rPr>
              <w:fldChar w:fldCharType="end"/>
            </w:r>
          </w:hyperlink>
        </w:p>
        <w:p w14:paraId="4A1F767E" w14:textId="2BE5B463" w:rsidR="000F7D18" w:rsidRDefault="000F7D18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462" w:history="1">
            <w:r w:rsidRPr="003C0E27">
              <w:rPr>
                <w:rStyle w:val="Hyperlink"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199D7" w14:textId="26B97295" w:rsidR="000F7D18" w:rsidRDefault="000F7D18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463" w:history="1">
            <w:r w:rsidRPr="003C0E27">
              <w:rPr>
                <w:rStyle w:val="Hyperlink"/>
                <w:noProof/>
              </w:rPr>
              <w:t>System Architecture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78D52" w14:textId="751CA84F" w:rsidR="000F7D18" w:rsidRDefault="000F7D18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464" w:history="1">
            <w:r w:rsidRPr="003C0E27">
              <w:rPr>
                <w:rStyle w:val="Hyperlink"/>
                <w:noProof/>
              </w:rPr>
              <w:t>Handling 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054FD1" w14:textId="12ADCBA0" w:rsidR="000F7D18" w:rsidRDefault="000F7D18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465" w:history="1">
            <w:r w:rsidRPr="003C0E27">
              <w:rPr>
                <w:rStyle w:val="Hyperlink"/>
                <w:noProof/>
              </w:rPr>
              <w:t>System Interaction with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3D447" w14:textId="739B3BF1" w:rsidR="000F7D18" w:rsidRDefault="000F7D18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466" w:history="1">
            <w:r w:rsidRPr="003C0E27">
              <w:rPr>
                <w:rStyle w:val="Hyperlink"/>
                <w:noProof/>
              </w:rPr>
              <w:t>CRC Cards for Back-End Java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368FC" w14:textId="0D7A5250" w:rsidR="000F7D18" w:rsidRDefault="000F7D18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467" w:history="1">
            <w:r w:rsidRPr="003C0E27">
              <w:rPr>
                <w:rStyle w:val="Hyperlink"/>
                <w:noProof/>
              </w:rPr>
              <w:t>Component Breakdown for Front-End React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9293A" w14:textId="1D5F4013" w:rsidR="00E523C3" w:rsidRDefault="00E523C3" w:rsidP="00404B04">
          <w:pPr>
            <w:pStyle w:val="TOC2"/>
            <w:tabs>
              <w:tab w:val="right" w:leader="underscore" w:pos="9926"/>
            </w:tabs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C5F4AF9" w14:textId="46B830F7" w:rsidR="00184B35" w:rsidRDefault="00355A0B" w:rsidP="00E523C3">
      <w:pPr>
        <w:pStyle w:val="Heading1"/>
      </w:pPr>
      <w:bookmarkStart w:id="1" w:name="_Hlk501114800"/>
      <w:bookmarkStart w:id="2" w:name="_Toc23806461"/>
      <w:r>
        <w:lastRenderedPageBreak/>
        <w:t>System Architecture</w:t>
      </w:r>
      <w:bookmarkEnd w:id="2"/>
    </w:p>
    <w:bookmarkEnd w:id="1"/>
    <w:p w14:paraId="5ECBEF13" w14:textId="6BACD4F6" w:rsidR="00E523C3" w:rsidRDefault="00E523C3" w:rsidP="00E523C3"/>
    <w:p w14:paraId="509F83B8" w14:textId="3BDC728E" w:rsidR="00E523C3" w:rsidRDefault="00355A0B" w:rsidP="00E523C3">
      <w:pPr>
        <w:pStyle w:val="Heading2"/>
      </w:pPr>
      <w:bookmarkStart w:id="3" w:name="_Toc23806462"/>
      <w:r>
        <w:t>Architecture Diagram</w:t>
      </w:r>
      <w:bookmarkEnd w:id="3"/>
    </w:p>
    <w:p w14:paraId="13238283" w14:textId="77777777" w:rsidR="0012194A" w:rsidRPr="0012194A" w:rsidRDefault="0012194A" w:rsidP="0012194A"/>
    <w:p w14:paraId="527CFC1E" w14:textId="262C3C1E" w:rsidR="00355A0B" w:rsidRDefault="0012194A" w:rsidP="0012194A">
      <w:pPr>
        <w:jc w:val="center"/>
      </w:pPr>
      <w:r>
        <w:rPr>
          <w:noProof/>
        </w:rPr>
        <w:drawing>
          <wp:inline distT="0" distB="0" distL="0" distR="0" wp14:anchorId="0A0B12FC" wp14:editId="5A6DF59F">
            <wp:extent cx="5194300" cy="6299200"/>
            <wp:effectExtent l="0" t="0" r="0" b="0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5521876_913662042351072_6847443596686131200_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AA01" w14:textId="0693A9F4" w:rsidR="00E523C3" w:rsidRDefault="00E523C3" w:rsidP="00355A0B"/>
    <w:p w14:paraId="7F444577" w14:textId="77777777" w:rsidR="0012194A" w:rsidRDefault="0012194A" w:rsidP="00E523C3">
      <w:pPr>
        <w:pStyle w:val="Heading2"/>
      </w:pPr>
    </w:p>
    <w:p w14:paraId="623A1ED2" w14:textId="7929D499" w:rsidR="00AE4512" w:rsidRPr="00AE4512" w:rsidRDefault="00355A0B" w:rsidP="0012194A">
      <w:pPr>
        <w:pStyle w:val="Heading2"/>
      </w:pPr>
      <w:bookmarkStart w:id="4" w:name="_Toc23806463"/>
      <w:r>
        <w:t>System Architecture Description</w:t>
      </w:r>
      <w:bookmarkEnd w:id="4"/>
    </w:p>
    <w:p w14:paraId="5FE039B9" w14:textId="2E9B71AD" w:rsidR="00D51479" w:rsidRPr="00D51479" w:rsidRDefault="00033846" w:rsidP="00D51479">
      <w:pPr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B719E2" wp14:editId="6422AEDA">
            <wp:simplePos x="0" y="0"/>
            <wp:positionH relativeFrom="margin">
              <wp:align>right</wp:align>
            </wp:positionH>
            <wp:positionV relativeFrom="paragraph">
              <wp:posOffset>1969041</wp:posOffset>
            </wp:positionV>
            <wp:extent cx="6308725" cy="4064635"/>
            <wp:effectExtent l="0" t="0" r="0" b="0"/>
            <wp:wrapSquare wrapText="bothSides"/>
            <wp:docPr id="13" name="Picture 13" descr="Image result for model view controller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odel view controller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 b="8356"/>
                    <a:stretch/>
                  </pic:blipFill>
                  <pic:spPr bwMode="auto">
                    <a:xfrm>
                      <a:off x="0" y="0"/>
                      <a:ext cx="6308725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DB4">
        <w:t xml:space="preserve">The architecture of the System is </w:t>
      </w:r>
      <w:r>
        <w:t>designed</w:t>
      </w:r>
      <w:r w:rsidR="00C23DB4">
        <w:t xml:space="preserve"> based on the Model-View-Controller pattern</w:t>
      </w:r>
      <w:r>
        <w:t xml:space="preserve">. More information about the MVC pattern can be found here: </w:t>
      </w:r>
      <w:r w:rsidR="00A65F70" w:rsidRPr="00033846">
        <w:t>https://www.geeksforgeeks.org/mvc-design-pattern/</w:t>
      </w:r>
      <w:r w:rsidR="00C23DB4">
        <w:t>, where the blue boxes indicate the models, the orange boxes indicate the controller and the green boxes indicate the view.</w:t>
      </w:r>
      <w:r w:rsidR="00D51479">
        <w:t xml:space="preserve"> The Models are manipulated by the controllers, the controller receive</w:t>
      </w:r>
      <w:r>
        <w:t>s</w:t>
      </w:r>
      <w:r w:rsidR="00D51479">
        <w:t xml:space="preserve"> information from the view to determine which models must be manipulated. Once the models are manipulated, the view is updated from the model. A diagram of the MVC pattern is displayed below.</w:t>
      </w:r>
    </w:p>
    <w:p w14:paraId="315BC936" w14:textId="06881BB4" w:rsidR="00D51479" w:rsidRDefault="00D51479" w:rsidP="00C23DB4">
      <w:pPr>
        <w:ind w:firstLine="720"/>
      </w:pPr>
    </w:p>
    <w:p w14:paraId="57794E33" w14:textId="5D1EFF74" w:rsidR="00C23DB4" w:rsidRDefault="00D51479" w:rsidP="00C23DB4">
      <w:pPr>
        <w:ind w:firstLine="720"/>
      </w:pPr>
      <w:r>
        <w:t xml:space="preserve"> </w:t>
      </w:r>
      <w:r w:rsidR="00C23DB4">
        <w:t xml:space="preserve"> Within the Model aspect, there are two types of object</w:t>
      </w:r>
      <w:r w:rsidR="00033846">
        <w:t>s</w:t>
      </w:r>
      <w:r w:rsidR="00C23DB4">
        <w:t>, a node</w:t>
      </w:r>
      <w:r w:rsidR="00033846">
        <w:t>,</w:t>
      </w:r>
      <w:r w:rsidR="00C23DB4">
        <w:t xml:space="preserve"> and a relationship. Fandom, User and Post are all nodes whereas JOINED </w:t>
      </w:r>
      <w:r w:rsidR="00092726">
        <w:t>is a</w:t>
      </w:r>
      <w:r w:rsidR="00C23DB4">
        <w:t xml:space="preserve"> relationship. In this specific design, the relationships play the role of interconnecting the nodes. The information stored by each object is defined in </w:t>
      </w:r>
      <w:r w:rsidR="00033846">
        <w:t xml:space="preserve">the </w:t>
      </w:r>
      <w:r>
        <w:t xml:space="preserve">architecture </w:t>
      </w:r>
      <w:r w:rsidR="00C23DB4">
        <w:t>diagram</w:t>
      </w:r>
      <w:r>
        <w:t xml:space="preserve"> on page 3</w:t>
      </w:r>
      <w:r w:rsidR="00C23DB4">
        <w:t xml:space="preserve">. </w:t>
      </w:r>
    </w:p>
    <w:p w14:paraId="64613C31" w14:textId="77777777" w:rsidR="00AE4512" w:rsidRDefault="00AE4512" w:rsidP="00C23DB4">
      <w:pPr>
        <w:ind w:firstLine="720"/>
      </w:pPr>
    </w:p>
    <w:p w14:paraId="0BB2B187" w14:textId="77777777" w:rsidR="00C23DB4" w:rsidRDefault="00C23DB4" w:rsidP="00C23DB4"/>
    <w:p w14:paraId="63B9E9A5" w14:textId="54991762" w:rsidR="00C23DB4" w:rsidRDefault="00C23DB4" w:rsidP="00C23DB4">
      <w:pPr>
        <w:ind w:firstLine="720"/>
      </w:pPr>
      <w:r>
        <w:lastRenderedPageBreak/>
        <w:t>This design consists of three controllers, the AccountController, FeedController</w:t>
      </w:r>
      <w:r w:rsidR="00033846">
        <w:t>,</w:t>
      </w:r>
      <w:r>
        <w:t xml:space="preserve"> and FandomController. The AccountController is responsible for profile or account related API calls such as creating </w:t>
      </w:r>
      <w:r w:rsidR="00033846">
        <w:t xml:space="preserve">an </w:t>
      </w:r>
      <w:r>
        <w:t xml:space="preserve">account or </w:t>
      </w:r>
      <w:r w:rsidR="00AE4512">
        <w:t>editing</w:t>
      </w:r>
      <w:r>
        <w:t xml:space="preserve"> a profile. This controller interacts</w:t>
      </w:r>
      <w:r w:rsidR="00AE4512">
        <w:t>/manipulates</w:t>
      </w:r>
      <w:r>
        <w:t xml:space="preserve"> the user model to acquire</w:t>
      </w:r>
      <w:r w:rsidR="00AE4512">
        <w:t>/update</w:t>
      </w:r>
      <w:r>
        <w:t xml:space="preserve"> information about the user, as well as interacts</w:t>
      </w:r>
      <w:r w:rsidR="00AE4512">
        <w:t xml:space="preserve"> or manipulates</w:t>
      </w:r>
      <w:r>
        <w:t xml:space="preserve"> </w:t>
      </w:r>
      <w:r w:rsidR="00AE4512">
        <w:t>the</w:t>
      </w:r>
      <w:r>
        <w:t xml:space="preserve"> JOINED model, to keep track of fandoms joined by the user. The FeedController is responsible for generating the feed with posts, it interacts</w:t>
      </w:r>
      <w:r w:rsidR="00AE4512">
        <w:t xml:space="preserve"> and/or manipulates</w:t>
      </w:r>
      <w:r>
        <w:t xml:space="preserve"> the post model to get</w:t>
      </w:r>
      <w:r w:rsidR="00AE4512">
        <w:t xml:space="preserve"> or edit</w:t>
      </w:r>
      <w:r>
        <w:t xml:space="preserve"> information about posts</w:t>
      </w:r>
      <w:r w:rsidR="0012194A">
        <w:t xml:space="preserve">. </w:t>
      </w:r>
      <w:r>
        <w:t xml:space="preserve">The </w:t>
      </w:r>
      <w:proofErr w:type="spellStart"/>
      <w:r>
        <w:t>FandomController</w:t>
      </w:r>
      <w:proofErr w:type="spellEnd"/>
      <w:r>
        <w:t xml:space="preserve"> is responsible </w:t>
      </w:r>
      <w:r w:rsidR="00033846">
        <w:t>for</w:t>
      </w:r>
      <w:r>
        <w:t xml:space="preserve"> acquir</w:t>
      </w:r>
      <w:r w:rsidR="00033846">
        <w:t>ing</w:t>
      </w:r>
      <w:r>
        <w:t xml:space="preserve"> information about the fandoms, which interacts </w:t>
      </w:r>
      <w:r w:rsidR="00AE4512">
        <w:t xml:space="preserve">and/or manipulates </w:t>
      </w:r>
      <w:r>
        <w:t>the fandom model to get information about the fandoms.</w:t>
      </w:r>
    </w:p>
    <w:p w14:paraId="4DC63E17" w14:textId="77777777" w:rsidR="00AE4512" w:rsidRDefault="00AE4512" w:rsidP="00C23DB4">
      <w:pPr>
        <w:ind w:firstLine="720"/>
      </w:pPr>
    </w:p>
    <w:p w14:paraId="552939DA" w14:textId="35E50B75" w:rsidR="00E523C3" w:rsidRDefault="00C23DB4" w:rsidP="00033846">
      <w:pPr>
        <w:ind w:firstLine="720"/>
      </w:pPr>
      <w:r>
        <w:t xml:space="preserve">The design focuses on </w:t>
      </w:r>
      <w:r w:rsidR="00033846">
        <w:t>four</w:t>
      </w:r>
      <w:r>
        <w:t xml:space="preserve"> main views, the Login</w:t>
      </w:r>
      <w:r w:rsidR="00AE4512">
        <w:t>Page</w:t>
      </w:r>
      <w:r>
        <w:t xml:space="preserve">, </w:t>
      </w:r>
      <w:r w:rsidR="001231AF">
        <w:t xml:space="preserve">the SignUpPage, </w:t>
      </w:r>
      <w:r>
        <w:t>the Profile</w:t>
      </w:r>
      <w:r w:rsidR="00AE4512">
        <w:t>Page</w:t>
      </w:r>
      <w:r>
        <w:t>, and the Feed</w:t>
      </w:r>
      <w:r w:rsidR="00AE4512">
        <w:t>Page</w:t>
      </w:r>
      <w:r>
        <w:t>.</w:t>
      </w:r>
      <w:r w:rsidR="00AE4512">
        <w:t xml:space="preserve"> The LoginPage deals with scenarios in which the user attempts to click the </w:t>
      </w:r>
      <w:r w:rsidR="001231AF">
        <w:t>sign-up</w:t>
      </w:r>
      <w:r w:rsidR="00AE4512">
        <w:t xml:space="preserve"> button or input</w:t>
      </w:r>
      <w:r w:rsidR="001231AF">
        <w:t>s</w:t>
      </w:r>
      <w:r w:rsidR="00AE4512">
        <w:t xml:space="preserve"> user info and clicks the login button. When the user </w:t>
      </w:r>
      <w:r w:rsidR="001231AF">
        <w:t>clicks the signup button, the user gets redirected to the signup page. However, if the user attempts to log</w:t>
      </w:r>
      <w:r w:rsidR="00033846">
        <w:t xml:space="preserve"> </w:t>
      </w:r>
      <w:r w:rsidR="001231AF">
        <w:t>in, the AccountController is sent the input, which interacts with the user model and return</w:t>
      </w:r>
      <w:r w:rsidR="00033846">
        <w:t>s</w:t>
      </w:r>
      <w:r w:rsidR="001231AF">
        <w:t xml:space="preserve"> the response back to the view on whether the login was successful or not. The SignUpPage deals with the user attempting the create a new account, this scenario also interacts the AccountController, manipulat</w:t>
      </w:r>
      <w:r w:rsidR="00033846">
        <w:t>ing</w:t>
      </w:r>
      <w:r w:rsidR="001231AF">
        <w:t xml:space="preserve"> the user, and JOINED model</w:t>
      </w:r>
      <w:r w:rsidR="00033846">
        <w:t xml:space="preserve"> and returning the response back to the view</w:t>
      </w:r>
      <w:r w:rsidR="001231AF">
        <w:t>. The ProfilePage is for the user to either view or edit the profile, hence it interacts with the AccountController which manipulates or interacts with the user</w:t>
      </w:r>
      <w:r w:rsidR="00092726">
        <w:t xml:space="preserve"> and </w:t>
      </w:r>
      <w:r w:rsidR="001231AF">
        <w:t xml:space="preserve">JOINED models. The FeedPage is responsible for displaying </w:t>
      </w:r>
      <w:r w:rsidR="009E2458">
        <w:t xml:space="preserve">posts, </w:t>
      </w:r>
      <w:r w:rsidR="001231AF">
        <w:t xml:space="preserve">allowing the user to </w:t>
      </w:r>
      <w:r w:rsidR="009E2458">
        <w:t>create</w:t>
      </w:r>
      <w:r w:rsidR="001231AF">
        <w:t xml:space="preserve"> posts. Thus, the FeedPage interacts with the FeedController, which </w:t>
      </w:r>
      <w:r w:rsidR="009E2458">
        <w:t>manipulates the post</w:t>
      </w:r>
      <w:r w:rsidR="0012194A">
        <w:t xml:space="preserve"> </w:t>
      </w:r>
      <w:r w:rsidR="00A65F70">
        <w:t>and</w:t>
      </w:r>
      <w:r w:rsidR="009E2458">
        <w:t xml:space="preserve"> </w:t>
      </w:r>
      <w:r w:rsidR="001231AF">
        <w:t>interacts</w:t>
      </w:r>
      <w:r w:rsidR="009E2458">
        <w:t xml:space="preserve"> with the post model when displaying posts.</w:t>
      </w:r>
    </w:p>
    <w:p w14:paraId="60DC69CD" w14:textId="7CEB536F" w:rsidR="009E2458" w:rsidRDefault="009E2458" w:rsidP="009E2458">
      <w:pPr>
        <w:pStyle w:val="Heading2"/>
        <w:spacing w:before="500"/>
      </w:pPr>
      <w:bookmarkStart w:id="5" w:name="_Toc23806464"/>
      <w:r>
        <w:t>Handling Exceptions</w:t>
      </w:r>
      <w:bookmarkEnd w:id="5"/>
    </w:p>
    <w:p w14:paraId="7F3E5C99" w14:textId="402784DC" w:rsidR="009E2458" w:rsidRDefault="00A65F70" w:rsidP="00033846">
      <w:pPr>
        <w:ind w:firstLine="720"/>
      </w:pPr>
      <w:r>
        <w:t xml:space="preserve">There are numerous Exceptions that must be handled across the various pages. </w:t>
      </w:r>
      <w:r w:rsidR="0028594E">
        <w:t xml:space="preserve">These Exceptions will be displayed in the UI with a dialog message describing the error. </w:t>
      </w:r>
      <w:r w:rsidR="003E1A75">
        <w:t>The status code will be based on the type of exception which can found at this link:</w:t>
      </w:r>
      <w:r w:rsidR="0028594E" w:rsidRPr="0028594E">
        <w:t xml:space="preserve"> </w:t>
      </w:r>
      <w:hyperlink r:id="rId14" w:history="1">
        <w:r w:rsidR="0028594E">
          <w:rPr>
            <w:rStyle w:val="Hyperlink"/>
          </w:rPr>
          <w:t>https://developer.mozilla.org/en-US/docs/Web/HTTP/Status</w:t>
        </w:r>
      </w:hyperlink>
      <w:r w:rsidR="0028594E">
        <w:t xml:space="preserve"> .</w:t>
      </w:r>
      <w:r>
        <w:t>The LoginPage handles error caused by the username and/or password being incorrect using a UserNotFoundException which return</w:t>
      </w:r>
      <w:r w:rsidR="00033846">
        <w:t>s</w:t>
      </w:r>
      <w:r>
        <w:t xml:space="preserve"> a 404 status code. If the user attempts to log</w:t>
      </w:r>
      <w:r w:rsidR="00033846">
        <w:t xml:space="preserve"> </w:t>
      </w:r>
      <w:r>
        <w:t>in with the username, or password or both fields missing</w:t>
      </w:r>
      <w:r w:rsidR="003E1A75">
        <w:t>, a 400 stats code is returned by Spring.</w:t>
      </w:r>
      <w:r>
        <w:t xml:space="preserve"> The SignUp</w:t>
      </w:r>
      <w:r w:rsidR="0028594E">
        <w:t>P</w:t>
      </w:r>
      <w:r>
        <w:t>age handles errors caused by an account with the same username already existing when attempting the create an account with a UsernameNotUniqueException</w:t>
      </w:r>
      <w:r w:rsidR="003E1A75">
        <w:t>, which return a 409 Status code.</w:t>
      </w:r>
      <w:r w:rsidR="0028594E">
        <w:t xml:space="preserve"> </w:t>
      </w:r>
      <w:r w:rsidR="0028594E">
        <w:lastRenderedPageBreak/>
        <w:t xml:space="preserve">Missing field errors </w:t>
      </w:r>
      <w:r w:rsidR="00033846">
        <w:t>when</w:t>
      </w:r>
      <w:r w:rsidR="0028594E">
        <w:t xml:space="preserve"> signing up are handled with a </w:t>
      </w:r>
      <w:proofErr w:type="gramStart"/>
      <w:r w:rsidR="0028594E">
        <w:t>400 status</w:t>
      </w:r>
      <w:proofErr w:type="gramEnd"/>
      <w:r w:rsidR="0028594E">
        <w:t xml:space="preserve"> code by Spring. For the ProfilePage, when attempting to edit the profile the same exceptions are thrown as the SignUpPage, for the username not being unique </w:t>
      </w:r>
      <w:r w:rsidR="00033846">
        <w:t>and for</w:t>
      </w:r>
      <w:r w:rsidR="0028594E">
        <w:t xml:space="preserve"> missing fields.</w:t>
      </w:r>
      <w:r w:rsidR="00D73BB0">
        <w:t xml:space="preserve"> The FeedPage will throw an exception with 400 status code missing fields when attempting to post.</w:t>
      </w:r>
      <w:r w:rsidR="003370CA">
        <w:t xml:space="preserve"> For the case where the database can’t be reached, a </w:t>
      </w:r>
      <w:proofErr w:type="gramStart"/>
      <w:r w:rsidR="003370CA">
        <w:t>500 status</w:t>
      </w:r>
      <w:proofErr w:type="gramEnd"/>
      <w:r w:rsidR="003370CA">
        <w:t xml:space="preserve"> code is returned, and the UI will display a Pop up with the message “Please restart the application”.  </w:t>
      </w:r>
    </w:p>
    <w:p w14:paraId="4C05DAFB" w14:textId="77777777" w:rsidR="00033846" w:rsidRDefault="00033846" w:rsidP="00C23DB4"/>
    <w:p w14:paraId="299D3F6E" w14:textId="22CDEBEC" w:rsidR="00E523C3" w:rsidRDefault="00355A0B" w:rsidP="00E523C3">
      <w:pPr>
        <w:pStyle w:val="Heading2"/>
      </w:pPr>
      <w:bookmarkStart w:id="6" w:name="_Toc23806465"/>
      <w:r>
        <w:t>System Interaction with Environment</w:t>
      </w:r>
      <w:bookmarkEnd w:id="6"/>
    </w:p>
    <w:p w14:paraId="109733A2" w14:textId="547F578B" w:rsidR="00E523C3" w:rsidRDefault="00355A0B" w:rsidP="001B227B">
      <w:pPr>
        <w:ind w:firstLine="720"/>
      </w:pPr>
      <w:r w:rsidRPr="00355A0B">
        <w:t xml:space="preserve">Prior to running the application, certain assumptions must be made. A Neo4j database must be running on http://localhost:8080 and bolt://localhost:7687 with database username set to </w:t>
      </w:r>
      <w:r>
        <w:t>“</w:t>
      </w:r>
      <w:r w:rsidRPr="00355A0B">
        <w:t>Neo4j</w:t>
      </w:r>
      <w:r>
        <w:t>”</w:t>
      </w:r>
      <w:r w:rsidRPr="00355A0B">
        <w:t xml:space="preserve"> and password set to </w:t>
      </w:r>
      <w:r>
        <w:t>“</w:t>
      </w:r>
      <w:r w:rsidRPr="00355A0B">
        <w:t>secret</w:t>
      </w:r>
      <w:r>
        <w:t>”.</w:t>
      </w:r>
    </w:p>
    <w:p w14:paraId="726A1C99" w14:textId="321A1C2B" w:rsidR="00E523C3" w:rsidRDefault="00E523C3" w:rsidP="00E523C3"/>
    <w:p w14:paraId="6BAD66E3" w14:textId="02F79FC3" w:rsidR="00D55CBC" w:rsidRDefault="00D55CBC" w:rsidP="00033846">
      <w:pPr>
        <w:spacing w:after="180" w:line="336" w:lineRule="auto"/>
        <w:contextualSpacing w:val="0"/>
      </w:pPr>
    </w:p>
    <w:p w14:paraId="70B8B23C" w14:textId="789AA30E" w:rsidR="00816959" w:rsidRDefault="00816959" w:rsidP="00033846">
      <w:pPr>
        <w:spacing w:after="180" w:line="336" w:lineRule="auto"/>
        <w:contextualSpacing w:val="0"/>
      </w:pPr>
    </w:p>
    <w:p w14:paraId="5F6E3935" w14:textId="2295A077" w:rsidR="00816959" w:rsidRDefault="00816959" w:rsidP="00033846">
      <w:pPr>
        <w:spacing w:after="180" w:line="336" w:lineRule="auto"/>
        <w:contextualSpacing w:val="0"/>
      </w:pPr>
    </w:p>
    <w:p w14:paraId="6139B285" w14:textId="7D82887B" w:rsidR="00816959" w:rsidRDefault="00816959" w:rsidP="00033846">
      <w:pPr>
        <w:spacing w:after="180" w:line="336" w:lineRule="auto"/>
        <w:contextualSpacing w:val="0"/>
      </w:pPr>
    </w:p>
    <w:p w14:paraId="13BAD3AB" w14:textId="0156F9B4" w:rsidR="00816959" w:rsidRDefault="00816959" w:rsidP="00033846">
      <w:pPr>
        <w:spacing w:after="180" w:line="336" w:lineRule="auto"/>
        <w:contextualSpacing w:val="0"/>
      </w:pPr>
    </w:p>
    <w:p w14:paraId="00B612CF" w14:textId="63FC4D50" w:rsidR="00816959" w:rsidRDefault="00816959" w:rsidP="00033846">
      <w:pPr>
        <w:spacing w:after="180" w:line="336" w:lineRule="auto"/>
        <w:contextualSpacing w:val="0"/>
      </w:pPr>
    </w:p>
    <w:p w14:paraId="612EF1A7" w14:textId="60F9815C" w:rsidR="00816959" w:rsidRDefault="00816959" w:rsidP="00033846">
      <w:pPr>
        <w:spacing w:after="180" w:line="336" w:lineRule="auto"/>
        <w:contextualSpacing w:val="0"/>
      </w:pPr>
    </w:p>
    <w:p w14:paraId="5EE4A3A0" w14:textId="04661EF9" w:rsidR="00816959" w:rsidRDefault="00816959" w:rsidP="00033846">
      <w:pPr>
        <w:spacing w:after="180" w:line="336" w:lineRule="auto"/>
        <w:contextualSpacing w:val="0"/>
      </w:pPr>
    </w:p>
    <w:p w14:paraId="5CBEF4DF" w14:textId="24C4F49E" w:rsidR="00816959" w:rsidRDefault="00816959" w:rsidP="00033846">
      <w:pPr>
        <w:spacing w:after="180" w:line="336" w:lineRule="auto"/>
        <w:contextualSpacing w:val="0"/>
      </w:pPr>
    </w:p>
    <w:p w14:paraId="32E91090" w14:textId="322D42E0" w:rsidR="00816959" w:rsidRDefault="00816959" w:rsidP="00033846">
      <w:pPr>
        <w:spacing w:after="180" w:line="336" w:lineRule="auto"/>
        <w:contextualSpacing w:val="0"/>
      </w:pPr>
    </w:p>
    <w:p w14:paraId="0D6B47B2" w14:textId="67AA339B" w:rsidR="00816959" w:rsidRDefault="00816959" w:rsidP="00033846">
      <w:pPr>
        <w:spacing w:after="180" w:line="336" w:lineRule="auto"/>
        <w:contextualSpacing w:val="0"/>
      </w:pPr>
    </w:p>
    <w:p w14:paraId="078AA724" w14:textId="6D3ABDC8" w:rsidR="00816959" w:rsidRDefault="00816959" w:rsidP="00033846">
      <w:pPr>
        <w:spacing w:after="180" w:line="336" w:lineRule="auto"/>
        <w:contextualSpacing w:val="0"/>
      </w:pPr>
    </w:p>
    <w:p w14:paraId="018F9A38" w14:textId="7D1C13DB" w:rsidR="00816959" w:rsidRDefault="00816959" w:rsidP="00033846">
      <w:pPr>
        <w:spacing w:after="180" w:line="336" w:lineRule="auto"/>
        <w:contextualSpacing w:val="0"/>
      </w:pPr>
    </w:p>
    <w:p w14:paraId="174BC5BF" w14:textId="3FA1C6FA" w:rsidR="00E20943" w:rsidRDefault="00E20943" w:rsidP="00404B04">
      <w:pPr>
        <w:pStyle w:val="Heading2"/>
      </w:pPr>
    </w:p>
    <w:p w14:paraId="3C5B3D89" w14:textId="77777777" w:rsidR="00A54167" w:rsidRPr="00A54167" w:rsidRDefault="00A54167" w:rsidP="00A54167"/>
    <w:p w14:paraId="26FD8CEC" w14:textId="51D560C0" w:rsidR="00816959" w:rsidRDefault="00404B04" w:rsidP="00E20943">
      <w:pPr>
        <w:pStyle w:val="Heading2"/>
      </w:pPr>
      <w:bookmarkStart w:id="7" w:name="_Toc23806466"/>
      <w:r>
        <w:lastRenderedPageBreak/>
        <w:t>CRC</w:t>
      </w:r>
      <w:r w:rsidR="00816959">
        <w:t xml:space="preserve"> </w:t>
      </w:r>
      <w:r>
        <w:t>Cards for Back-End Java Classes</w:t>
      </w:r>
      <w:bookmarkEnd w:id="7"/>
    </w:p>
    <w:p w14:paraId="01ED7926" w14:textId="77777777" w:rsidR="00E20943" w:rsidRPr="00E20943" w:rsidRDefault="00E20943" w:rsidP="00E20943"/>
    <w:p w14:paraId="19B755F2" w14:textId="77777777" w:rsidR="00816959" w:rsidRDefault="00816959" w:rsidP="00816959">
      <w:r>
        <w:t xml:space="preserve">Class name: </w:t>
      </w:r>
      <w:proofErr w:type="spellStart"/>
      <w:r>
        <w:t>UserBuilder</w:t>
      </w:r>
      <w:proofErr w:type="spellEnd"/>
      <w:r>
        <w:t xml:space="preserve"> </w:t>
      </w:r>
    </w:p>
    <w:p w14:paraId="2968DD7D" w14:textId="77777777" w:rsidR="00816959" w:rsidRDefault="00816959" w:rsidP="00816959">
      <w:r>
        <w:t xml:space="preserve">Parent class (if any): </w:t>
      </w:r>
    </w:p>
    <w:p w14:paraId="3705BD35" w14:textId="77777777" w:rsidR="00816959" w:rsidRDefault="00816959" w:rsidP="00816959">
      <w:r>
        <w:t xml:space="preserve">Subclasses (if any): </w:t>
      </w:r>
    </w:p>
    <w:p w14:paraId="723867F4" w14:textId="77777777" w:rsidR="00816959" w:rsidRDefault="00816959" w:rsidP="00816959">
      <w:r>
        <w:t xml:space="preserve">Responsibilities: </w:t>
      </w:r>
    </w:p>
    <w:p w14:paraId="78F8E357" w14:textId="14505761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user </w:t>
      </w:r>
    </w:p>
    <w:p w14:paraId="7F36696D" w14:textId="77777777" w:rsidR="00816959" w:rsidRDefault="00816959" w:rsidP="00816959">
      <w:r>
        <w:t xml:space="preserve">Collaborators: </w:t>
      </w:r>
    </w:p>
    <w:p w14:paraId="345B5476" w14:textId="4F284EC0" w:rsidR="00816959" w:rsidRDefault="00816959" w:rsidP="00816959">
      <w:pPr>
        <w:pStyle w:val="ListParagraph"/>
        <w:numPr>
          <w:ilvl w:val="0"/>
          <w:numId w:val="43"/>
        </w:numPr>
      </w:pPr>
      <w:r>
        <w:t>User</w:t>
      </w:r>
    </w:p>
    <w:p w14:paraId="586209F8" w14:textId="77777777" w:rsidR="0038084F" w:rsidRDefault="0038084F" w:rsidP="0038084F"/>
    <w:p w14:paraId="2EC40225" w14:textId="77777777" w:rsidR="00816959" w:rsidRDefault="00816959" w:rsidP="00816959">
      <w:r>
        <w:t xml:space="preserve">Class name: </w:t>
      </w:r>
      <w:proofErr w:type="spellStart"/>
      <w:r>
        <w:t>FandomBuilder</w:t>
      </w:r>
      <w:proofErr w:type="spellEnd"/>
      <w:r>
        <w:t xml:space="preserve"> </w:t>
      </w:r>
    </w:p>
    <w:p w14:paraId="3092FFA9" w14:textId="77777777" w:rsidR="00816959" w:rsidRDefault="00816959" w:rsidP="00816959">
      <w:r>
        <w:t xml:space="preserve">Parent class (if any): </w:t>
      </w:r>
    </w:p>
    <w:p w14:paraId="1266D568" w14:textId="77777777" w:rsidR="00816959" w:rsidRDefault="00816959" w:rsidP="00816959">
      <w:r>
        <w:t xml:space="preserve">Subclasses (if any): </w:t>
      </w:r>
    </w:p>
    <w:p w14:paraId="0E15B68C" w14:textId="77777777" w:rsidR="00816959" w:rsidRDefault="00816959" w:rsidP="00816959">
      <w:r>
        <w:t xml:space="preserve">Responsibilities: </w:t>
      </w:r>
    </w:p>
    <w:p w14:paraId="7208E270" w14:textId="3E97762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Fandom </w:t>
      </w:r>
    </w:p>
    <w:p w14:paraId="59E3CAC3" w14:textId="77777777" w:rsidR="00816959" w:rsidRDefault="00816959" w:rsidP="00816959">
      <w:r>
        <w:t xml:space="preserve">Collaborators: </w:t>
      </w:r>
    </w:p>
    <w:p w14:paraId="12E68039" w14:textId="29A2EF5E" w:rsidR="00816959" w:rsidRDefault="00816959" w:rsidP="004E5008">
      <w:pPr>
        <w:pStyle w:val="ListParagraph"/>
        <w:numPr>
          <w:ilvl w:val="0"/>
          <w:numId w:val="43"/>
        </w:numPr>
      </w:pPr>
      <w:r>
        <w:t>Fandom</w:t>
      </w:r>
    </w:p>
    <w:p w14:paraId="2FD1B4F8" w14:textId="77777777" w:rsidR="00816959" w:rsidRDefault="00816959" w:rsidP="00816959"/>
    <w:p w14:paraId="1B1852A8" w14:textId="77777777" w:rsidR="00816959" w:rsidRDefault="00816959" w:rsidP="00816959">
      <w:r>
        <w:t xml:space="preserve">Class name: </w:t>
      </w:r>
      <w:proofErr w:type="spellStart"/>
      <w:r>
        <w:t>PostBuilder</w:t>
      </w:r>
      <w:proofErr w:type="spellEnd"/>
      <w:r>
        <w:t xml:space="preserve"> </w:t>
      </w:r>
    </w:p>
    <w:p w14:paraId="0F27B23A" w14:textId="77777777" w:rsidR="00816959" w:rsidRDefault="00816959" w:rsidP="00816959">
      <w:r>
        <w:t xml:space="preserve">Parent class (if any): </w:t>
      </w:r>
    </w:p>
    <w:p w14:paraId="00ED2195" w14:textId="77777777" w:rsidR="00816959" w:rsidRDefault="00816959" w:rsidP="00816959">
      <w:r>
        <w:t xml:space="preserve">Subclasses (if any): </w:t>
      </w:r>
    </w:p>
    <w:p w14:paraId="242E01AF" w14:textId="77777777" w:rsidR="00816959" w:rsidRDefault="00816959" w:rsidP="00816959">
      <w:r>
        <w:t xml:space="preserve">Responsibilities: </w:t>
      </w:r>
    </w:p>
    <w:p w14:paraId="14036507" w14:textId="0AF7B86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Post </w:t>
      </w:r>
    </w:p>
    <w:p w14:paraId="61478356" w14:textId="77777777" w:rsidR="00816959" w:rsidRDefault="00816959" w:rsidP="00816959">
      <w:r>
        <w:t xml:space="preserve">Collaborators: </w:t>
      </w:r>
    </w:p>
    <w:p w14:paraId="0F866EDF" w14:textId="72D5D1EE" w:rsidR="00816959" w:rsidRDefault="00816959" w:rsidP="004E5008">
      <w:pPr>
        <w:pStyle w:val="ListParagraph"/>
        <w:numPr>
          <w:ilvl w:val="0"/>
          <w:numId w:val="43"/>
        </w:numPr>
      </w:pPr>
      <w:r>
        <w:t>Post</w:t>
      </w:r>
    </w:p>
    <w:p w14:paraId="56616235" w14:textId="77777777" w:rsidR="00816959" w:rsidRDefault="00816959" w:rsidP="00816959"/>
    <w:p w14:paraId="71017D71" w14:textId="77777777" w:rsidR="00816959" w:rsidRDefault="00816959" w:rsidP="00816959">
      <w:r>
        <w:t xml:space="preserve">Class name: </w:t>
      </w:r>
      <w:proofErr w:type="spellStart"/>
      <w:r>
        <w:t>AccountController</w:t>
      </w:r>
      <w:proofErr w:type="spellEnd"/>
      <w:r>
        <w:t xml:space="preserve"> </w:t>
      </w:r>
    </w:p>
    <w:p w14:paraId="6136515C" w14:textId="77777777" w:rsidR="00816959" w:rsidRDefault="00816959" w:rsidP="00816959">
      <w:r>
        <w:t xml:space="preserve">Parent class (if any): </w:t>
      </w:r>
    </w:p>
    <w:p w14:paraId="7BDC1341" w14:textId="77777777" w:rsidR="00816959" w:rsidRDefault="00816959" w:rsidP="00816959">
      <w:r>
        <w:t xml:space="preserve">Subclasses (if any): </w:t>
      </w:r>
    </w:p>
    <w:p w14:paraId="390914B8" w14:textId="2679FF70" w:rsidR="007118A9" w:rsidRDefault="00816959" w:rsidP="00816959">
      <w:r>
        <w:t xml:space="preserve">Responsibilities: </w:t>
      </w:r>
    </w:p>
    <w:p w14:paraId="5A29925B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Profile or account related API calls such as creating an account or editing a profile</w:t>
      </w:r>
    </w:p>
    <w:p w14:paraId="3D592CC3" w14:textId="5CB277F9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nteracts/manipulates the user model to acquire/update information about the user</w:t>
      </w:r>
    </w:p>
    <w:p w14:paraId="211704F1" w14:textId="42D55748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 or manipulates the JOINED model, to keep track of fandoms joined by the user</w:t>
      </w:r>
    </w:p>
    <w:p w14:paraId="0B254BB3" w14:textId="77777777" w:rsidR="00816959" w:rsidRDefault="00816959" w:rsidP="00816959">
      <w:r>
        <w:lastRenderedPageBreak/>
        <w:t xml:space="preserve">Collaborators: </w:t>
      </w:r>
    </w:p>
    <w:p w14:paraId="30D5C3B5" w14:textId="392AA3C2" w:rsidR="00816959" w:rsidRDefault="00816959" w:rsidP="007118A9">
      <w:pPr>
        <w:pStyle w:val="ListParagraph"/>
        <w:numPr>
          <w:ilvl w:val="0"/>
          <w:numId w:val="43"/>
        </w:numPr>
      </w:pPr>
      <w:proofErr w:type="spellStart"/>
      <w:r>
        <w:t>AccountService</w:t>
      </w:r>
      <w:proofErr w:type="spellEnd"/>
    </w:p>
    <w:p w14:paraId="13C1BAA4" w14:textId="77777777" w:rsidR="00816959" w:rsidRDefault="00816959" w:rsidP="00816959"/>
    <w:p w14:paraId="0A21EEC9" w14:textId="77777777" w:rsidR="00816959" w:rsidRDefault="00816959" w:rsidP="00816959">
      <w:r>
        <w:t xml:space="preserve">Class name: </w:t>
      </w:r>
      <w:proofErr w:type="spellStart"/>
      <w:r>
        <w:t>FeedController</w:t>
      </w:r>
      <w:proofErr w:type="spellEnd"/>
      <w:r>
        <w:t xml:space="preserve"> </w:t>
      </w:r>
    </w:p>
    <w:p w14:paraId="52D25A41" w14:textId="77777777" w:rsidR="00816959" w:rsidRDefault="00816959" w:rsidP="00816959">
      <w:r>
        <w:t xml:space="preserve">Parent class (if any): </w:t>
      </w:r>
    </w:p>
    <w:p w14:paraId="6ADD4328" w14:textId="77777777" w:rsidR="00816959" w:rsidRDefault="00816959" w:rsidP="00816959">
      <w:r>
        <w:t xml:space="preserve">Subclasses (if any): </w:t>
      </w:r>
    </w:p>
    <w:p w14:paraId="21D852E0" w14:textId="10F4667F" w:rsidR="007118A9" w:rsidRDefault="00816959" w:rsidP="00816959">
      <w:r>
        <w:t>Responsibilities:</w:t>
      </w:r>
    </w:p>
    <w:p w14:paraId="379CD3D5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Generates the feed with posts</w:t>
      </w:r>
    </w:p>
    <w:p w14:paraId="214770DC" w14:textId="77777777" w:rsidR="007118A9" w:rsidRDefault="007118A9" w:rsidP="00816959">
      <w:pPr>
        <w:pStyle w:val="ListParagraph"/>
        <w:numPr>
          <w:ilvl w:val="0"/>
          <w:numId w:val="43"/>
        </w:numPr>
      </w:pPr>
      <w:r>
        <w:t>I</w:t>
      </w:r>
      <w:r w:rsidR="00816959">
        <w:t>nteracts and/or manipulates the post model to get or edit information about posts</w:t>
      </w:r>
    </w:p>
    <w:p w14:paraId="74129166" w14:textId="77777777" w:rsidR="00816959" w:rsidRDefault="00816959" w:rsidP="00816959">
      <w:r>
        <w:t xml:space="preserve">Collaborators: </w:t>
      </w:r>
    </w:p>
    <w:p w14:paraId="0760EA1F" w14:textId="1DB08A85" w:rsidR="00816959" w:rsidRDefault="00816959" w:rsidP="004E5008">
      <w:pPr>
        <w:pStyle w:val="ListParagraph"/>
        <w:numPr>
          <w:ilvl w:val="0"/>
          <w:numId w:val="42"/>
        </w:numPr>
      </w:pPr>
      <w:r>
        <w:t>Feed</w:t>
      </w:r>
    </w:p>
    <w:p w14:paraId="2C0268AD" w14:textId="77777777" w:rsidR="00816959" w:rsidRDefault="00816959" w:rsidP="00816959"/>
    <w:p w14:paraId="73767E46" w14:textId="77777777" w:rsidR="00816959" w:rsidRDefault="00816959" w:rsidP="00816959">
      <w:r>
        <w:t xml:space="preserve">Class name: </w:t>
      </w:r>
      <w:proofErr w:type="spellStart"/>
      <w:r>
        <w:t>FandomController</w:t>
      </w:r>
      <w:proofErr w:type="spellEnd"/>
      <w:r>
        <w:t xml:space="preserve"> </w:t>
      </w:r>
    </w:p>
    <w:p w14:paraId="23D743EF" w14:textId="77777777" w:rsidR="00816959" w:rsidRDefault="00816959" w:rsidP="00816959">
      <w:r>
        <w:t xml:space="preserve">Parent class (if any): </w:t>
      </w:r>
    </w:p>
    <w:p w14:paraId="1455EF16" w14:textId="77777777" w:rsidR="00816959" w:rsidRDefault="00816959" w:rsidP="00816959">
      <w:r>
        <w:t xml:space="preserve">Subclasses (if any): </w:t>
      </w:r>
    </w:p>
    <w:p w14:paraId="00308F57" w14:textId="77777777" w:rsidR="004E5008" w:rsidRDefault="00816959" w:rsidP="00816959">
      <w:r>
        <w:t xml:space="preserve">Responsibilities: </w:t>
      </w:r>
    </w:p>
    <w:p w14:paraId="0835C878" w14:textId="3557FEC0" w:rsidR="00816959" w:rsidRDefault="00816959" w:rsidP="004E5008">
      <w:pPr>
        <w:pStyle w:val="ListParagraph"/>
        <w:numPr>
          <w:ilvl w:val="0"/>
          <w:numId w:val="41"/>
        </w:numPr>
      </w:pPr>
      <w:r>
        <w:t xml:space="preserve">Responsible for acquiring information about the fandoms, </w:t>
      </w:r>
    </w:p>
    <w:p w14:paraId="125861A3" w14:textId="28CFA75B" w:rsidR="00816959" w:rsidRDefault="003F0C1D" w:rsidP="004E5008">
      <w:pPr>
        <w:pStyle w:val="ListParagraph"/>
        <w:numPr>
          <w:ilvl w:val="0"/>
          <w:numId w:val="41"/>
        </w:numPr>
      </w:pPr>
      <w:r>
        <w:t>I</w:t>
      </w:r>
      <w:r w:rsidR="00816959">
        <w:t>nteracts and/or manipulates the fandom model to get information about the fandoms.</w:t>
      </w:r>
    </w:p>
    <w:p w14:paraId="63A66CF9" w14:textId="77777777" w:rsidR="00816959" w:rsidRDefault="00816959" w:rsidP="00816959">
      <w:r>
        <w:t xml:space="preserve">Collaborators: </w:t>
      </w:r>
    </w:p>
    <w:p w14:paraId="02AF8698" w14:textId="1EC84941" w:rsidR="00816959" w:rsidRDefault="00816959" w:rsidP="004E5008">
      <w:pPr>
        <w:pStyle w:val="ListParagraph"/>
        <w:numPr>
          <w:ilvl w:val="0"/>
          <w:numId w:val="39"/>
        </w:numPr>
      </w:pPr>
      <w:r>
        <w:t>Fandom</w:t>
      </w:r>
    </w:p>
    <w:p w14:paraId="04AF0B5F" w14:textId="7DA5852B" w:rsidR="003F0C1D" w:rsidRDefault="003F0C1D" w:rsidP="004E5008">
      <w:pPr>
        <w:pStyle w:val="ListParagraph"/>
        <w:numPr>
          <w:ilvl w:val="0"/>
          <w:numId w:val="39"/>
        </w:numPr>
      </w:pPr>
      <w:proofErr w:type="spellStart"/>
      <w:r>
        <w:t>FandomService</w:t>
      </w:r>
      <w:proofErr w:type="spellEnd"/>
    </w:p>
    <w:p w14:paraId="22CB2B8B" w14:textId="77777777" w:rsidR="00816959" w:rsidRDefault="00816959" w:rsidP="00816959"/>
    <w:p w14:paraId="6752416C" w14:textId="77777777" w:rsidR="00816959" w:rsidRDefault="00816959" w:rsidP="00816959">
      <w:r>
        <w:t xml:space="preserve">Class name: </w:t>
      </w:r>
      <w:proofErr w:type="spellStart"/>
      <w:r>
        <w:t>UsernameNotUniqueException</w:t>
      </w:r>
      <w:proofErr w:type="spellEnd"/>
      <w:r>
        <w:t xml:space="preserve"> </w:t>
      </w:r>
    </w:p>
    <w:p w14:paraId="59A4B97B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1F6C7715" w14:textId="77777777" w:rsidR="00816959" w:rsidRDefault="00816959" w:rsidP="00816959">
      <w:r>
        <w:t xml:space="preserve">Subclasses (if any): </w:t>
      </w:r>
    </w:p>
    <w:p w14:paraId="1F211A7A" w14:textId="77777777" w:rsidR="00816959" w:rsidRDefault="00816959" w:rsidP="00816959">
      <w:r>
        <w:t xml:space="preserve">Responsibilities: </w:t>
      </w:r>
    </w:p>
    <w:p w14:paraId="5401767D" w14:textId="7A92553C" w:rsidR="00816959" w:rsidRDefault="00816959" w:rsidP="004E5008">
      <w:pPr>
        <w:pStyle w:val="ListParagraph"/>
        <w:numPr>
          <w:ilvl w:val="0"/>
          <w:numId w:val="38"/>
        </w:numPr>
      </w:pPr>
      <w:r>
        <w:t xml:space="preserve">Exception error for throwing when a Username is not unique </w:t>
      </w:r>
    </w:p>
    <w:p w14:paraId="25B4181B" w14:textId="166DDE02" w:rsidR="00816959" w:rsidRDefault="00816959" w:rsidP="00816959">
      <w:r>
        <w:t xml:space="preserve">Collaborators: </w:t>
      </w:r>
    </w:p>
    <w:p w14:paraId="090D9D0D" w14:textId="77777777" w:rsidR="00816959" w:rsidRDefault="00816959" w:rsidP="00816959"/>
    <w:p w14:paraId="6A4EBC02" w14:textId="77777777" w:rsidR="00816959" w:rsidRDefault="00816959" w:rsidP="00816959">
      <w:r>
        <w:t xml:space="preserve">Class name: </w:t>
      </w:r>
      <w:proofErr w:type="spellStart"/>
      <w:r>
        <w:t>UserNotFoundException</w:t>
      </w:r>
      <w:proofErr w:type="spellEnd"/>
      <w:r>
        <w:t xml:space="preserve"> </w:t>
      </w:r>
    </w:p>
    <w:p w14:paraId="698F9315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440A7E38" w14:textId="77777777" w:rsidR="00816959" w:rsidRDefault="00816959" w:rsidP="00816959">
      <w:r>
        <w:t xml:space="preserve">Subclasses (if any): </w:t>
      </w:r>
    </w:p>
    <w:p w14:paraId="61991244" w14:textId="77777777" w:rsidR="00816959" w:rsidRDefault="00816959" w:rsidP="00816959">
      <w:r>
        <w:t xml:space="preserve">Responsibilities: </w:t>
      </w:r>
    </w:p>
    <w:p w14:paraId="485EB86F" w14:textId="6BE053DF" w:rsidR="00816959" w:rsidRDefault="00816959" w:rsidP="004E5008">
      <w:pPr>
        <w:pStyle w:val="ListParagraph"/>
        <w:numPr>
          <w:ilvl w:val="0"/>
          <w:numId w:val="37"/>
        </w:numPr>
      </w:pPr>
      <w:r>
        <w:t xml:space="preserve">Exception error that is thrown when a User is not found </w:t>
      </w:r>
    </w:p>
    <w:p w14:paraId="5C36EEA3" w14:textId="0E85FDC4" w:rsidR="00816959" w:rsidRDefault="00816959" w:rsidP="004E5008">
      <w:r>
        <w:lastRenderedPageBreak/>
        <w:t xml:space="preserve">Collaborators: </w:t>
      </w:r>
    </w:p>
    <w:p w14:paraId="426DCB71" w14:textId="77777777" w:rsidR="00816959" w:rsidRDefault="00816959" w:rsidP="00816959"/>
    <w:p w14:paraId="09227AEE" w14:textId="77777777" w:rsidR="00816959" w:rsidRDefault="00816959" w:rsidP="00816959">
      <w:r>
        <w:t xml:space="preserve">Class name: User </w:t>
      </w:r>
    </w:p>
    <w:p w14:paraId="0AD2BDE0" w14:textId="77777777" w:rsidR="00816959" w:rsidRDefault="00816959" w:rsidP="00816959">
      <w:r>
        <w:t xml:space="preserve">Parent class (if any): </w:t>
      </w:r>
    </w:p>
    <w:p w14:paraId="51CB03CE" w14:textId="77777777" w:rsidR="00816959" w:rsidRDefault="00816959" w:rsidP="00816959">
      <w:r>
        <w:t xml:space="preserve">Subclasses (if any): </w:t>
      </w:r>
    </w:p>
    <w:p w14:paraId="745DCFF9" w14:textId="77777777" w:rsidR="00816959" w:rsidRDefault="00816959" w:rsidP="00816959">
      <w:r>
        <w:t xml:space="preserve">Responsibilities: </w:t>
      </w:r>
    </w:p>
    <w:p w14:paraId="4E007100" w14:textId="6A2A0F23" w:rsidR="00816959" w:rsidRDefault="00816959" w:rsidP="004E5008">
      <w:pPr>
        <w:pStyle w:val="ListParagraph"/>
        <w:numPr>
          <w:ilvl w:val="0"/>
          <w:numId w:val="36"/>
        </w:numPr>
      </w:pPr>
      <w:r>
        <w:t xml:space="preserve">Holds all the variables and methods of a user class </w:t>
      </w:r>
    </w:p>
    <w:p w14:paraId="3B0F7288" w14:textId="450CECE3" w:rsidR="00816959" w:rsidRDefault="00816959" w:rsidP="004E5008">
      <w:r>
        <w:t xml:space="preserve">Collaborators: </w:t>
      </w:r>
    </w:p>
    <w:p w14:paraId="5AA9A732" w14:textId="77777777" w:rsidR="00816959" w:rsidRDefault="00816959" w:rsidP="00816959"/>
    <w:p w14:paraId="39800733" w14:textId="77777777" w:rsidR="00816959" w:rsidRDefault="00816959" w:rsidP="00816959">
      <w:r>
        <w:t xml:space="preserve">Class name: Fandom </w:t>
      </w:r>
    </w:p>
    <w:p w14:paraId="7FA107CA" w14:textId="77777777" w:rsidR="00816959" w:rsidRDefault="00816959" w:rsidP="00816959">
      <w:r>
        <w:t xml:space="preserve">Parent class (if any): </w:t>
      </w:r>
    </w:p>
    <w:p w14:paraId="5FB4CF89" w14:textId="77777777" w:rsidR="00816959" w:rsidRDefault="00816959" w:rsidP="00816959">
      <w:r>
        <w:t xml:space="preserve">Subclasses (if any): </w:t>
      </w:r>
    </w:p>
    <w:p w14:paraId="368A9E0D" w14:textId="77777777" w:rsidR="00816959" w:rsidRDefault="00816959" w:rsidP="00816959">
      <w:r>
        <w:t xml:space="preserve">Responsibilities: </w:t>
      </w:r>
    </w:p>
    <w:p w14:paraId="7EDE260C" w14:textId="0F74F174" w:rsidR="00816959" w:rsidRDefault="00816959" w:rsidP="004E5008">
      <w:pPr>
        <w:pStyle w:val="ListParagraph"/>
        <w:numPr>
          <w:ilvl w:val="0"/>
          <w:numId w:val="35"/>
        </w:numPr>
      </w:pPr>
      <w:r>
        <w:t xml:space="preserve">Holds all the variables and methods of a Fandom class </w:t>
      </w:r>
    </w:p>
    <w:p w14:paraId="171F7C46" w14:textId="1D08003C" w:rsidR="00816959" w:rsidRDefault="00816959" w:rsidP="004E5008">
      <w:r>
        <w:t xml:space="preserve">Collaborators: </w:t>
      </w:r>
    </w:p>
    <w:p w14:paraId="2DEF466C" w14:textId="77777777" w:rsidR="00816959" w:rsidRDefault="00816959" w:rsidP="00816959"/>
    <w:p w14:paraId="4F6D7187" w14:textId="77777777" w:rsidR="00816959" w:rsidRDefault="00816959" w:rsidP="00816959">
      <w:r>
        <w:t xml:space="preserve">Class name: Post </w:t>
      </w:r>
    </w:p>
    <w:p w14:paraId="34A92F25" w14:textId="77777777" w:rsidR="00816959" w:rsidRDefault="00816959" w:rsidP="00816959">
      <w:r>
        <w:t xml:space="preserve">Parent class (if any): </w:t>
      </w:r>
    </w:p>
    <w:p w14:paraId="598275E2" w14:textId="77777777" w:rsidR="00816959" w:rsidRDefault="00816959" w:rsidP="00816959">
      <w:r>
        <w:t xml:space="preserve">Subclasses (if any): </w:t>
      </w:r>
    </w:p>
    <w:p w14:paraId="7CF137F7" w14:textId="77777777" w:rsidR="00816959" w:rsidRDefault="00816959" w:rsidP="00816959">
      <w:r>
        <w:t xml:space="preserve">Responsibilities: </w:t>
      </w:r>
    </w:p>
    <w:p w14:paraId="4CFCE8E7" w14:textId="7A61D7A3" w:rsidR="00816959" w:rsidRDefault="00816959" w:rsidP="004E5008">
      <w:pPr>
        <w:pStyle w:val="ListParagraph"/>
        <w:numPr>
          <w:ilvl w:val="0"/>
          <w:numId w:val="34"/>
        </w:numPr>
      </w:pPr>
      <w:r>
        <w:t xml:space="preserve">Holds all the variables and methods of a Post class </w:t>
      </w:r>
    </w:p>
    <w:p w14:paraId="75E83C8B" w14:textId="770B28B7" w:rsidR="00816959" w:rsidRDefault="00816959" w:rsidP="00816959">
      <w:r>
        <w:t xml:space="preserve">Collaborators: </w:t>
      </w:r>
    </w:p>
    <w:p w14:paraId="69679289" w14:textId="77777777" w:rsidR="00816959" w:rsidRDefault="00816959" w:rsidP="00816959"/>
    <w:p w14:paraId="456D7D4B" w14:textId="77777777" w:rsidR="00816959" w:rsidRDefault="00816959" w:rsidP="00816959">
      <w:r>
        <w:t xml:space="preserve">Class name: </w:t>
      </w:r>
      <w:proofErr w:type="spellStart"/>
      <w:r>
        <w:t>UserRespository</w:t>
      </w:r>
      <w:proofErr w:type="spellEnd"/>
      <w:r>
        <w:t xml:space="preserve"> </w:t>
      </w:r>
    </w:p>
    <w:p w14:paraId="146C72D3" w14:textId="77777777" w:rsidR="00816959" w:rsidRDefault="00816959" w:rsidP="00816959">
      <w:r>
        <w:t>Parent class (if any): Neo4jRepository</w:t>
      </w:r>
    </w:p>
    <w:p w14:paraId="1F7DD48F" w14:textId="77777777" w:rsidR="00816959" w:rsidRDefault="00816959" w:rsidP="00816959">
      <w:r>
        <w:t xml:space="preserve">Subclasses (if any): </w:t>
      </w:r>
    </w:p>
    <w:p w14:paraId="39502580" w14:textId="77777777" w:rsidR="00816959" w:rsidRDefault="00816959" w:rsidP="00816959">
      <w:r>
        <w:t xml:space="preserve">Responsibilities: </w:t>
      </w:r>
    </w:p>
    <w:p w14:paraId="52BB7824" w14:textId="56061C80" w:rsidR="00816959" w:rsidRDefault="00816959" w:rsidP="004E5008">
      <w:pPr>
        <w:pStyle w:val="ListParagraph"/>
        <w:numPr>
          <w:ilvl w:val="0"/>
          <w:numId w:val="33"/>
        </w:numPr>
      </w:pPr>
      <w:r>
        <w:t xml:space="preserve">Interface with method to find a user given a username </w:t>
      </w:r>
    </w:p>
    <w:p w14:paraId="7CFCD258" w14:textId="77777777" w:rsidR="00816959" w:rsidRDefault="00816959" w:rsidP="00816959">
      <w:r>
        <w:t xml:space="preserve">Collaborators: </w:t>
      </w:r>
    </w:p>
    <w:p w14:paraId="2D89C9B1" w14:textId="62A1B0A5" w:rsidR="00816959" w:rsidRDefault="00816959" w:rsidP="00816959">
      <w:pPr>
        <w:pStyle w:val="ListParagraph"/>
        <w:numPr>
          <w:ilvl w:val="0"/>
          <w:numId w:val="32"/>
        </w:numPr>
      </w:pPr>
      <w:proofErr w:type="spellStart"/>
      <w:r>
        <w:t>UserRespository</w:t>
      </w:r>
      <w:proofErr w:type="spellEnd"/>
      <w:r>
        <w:t xml:space="preserve"> </w:t>
      </w:r>
    </w:p>
    <w:p w14:paraId="1A0B69F0" w14:textId="77777777" w:rsidR="00816959" w:rsidRDefault="00816959" w:rsidP="00816959"/>
    <w:p w14:paraId="42EBDF79" w14:textId="77777777" w:rsidR="00816959" w:rsidRDefault="00816959" w:rsidP="00816959">
      <w:r>
        <w:t xml:space="preserve">Class name: </w:t>
      </w:r>
      <w:proofErr w:type="spellStart"/>
      <w:r>
        <w:t>AddUserRequest</w:t>
      </w:r>
      <w:proofErr w:type="spellEnd"/>
      <w:r>
        <w:t xml:space="preserve"> </w:t>
      </w:r>
    </w:p>
    <w:p w14:paraId="6DE90324" w14:textId="77777777" w:rsidR="00816959" w:rsidRDefault="00816959" w:rsidP="00816959">
      <w:r>
        <w:t xml:space="preserve">Parent class (if any): </w:t>
      </w:r>
    </w:p>
    <w:p w14:paraId="1F2A6248" w14:textId="77777777" w:rsidR="00816959" w:rsidRDefault="00816959" w:rsidP="00816959">
      <w:r>
        <w:t xml:space="preserve">Subclasses (if any): </w:t>
      </w:r>
    </w:p>
    <w:p w14:paraId="380934B4" w14:textId="77777777" w:rsidR="00816959" w:rsidRDefault="00816959" w:rsidP="00816959">
      <w:r>
        <w:lastRenderedPageBreak/>
        <w:t xml:space="preserve">Responsibilities: </w:t>
      </w:r>
    </w:p>
    <w:p w14:paraId="5437C158" w14:textId="16C77421" w:rsidR="00816959" w:rsidRDefault="00816959" w:rsidP="004E5008">
      <w:pPr>
        <w:pStyle w:val="ListParagraph"/>
        <w:numPr>
          <w:ilvl w:val="0"/>
          <w:numId w:val="31"/>
        </w:numPr>
      </w:pPr>
      <w:r>
        <w:t xml:space="preserve">Request to add a user </w:t>
      </w:r>
    </w:p>
    <w:p w14:paraId="1B00D071" w14:textId="647ED203" w:rsidR="00816959" w:rsidRDefault="00816959" w:rsidP="004E5008">
      <w:r>
        <w:t xml:space="preserve">Collaborators: </w:t>
      </w:r>
    </w:p>
    <w:p w14:paraId="09493321" w14:textId="77777777" w:rsidR="00816959" w:rsidRDefault="00816959" w:rsidP="00816959"/>
    <w:p w14:paraId="583B35AE" w14:textId="77777777" w:rsidR="00816959" w:rsidRDefault="00816959" w:rsidP="00816959">
      <w:r>
        <w:t xml:space="preserve">Class name: </w:t>
      </w:r>
      <w:proofErr w:type="spellStart"/>
      <w:r>
        <w:t>ValidateUserRequest</w:t>
      </w:r>
      <w:proofErr w:type="spellEnd"/>
      <w:r>
        <w:t xml:space="preserve"> </w:t>
      </w:r>
    </w:p>
    <w:p w14:paraId="728732FE" w14:textId="77777777" w:rsidR="00816959" w:rsidRDefault="00816959" w:rsidP="00816959">
      <w:r>
        <w:t xml:space="preserve">Parent class (if any): </w:t>
      </w:r>
    </w:p>
    <w:p w14:paraId="47BC31DC" w14:textId="77777777" w:rsidR="00816959" w:rsidRDefault="00816959" w:rsidP="00816959">
      <w:r>
        <w:t xml:space="preserve">Subclasses (if any): </w:t>
      </w:r>
    </w:p>
    <w:p w14:paraId="19D19ADE" w14:textId="77777777" w:rsidR="00816959" w:rsidRDefault="00816959" w:rsidP="00816959">
      <w:r>
        <w:t xml:space="preserve">Responsibilities: </w:t>
      </w:r>
    </w:p>
    <w:p w14:paraId="192EF73D" w14:textId="2EE129BA" w:rsidR="00816959" w:rsidRDefault="00816959" w:rsidP="004E5008">
      <w:pPr>
        <w:pStyle w:val="ListParagraph"/>
        <w:numPr>
          <w:ilvl w:val="0"/>
          <w:numId w:val="30"/>
        </w:numPr>
      </w:pPr>
      <w:r>
        <w:t xml:space="preserve">Request to validate User </w:t>
      </w:r>
    </w:p>
    <w:p w14:paraId="39CFA8AA" w14:textId="77777777" w:rsidR="00816959" w:rsidRDefault="00816959" w:rsidP="00816959">
      <w:r>
        <w:t xml:space="preserve">Collaborators: </w:t>
      </w:r>
    </w:p>
    <w:p w14:paraId="348BA1B6" w14:textId="77777777" w:rsidR="00816959" w:rsidRDefault="00816959" w:rsidP="00816959"/>
    <w:p w14:paraId="6BC78C78" w14:textId="77777777" w:rsidR="00816959" w:rsidRDefault="00816959" w:rsidP="00816959">
      <w:r>
        <w:t xml:space="preserve">Class name: </w:t>
      </w:r>
      <w:proofErr w:type="spellStart"/>
      <w:r>
        <w:t>AddUserResponse</w:t>
      </w:r>
      <w:proofErr w:type="spellEnd"/>
      <w:r>
        <w:t xml:space="preserve"> </w:t>
      </w:r>
    </w:p>
    <w:p w14:paraId="6164D120" w14:textId="77777777" w:rsidR="00816959" w:rsidRDefault="00816959" w:rsidP="00816959">
      <w:r>
        <w:t xml:space="preserve">Parent class (if any): </w:t>
      </w:r>
    </w:p>
    <w:p w14:paraId="73B7AA70" w14:textId="77777777" w:rsidR="00816959" w:rsidRDefault="00816959" w:rsidP="00816959">
      <w:r>
        <w:t xml:space="preserve">Subclasses (if any): </w:t>
      </w:r>
    </w:p>
    <w:p w14:paraId="68128784" w14:textId="77777777" w:rsidR="00816959" w:rsidRDefault="00816959" w:rsidP="00816959">
      <w:r>
        <w:t xml:space="preserve">Responsibilities: </w:t>
      </w:r>
    </w:p>
    <w:p w14:paraId="29E5C479" w14:textId="7C49F6F3" w:rsidR="00816959" w:rsidRDefault="00816959" w:rsidP="004E5008">
      <w:pPr>
        <w:pStyle w:val="ListParagraph"/>
        <w:numPr>
          <w:ilvl w:val="0"/>
          <w:numId w:val="29"/>
        </w:numPr>
      </w:pPr>
      <w:r>
        <w:t xml:space="preserve">Response when user added </w:t>
      </w:r>
    </w:p>
    <w:p w14:paraId="182C33B8" w14:textId="2BDD3CAB" w:rsidR="00816959" w:rsidRDefault="00816959" w:rsidP="00816959">
      <w:r>
        <w:t xml:space="preserve">Collaborators: </w:t>
      </w:r>
    </w:p>
    <w:p w14:paraId="72C8C5E6" w14:textId="77777777" w:rsidR="00816959" w:rsidRDefault="00816959" w:rsidP="00816959"/>
    <w:p w14:paraId="1B5D0144" w14:textId="77777777" w:rsidR="00816959" w:rsidRDefault="00816959" w:rsidP="00816959">
      <w:r>
        <w:t xml:space="preserve">Class name: </w:t>
      </w:r>
      <w:proofErr w:type="spellStart"/>
      <w:r>
        <w:t>ValidateUserResponse</w:t>
      </w:r>
      <w:proofErr w:type="spellEnd"/>
      <w:r>
        <w:t xml:space="preserve"> </w:t>
      </w:r>
    </w:p>
    <w:p w14:paraId="5A065928" w14:textId="77777777" w:rsidR="00816959" w:rsidRDefault="00816959" w:rsidP="00816959">
      <w:r>
        <w:t xml:space="preserve">Parent class (if any): </w:t>
      </w:r>
    </w:p>
    <w:p w14:paraId="40972A00" w14:textId="77777777" w:rsidR="00816959" w:rsidRDefault="00816959" w:rsidP="00816959">
      <w:r>
        <w:t xml:space="preserve">Subclasses (if any): </w:t>
      </w:r>
    </w:p>
    <w:p w14:paraId="02330D02" w14:textId="77777777" w:rsidR="00816959" w:rsidRDefault="00816959" w:rsidP="00816959">
      <w:r>
        <w:t xml:space="preserve">Responsibilities: </w:t>
      </w:r>
    </w:p>
    <w:p w14:paraId="7B86B261" w14:textId="72616677" w:rsidR="00816959" w:rsidRDefault="00816959" w:rsidP="004E5008">
      <w:pPr>
        <w:pStyle w:val="ListParagraph"/>
        <w:numPr>
          <w:ilvl w:val="0"/>
          <w:numId w:val="28"/>
        </w:numPr>
      </w:pPr>
      <w:r>
        <w:t xml:space="preserve">Response when user validated </w:t>
      </w:r>
    </w:p>
    <w:p w14:paraId="481BCDA8" w14:textId="40A68102" w:rsidR="00816959" w:rsidRDefault="00816959" w:rsidP="004E5008">
      <w:r>
        <w:t xml:space="preserve">Collaborators: </w:t>
      </w:r>
    </w:p>
    <w:p w14:paraId="6DAD6F89" w14:textId="77777777" w:rsidR="00816959" w:rsidRDefault="00816959" w:rsidP="00816959"/>
    <w:p w14:paraId="319CBBE1" w14:textId="77777777" w:rsidR="00816959" w:rsidRDefault="00816959" w:rsidP="00816959">
      <w:r>
        <w:t xml:space="preserve">Class name: </w:t>
      </w:r>
      <w:proofErr w:type="spellStart"/>
      <w:r>
        <w:t>AccountService</w:t>
      </w:r>
      <w:proofErr w:type="spellEnd"/>
      <w:r>
        <w:t xml:space="preserve"> </w:t>
      </w:r>
    </w:p>
    <w:p w14:paraId="64E069CC" w14:textId="77777777" w:rsidR="00816959" w:rsidRDefault="00816959" w:rsidP="00816959">
      <w:r>
        <w:t xml:space="preserve">Parent class (if any): </w:t>
      </w:r>
    </w:p>
    <w:p w14:paraId="1047A6C1" w14:textId="77777777" w:rsidR="00816959" w:rsidRDefault="00816959" w:rsidP="00816959">
      <w:r>
        <w:t xml:space="preserve">Subclasses (if any): </w:t>
      </w:r>
    </w:p>
    <w:p w14:paraId="27D50651" w14:textId="77777777" w:rsidR="00816959" w:rsidRDefault="00816959" w:rsidP="00816959">
      <w:r>
        <w:t xml:space="preserve">Responsibilities: </w:t>
      </w:r>
    </w:p>
    <w:p w14:paraId="326020DA" w14:textId="6157923B" w:rsidR="00816959" w:rsidRDefault="00816959" w:rsidP="004E5008">
      <w:pPr>
        <w:pStyle w:val="ListParagraph"/>
        <w:numPr>
          <w:ilvl w:val="0"/>
          <w:numId w:val="27"/>
        </w:numPr>
      </w:pPr>
      <w:r>
        <w:t>Username and password validation</w:t>
      </w:r>
    </w:p>
    <w:p w14:paraId="2CD9135A" w14:textId="5CAA39D3" w:rsidR="00816959" w:rsidRDefault="00816959" w:rsidP="004E5008">
      <w:pPr>
        <w:pStyle w:val="ListParagraph"/>
        <w:numPr>
          <w:ilvl w:val="0"/>
          <w:numId w:val="27"/>
        </w:numPr>
      </w:pPr>
      <w:r>
        <w:t xml:space="preserve">Adds Users in the database </w:t>
      </w:r>
    </w:p>
    <w:p w14:paraId="1EC83A77" w14:textId="77777777" w:rsidR="00816959" w:rsidRDefault="00816959" w:rsidP="00816959">
      <w:r>
        <w:t xml:space="preserve">Collaborators: </w:t>
      </w:r>
    </w:p>
    <w:p w14:paraId="699065BE" w14:textId="5F9CB803" w:rsidR="003F0C1D" w:rsidRDefault="00816959" w:rsidP="00AF5F8F">
      <w:pPr>
        <w:pStyle w:val="ListParagraph"/>
        <w:numPr>
          <w:ilvl w:val="0"/>
          <w:numId w:val="27"/>
        </w:numPr>
      </w:pPr>
      <w:proofErr w:type="spellStart"/>
      <w:r>
        <w:t>UserRespository</w:t>
      </w:r>
      <w:proofErr w:type="spellEnd"/>
      <w:r>
        <w:t xml:space="preserve"> </w:t>
      </w:r>
    </w:p>
    <w:p w14:paraId="7A5D08E5" w14:textId="7E33F6C0" w:rsidR="003F0C1D" w:rsidRDefault="003F0C1D" w:rsidP="003F0C1D">
      <w:r>
        <w:t xml:space="preserve">Class name: </w:t>
      </w:r>
      <w:proofErr w:type="spellStart"/>
      <w:r>
        <w:t>PostController</w:t>
      </w:r>
      <w:proofErr w:type="spellEnd"/>
      <w:r>
        <w:t xml:space="preserve"> </w:t>
      </w:r>
    </w:p>
    <w:p w14:paraId="5E2B235D" w14:textId="77777777" w:rsidR="003F0C1D" w:rsidRDefault="003F0C1D" w:rsidP="003F0C1D">
      <w:r>
        <w:lastRenderedPageBreak/>
        <w:t xml:space="preserve">Parent class (if any): </w:t>
      </w:r>
    </w:p>
    <w:p w14:paraId="37F88F76" w14:textId="77777777" w:rsidR="003F0C1D" w:rsidRDefault="003F0C1D" w:rsidP="003F0C1D">
      <w:r>
        <w:t xml:space="preserve">Subclasses (if any): </w:t>
      </w:r>
    </w:p>
    <w:p w14:paraId="55A47230" w14:textId="77777777" w:rsidR="003F0C1D" w:rsidRDefault="003F0C1D" w:rsidP="003F0C1D">
      <w:r>
        <w:t xml:space="preserve">Responsibilities: </w:t>
      </w:r>
    </w:p>
    <w:p w14:paraId="20BD90DA" w14:textId="7A5527BC" w:rsidR="003F0C1D" w:rsidRDefault="00A906BD" w:rsidP="003F0C1D">
      <w:pPr>
        <w:pStyle w:val="ListParagraph"/>
        <w:numPr>
          <w:ilvl w:val="0"/>
          <w:numId w:val="27"/>
        </w:numPr>
      </w:pPr>
      <w:r>
        <w:t>Handles endpoints related to the Post model (creating, updating, retrieving)</w:t>
      </w:r>
    </w:p>
    <w:p w14:paraId="525C4462" w14:textId="77777777" w:rsidR="003F0C1D" w:rsidRDefault="003F0C1D" w:rsidP="003F0C1D">
      <w:r>
        <w:t xml:space="preserve">Collaborators: </w:t>
      </w:r>
    </w:p>
    <w:p w14:paraId="38B8489B" w14:textId="49E4B60C" w:rsidR="003F0C1D" w:rsidRDefault="003F0C1D" w:rsidP="003F0C1D">
      <w:pPr>
        <w:pStyle w:val="ListParagraph"/>
        <w:numPr>
          <w:ilvl w:val="0"/>
          <w:numId w:val="27"/>
        </w:numPr>
      </w:pPr>
      <w:proofErr w:type="spellStart"/>
      <w:r>
        <w:t>PostService</w:t>
      </w:r>
      <w:proofErr w:type="spellEnd"/>
      <w:r>
        <w:t xml:space="preserve"> </w:t>
      </w:r>
    </w:p>
    <w:p w14:paraId="6628CA31" w14:textId="4E32AD95" w:rsidR="00A906BD" w:rsidRDefault="00A906BD" w:rsidP="00A906BD"/>
    <w:p w14:paraId="12FC0054" w14:textId="797B2C90" w:rsidR="00A906BD" w:rsidRDefault="00A906BD" w:rsidP="00A906BD">
      <w:r>
        <w:t xml:space="preserve">Class name: </w:t>
      </w:r>
      <w:proofErr w:type="spellStart"/>
      <w:r>
        <w:t>PostService</w:t>
      </w:r>
      <w:proofErr w:type="spellEnd"/>
      <w:r>
        <w:t xml:space="preserve"> </w:t>
      </w:r>
    </w:p>
    <w:p w14:paraId="68A54F9C" w14:textId="77777777" w:rsidR="00A906BD" w:rsidRDefault="00A906BD" w:rsidP="00A906BD">
      <w:r>
        <w:t xml:space="preserve">Parent class (if any): </w:t>
      </w:r>
    </w:p>
    <w:p w14:paraId="28EBFD3F" w14:textId="77777777" w:rsidR="00A906BD" w:rsidRDefault="00A906BD" w:rsidP="00A906BD">
      <w:r>
        <w:t xml:space="preserve">Subclasses (if any): </w:t>
      </w:r>
    </w:p>
    <w:p w14:paraId="005F311C" w14:textId="77777777" w:rsidR="00A906BD" w:rsidRDefault="00A906BD" w:rsidP="00A906BD">
      <w:r>
        <w:t xml:space="preserve">Responsibilities: </w:t>
      </w:r>
    </w:p>
    <w:p w14:paraId="5EEB9CC4" w14:textId="36535C79" w:rsidR="00A906BD" w:rsidRDefault="00147B30" w:rsidP="00A906BD">
      <w:pPr>
        <w:pStyle w:val="ListParagraph"/>
        <w:numPr>
          <w:ilvl w:val="0"/>
          <w:numId w:val="27"/>
        </w:numPr>
      </w:pPr>
      <w:r>
        <w:t xml:space="preserve">Retrieves and updates Post models using the </w:t>
      </w:r>
      <w:proofErr w:type="spellStart"/>
      <w:r>
        <w:t>PostRepository</w:t>
      </w:r>
      <w:proofErr w:type="spellEnd"/>
      <w:r>
        <w:t>, then manipulates the</w:t>
      </w:r>
      <w:r w:rsidR="005353E6">
        <w:t xml:space="preserve">m and formats them to send through the endpoints in </w:t>
      </w:r>
      <w:proofErr w:type="spellStart"/>
      <w:r w:rsidR="005353E6">
        <w:t>PostController</w:t>
      </w:r>
      <w:proofErr w:type="spellEnd"/>
    </w:p>
    <w:p w14:paraId="370F5417" w14:textId="2BF83889" w:rsidR="005353E6" w:rsidRDefault="005353E6" w:rsidP="00A906BD">
      <w:pPr>
        <w:pStyle w:val="ListParagraph"/>
        <w:numPr>
          <w:ilvl w:val="0"/>
          <w:numId w:val="27"/>
        </w:numPr>
      </w:pPr>
      <w:r>
        <w:t>Performs error checking on parameters sent through requests</w:t>
      </w:r>
    </w:p>
    <w:p w14:paraId="1F51A586" w14:textId="75C7187E" w:rsidR="00A906BD" w:rsidRDefault="00A906BD" w:rsidP="00995672">
      <w:r>
        <w:t xml:space="preserve">Collaborators: </w:t>
      </w:r>
    </w:p>
    <w:p w14:paraId="0FC70679" w14:textId="2867EF48" w:rsidR="005353E6" w:rsidRDefault="005353E6" w:rsidP="00A906BD">
      <w:pPr>
        <w:pStyle w:val="ListParagraph"/>
        <w:numPr>
          <w:ilvl w:val="0"/>
          <w:numId w:val="27"/>
        </w:numPr>
      </w:pPr>
      <w:proofErr w:type="spellStart"/>
      <w:r>
        <w:t>PostController</w:t>
      </w:r>
      <w:proofErr w:type="spellEnd"/>
    </w:p>
    <w:p w14:paraId="5524C5AA" w14:textId="1994AC1B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Post</w:t>
      </w:r>
      <w:r w:rsidR="00995672">
        <w:t>Repository</w:t>
      </w:r>
      <w:proofErr w:type="spellEnd"/>
    </w:p>
    <w:p w14:paraId="70CDEE9F" w14:textId="39FEA250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User</w:t>
      </w:r>
      <w:r w:rsidR="00995672">
        <w:t>Repository</w:t>
      </w:r>
      <w:proofErr w:type="spellEnd"/>
    </w:p>
    <w:p w14:paraId="239F5921" w14:textId="04A306A2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Fandom</w:t>
      </w:r>
      <w:r w:rsidR="00995672">
        <w:t>Repository</w:t>
      </w:r>
      <w:proofErr w:type="spellEnd"/>
    </w:p>
    <w:p w14:paraId="1885D824" w14:textId="693F66D7" w:rsidR="00A906BD" w:rsidRDefault="00A906BD" w:rsidP="00A906BD"/>
    <w:p w14:paraId="3A1F2B10" w14:textId="7423E0F2" w:rsidR="00A906BD" w:rsidRDefault="00A906BD" w:rsidP="00A906BD">
      <w:r>
        <w:t xml:space="preserve">Class name: </w:t>
      </w:r>
      <w:proofErr w:type="spellStart"/>
      <w:r>
        <w:t>PostRepository</w:t>
      </w:r>
      <w:proofErr w:type="spellEnd"/>
      <w:r>
        <w:t xml:space="preserve"> </w:t>
      </w:r>
    </w:p>
    <w:p w14:paraId="58C3E565" w14:textId="16D69907" w:rsidR="00A906BD" w:rsidRDefault="00A906BD" w:rsidP="00A906BD">
      <w:r>
        <w:t>Parent class (if any): Neo4jRepository</w:t>
      </w:r>
    </w:p>
    <w:p w14:paraId="6E4432B3" w14:textId="77777777" w:rsidR="00A906BD" w:rsidRDefault="00A906BD" w:rsidP="00A906BD">
      <w:r>
        <w:t xml:space="preserve">Subclasses (if any): </w:t>
      </w:r>
    </w:p>
    <w:p w14:paraId="4959E328" w14:textId="77777777" w:rsidR="00A906BD" w:rsidRDefault="00A906BD" w:rsidP="00A906BD">
      <w:r>
        <w:t xml:space="preserve">Responsibilities: </w:t>
      </w:r>
    </w:p>
    <w:p w14:paraId="186C3F30" w14:textId="2E993CDD" w:rsidR="00A906BD" w:rsidRDefault="00A906BD" w:rsidP="00A906BD">
      <w:pPr>
        <w:pStyle w:val="ListParagraph"/>
        <w:numPr>
          <w:ilvl w:val="0"/>
          <w:numId w:val="27"/>
        </w:numPr>
      </w:pPr>
      <w:r>
        <w:t>Contacts database to retrieve and update Post objects</w:t>
      </w:r>
    </w:p>
    <w:p w14:paraId="1766D711" w14:textId="646D67F8" w:rsidR="00A906BD" w:rsidRDefault="00A906BD" w:rsidP="00A906BD">
      <w:r>
        <w:t xml:space="preserve">Collaborators: </w:t>
      </w:r>
    </w:p>
    <w:p w14:paraId="5D0C01A2" w14:textId="76A47CFE" w:rsidR="0001196B" w:rsidRDefault="00A906BD" w:rsidP="00AD5090">
      <w:pPr>
        <w:pStyle w:val="ListParagraph"/>
        <w:numPr>
          <w:ilvl w:val="0"/>
          <w:numId w:val="27"/>
        </w:numPr>
      </w:pPr>
      <w:r>
        <w:t>Post</w:t>
      </w:r>
    </w:p>
    <w:p w14:paraId="2099F4B6" w14:textId="65476EFF" w:rsidR="008E5F01" w:rsidRDefault="008E5F01" w:rsidP="008E5F01"/>
    <w:p w14:paraId="6651313B" w14:textId="033D7FE7" w:rsidR="008E5F01" w:rsidRDefault="008E5F01" w:rsidP="008E5F01">
      <w:r>
        <w:t xml:space="preserve">Class name: </w:t>
      </w:r>
      <w:proofErr w:type="spellStart"/>
      <w:r>
        <w:t>JoinedRepository</w:t>
      </w:r>
      <w:proofErr w:type="spellEnd"/>
      <w:r>
        <w:t xml:space="preserve"> </w:t>
      </w:r>
    </w:p>
    <w:p w14:paraId="53DA816B" w14:textId="77777777" w:rsidR="008E5F01" w:rsidRDefault="008E5F01" w:rsidP="008E5F01">
      <w:r>
        <w:t>Parent class (if any): Neo4jRepository</w:t>
      </w:r>
    </w:p>
    <w:p w14:paraId="00A3DB23" w14:textId="77777777" w:rsidR="008E5F01" w:rsidRDefault="008E5F01" w:rsidP="008E5F01">
      <w:r>
        <w:t xml:space="preserve">Subclasses (if any): </w:t>
      </w:r>
    </w:p>
    <w:p w14:paraId="291A8B75" w14:textId="77777777" w:rsidR="008E5F01" w:rsidRDefault="008E5F01" w:rsidP="008E5F01">
      <w:r>
        <w:t xml:space="preserve">Responsibilities: </w:t>
      </w:r>
    </w:p>
    <w:p w14:paraId="7A64D4C1" w14:textId="59CABF8E" w:rsidR="008E5F01" w:rsidRDefault="008E5F01" w:rsidP="008E5F01">
      <w:pPr>
        <w:pStyle w:val="ListParagraph"/>
        <w:numPr>
          <w:ilvl w:val="0"/>
          <w:numId w:val="27"/>
        </w:numPr>
      </w:pPr>
      <w:r>
        <w:t>Contacts database to retrieve and update Joined objects</w:t>
      </w:r>
    </w:p>
    <w:p w14:paraId="0942DFDF" w14:textId="77777777" w:rsidR="008E5F01" w:rsidRDefault="008E5F01" w:rsidP="008E5F01">
      <w:r>
        <w:t xml:space="preserve">Collaborators: </w:t>
      </w:r>
    </w:p>
    <w:p w14:paraId="3051303C" w14:textId="26787205" w:rsidR="00844E22" w:rsidRDefault="008E5F01" w:rsidP="00844E22">
      <w:pPr>
        <w:pStyle w:val="ListParagraph"/>
        <w:numPr>
          <w:ilvl w:val="0"/>
          <w:numId w:val="27"/>
        </w:numPr>
      </w:pPr>
      <w:r>
        <w:lastRenderedPageBreak/>
        <w:t>Joined</w:t>
      </w:r>
    </w:p>
    <w:p w14:paraId="75BAF0EC" w14:textId="32133D0A" w:rsidR="00844E22" w:rsidRDefault="00844E22" w:rsidP="00844E22"/>
    <w:p w14:paraId="166D67A0" w14:textId="26B22EBE" w:rsidR="00844E22" w:rsidRDefault="00844E22" w:rsidP="00844E22">
      <w:r>
        <w:t xml:space="preserve">Class name: </w:t>
      </w:r>
      <w:proofErr w:type="spellStart"/>
      <w:r>
        <w:t>JoinedBuilder</w:t>
      </w:r>
      <w:proofErr w:type="spellEnd"/>
      <w:r>
        <w:t xml:space="preserve"> </w:t>
      </w:r>
    </w:p>
    <w:p w14:paraId="7E2D2EDA" w14:textId="77777777" w:rsidR="00844E22" w:rsidRDefault="00844E22" w:rsidP="00844E22">
      <w:r>
        <w:t xml:space="preserve">Parent class (if any): </w:t>
      </w:r>
    </w:p>
    <w:p w14:paraId="266B5736" w14:textId="77777777" w:rsidR="00844E22" w:rsidRDefault="00844E22" w:rsidP="00844E22">
      <w:r>
        <w:t xml:space="preserve">Subclasses (if any): </w:t>
      </w:r>
    </w:p>
    <w:p w14:paraId="7EFD6963" w14:textId="77777777" w:rsidR="00844E22" w:rsidRDefault="00844E22" w:rsidP="00844E22">
      <w:r>
        <w:t xml:space="preserve">Responsibilities: </w:t>
      </w:r>
    </w:p>
    <w:p w14:paraId="5AC0F2B3" w14:textId="68950467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Joined object </w:t>
      </w:r>
    </w:p>
    <w:p w14:paraId="372BA10F" w14:textId="77777777" w:rsidR="00844E22" w:rsidRDefault="00844E22" w:rsidP="00844E22">
      <w:r>
        <w:t xml:space="preserve">Collaborators: </w:t>
      </w:r>
    </w:p>
    <w:p w14:paraId="1FCE82BC" w14:textId="6E70038D" w:rsidR="00844E22" w:rsidRDefault="00844E22" w:rsidP="00844E22">
      <w:pPr>
        <w:pStyle w:val="ListParagraph"/>
        <w:numPr>
          <w:ilvl w:val="0"/>
          <w:numId w:val="43"/>
        </w:numPr>
      </w:pPr>
      <w:r>
        <w:t>Joined</w:t>
      </w:r>
    </w:p>
    <w:p w14:paraId="2719736A" w14:textId="77777777" w:rsidR="00844E22" w:rsidRDefault="00844E22" w:rsidP="00844E22"/>
    <w:p w14:paraId="19FF3DCF" w14:textId="468F2220" w:rsidR="00844E22" w:rsidRDefault="00844E22" w:rsidP="00844E22">
      <w:r>
        <w:t xml:space="preserve">Class name: </w:t>
      </w:r>
      <w:proofErr w:type="spellStart"/>
      <w:r>
        <w:t>UserDetailsResponseBuilder</w:t>
      </w:r>
      <w:proofErr w:type="spellEnd"/>
      <w:r>
        <w:t xml:space="preserve"> </w:t>
      </w:r>
    </w:p>
    <w:p w14:paraId="6FF2F3BB" w14:textId="77777777" w:rsidR="00844E22" w:rsidRDefault="00844E22" w:rsidP="00844E22">
      <w:r>
        <w:t xml:space="preserve">Parent class (if any): </w:t>
      </w:r>
    </w:p>
    <w:p w14:paraId="567D3C5A" w14:textId="77777777" w:rsidR="00844E22" w:rsidRDefault="00844E22" w:rsidP="00844E22">
      <w:r>
        <w:t xml:space="preserve">Subclasses (if any): </w:t>
      </w:r>
    </w:p>
    <w:p w14:paraId="1D81266F" w14:textId="77777777" w:rsidR="00844E22" w:rsidRDefault="00844E22" w:rsidP="00844E22">
      <w:r>
        <w:t xml:space="preserve">Responsibilities: </w:t>
      </w:r>
    </w:p>
    <w:p w14:paraId="7EAC2CB7" w14:textId="01DA361E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</w:t>
      </w:r>
      <w:proofErr w:type="spellStart"/>
      <w:r>
        <w:t>UserDetailsResponse</w:t>
      </w:r>
      <w:proofErr w:type="spellEnd"/>
      <w:r>
        <w:t xml:space="preserve"> object </w:t>
      </w:r>
    </w:p>
    <w:p w14:paraId="2E3C51C2" w14:textId="77777777" w:rsidR="00844E22" w:rsidRDefault="00844E22" w:rsidP="00844E22">
      <w:r>
        <w:t xml:space="preserve">Collaborators: </w:t>
      </w:r>
    </w:p>
    <w:p w14:paraId="5B193AE5" w14:textId="03EADD89" w:rsidR="00844E22" w:rsidRDefault="00707018" w:rsidP="00844E22">
      <w:pPr>
        <w:pStyle w:val="ListParagraph"/>
        <w:numPr>
          <w:ilvl w:val="0"/>
          <w:numId w:val="43"/>
        </w:numPr>
      </w:pPr>
      <w:proofErr w:type="spellStart"/>
      <w:r>
        <w:t>UserDetailsResponse</w:t>
      </w:r>
      <w:proofErr w:type="spellEnd"/>
    </w:p>
    <w:p w14:paraId="64417542" w14:textId="72310381" w:rsidR="00707018" w:rsidRDefault="00707018" w:rsidP="00707018"/>
    <w:p w14:paraId="5527907B" w14:textId="41598848" w:rsidR="00707018" w:rsidRDefault="00707018" w:rsidP="00707018">
      <w:r>
        <w:t xml:space="preserve">Class name: </w:t>
      </w:r>
      <w:proofErr w:type="spellStart"/>
      <w:r>
        <w:t>AddFandomRequest</w:t>
      </w:r>
      <w:proofErr w:type="spellEnd"/>
      <w:r>
        <w:t xml:space="preserve"> </w:t>
      </w:r>
    </w:p>
    <w:p w14:paraId="69DE905A" w14:textId="77777777" w:rsidR="00707018" w:rsidRDefault="00707018" w:rsidP="00707018">
      <w:r>
        <w:t xml:space="preserve">Parent class (if any): </w:t>
      </w:r>
    </w:p>
    <w:p w14:paraId="1A54CC73" w14:textId="77777777" w:rsidR="00707018" w:rsidRDefault="00707018" w:rsidP="00707018">
      <w:r>
        <w:t xml:space="preserve">Subclasses (if any): </w:t>
      </w:r>
    </w:p>
    <w:p w14:paraId="42342601" w14:textId="77777777" w:rsidR="00707018" w:rsidRDefault="00707018" w:rsidP="00707018">
      <w:r>
        <w:t xml:space="preserve">Responsibilities: </w:t>
      </w:r>
    </w:p>
    <w:p w14:paraId="65A2C01D" w14:textId="1604B82F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fandom </w:t>
      </w:r>
    </w:p>
    <w:p w14:paraId="2FB10AE1" w14:textId="77777777" w:rsidR="00707018" w:rsidRDefault="00707018" w:rsidP="00707018">
      <w:r>
        <w:t xml:space="preserve">Collaborators: </w:t>
      </w:r>
    </w:p>
    <w:p w14:paraId="5D605EF4" w14:textId="4E1A9400" w:rsidR="00707018" w:rsidRDefault="00707018" w:rsidP="00707018"/>
    <w:p w14:paraId="38B3CA4D" w14:textId="3C95322B" w:rsidR="00707018" w:rsidRDefault="00707018" w:rsidP="00707018">
      <w:r>
        <w:t xml:space="preserve">Class name: </w:t>
      </w:r>
      <w:proofErr w:type="spellStart"/>
      <w:r>
        <w:t>AddJoinedFandomRequest</w:t>
      </w:r>
      <w:proofErr w:type="spellEnd"/>
      <w:r>
        <w:t xml:space="preserve"> </w:t>
      </w:r>
    </w:p>
    <w:p w14:paraId="6464AD88" w14:textId="77777777" w:rsidR="00707018" w:rsidRDefault="00707018" w:rsidP="00707018">
      <w:r>
        <w:t xml:space="preserve">Parent class (if any): </w:t>
      </w:r>
    </w:p>
    <w:p w14:paraId="05623824" w14:textId="77777777" w:rsidR="00707018" w:rsidRDefault="00707018" w:rsidP="00707018">
      <w:r>
        <w:t xml:space="preserve">Subclasses (if any): </w:t>
      </w:r>
    </w:p>
    <w:p w14:paraId="2410689D" w14:textId="77777777" w:rsidR="00707018" w:rsidRDefault="00707018" w:rsidP="00707018">
      <w:r>
        <w:t xml:space="preserve">Responsibilities: </w:t>
      </w:r>
    </w:p>
    <w:p w14:paraId="248A16F8" w14:textId="0C816D22" w:rsidR="00707018" w:rsidRDefault="00707018" w:rsidP="00707018">
      <w:pPr>
        <w:pStyle w:val="ListParagraph"/>
        <w:numPr>
          <w:ilvl w:val="0"/>
          <w:numId w:val="31"/>
        </w:numPr>
      </w:pPr>
      <w:r>
        <w:t>Request to join a user to a fandom</w:t>
      </w:r>
    </w:p>
    <w:p w14:paraId="609FE9F4" w14:textId="5C4459E3" w:rsidR="00707018" w:rsidRDefault="00707018" w:rsidP="00707018">
      <w:r>
        <w:t xml:space="preserve">Collaborators: </w:t>
      </w:r>
    </w:p>
    <w:p w14:paraId="45393D92" w14:textId="3FFBD74A" w:rsidR="00707018" w:rsidRDefault="00707018" w:rsidP="00707018"/>
    <w:p w14:paraId="158117E8" w14:textId="43CF35E7" w:rsidR="00707018" w:rsidRDefault="00707018" w:rsidP="00707018">
      <w:r>
        <w:t xml:space="preserve">Class name: </w:t>
      </w:r>
      <w:proofErr w:type="spellStart"/>
      <w:r>
        <w:t>AddPostRequest</w:t>
      </w:r>
      <w:proofErr w:type="spellEnd"/>
      <w:r>
        <w:t xml:space="preserve"> </w:t>
      </w:r>
    </w:p>
    <w:p w14:paraId="147ED4EF" w14:textId="77777777" w:rsidR="00707018" w:rsidRDefault="00707018" w:rsidP="00707018">
      <w:r>
        <w:t xml:space="preserve">Parent class (if any): </w:t>
      </w:r>
    </w:p>
    <w:p w14:paraId="60BB8A65" w14:textId="77777777" w:rsidR="00707018" w:rsidRDefault="00707018" w:rsidP="00707018">
      <w:r>
        <w:lastRenderedPageBreak/>
        <w:t xml:space="preserve">Subclasses (if any): </w:t>
      </w:r>
    </w:p>
    <w:p w14:paraId="15B94007" w14:textId="77777777" w:rsidR="00707018" w:rsidRDefault="00707018" w:rsidP="00707018">
      <w:r>
        <w:t xml:space="preserve">Responsibilities: </w:t>
      </w:r>
    </w:p>
    <w:p w14:paraId="7ED9FF44" w14:textId="7D3A3E63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post </w:t>
      </w:r>
    </w:p>
    <w:p w14:paraId="0C22D2C9" w14:textId="3E785F77" w:rsidR="00707018" w:rsidRDefault="00707018" w:rsidP="00707018">
      <w:r>
        <w:t xml:space="preserve">Collaborators: </w:t>
      </w:r>
    </w:p>
    <w:p w14:paraId="2AF329AE" w14:textId="4D92BCB2" w:rsidR="00707018" w:rsidRDefault="00707018" w:rsidP="00707018"/>
    <w:p w14:paraId="577E2F3E" w14:textId="267CB3F1" w:rsidR="00707018" w:rsidRDefault="00707018" w:rsidP="00707018">
      <w:r>
        <w:t xml:space="preserve">Class name: </w:t>
      </w:r>
      <w:proofErr w:type="spellStart"/>
      <w:r>
        <w:t>UserDetailsRequest</w:t>
      </w:r>
      <w:proofErr w:type="spellEnd"/>
      <w:r>
        <w:t xml:space="preserve"> </w:t>
      </w:r>
    </w:p>
    <w:p w14:paraId="1EE73411" w14:textId="77777777" w:rsidR="00707018" w:rsidRDefault="00707018" w:rsidP="00707018">
      <w:r>
        <w:t xml:space="preserve">Parent class (if any): </w:t>
      </w:r>
    </w:p>
    <w:p w14:paraId="26C54226" w14:textId="77777777" w:rsidR="00707018" w:rsidRDefault="00707018" w:rsidP="00707018">
      <w:r>
        <w:t xml:space="preserve">Subclasses (if any): </w:t>
      </w:r>
    </w:p>
    <w:p w14:paraId="78877AB3" w14:textId="77777777" w:rsidR="00707018" w:rsidRDefault="00707018" w:rsidP="00707018">
      <w:r>
        <w:t xml:space="preserve">Responsibilities: </w:t>
      </w:r>
    </w:p>
    <w:p w14:paraId="007B2F80" w14:textId="0E4B0D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details of a user </w:t>
      </w:r>
    </w:p>
    <w:p w14:paraId="10D9E864" w14:textId="7053F5B2" w:rsidR="00707018" w:rsidRDefault="00707018" w:rsidP="00707018">
      <w:r>
        <w:t xml:space="preserve">Collaborators: </w:t>
      </w:r>
    </w:p>
    <w:p w14:paraId="6005AA31" w14:textId="545F15CE" w:rsidR="00707018" w:rsidRDefault="00707018" w:rsidP="00707018"/>
    <w:p w14:paraId="170A8AC9" w14:textId="67B5F1BE" w:rsidR="00707018" w:rsidRDefault="00707018" w:rsidP="00707018">
      <w:r>
        <w:t xml:space="preserve">Class name: </w:t>
      </w:r>
      <w:proofErr w:type="spellStart"/>
      <w:r>
        <w:t>UserFandomsRequest</w:t>
      </w:r>
      <w:proofErr w:type="spellEnd"/>
      <w:r>
        <w:t xml:space="preserve"> </w:t>
      </w:r>
    </w:p>
    <w:p w14:paraId="0A7AFA45" w14:textId="77777777" w:rsidR="00707018" w:rsidRDefault="00707018" w:rsidP="00707018">
      <w:r>
        <w:t xml:space="preserve">Parent class (if any): </w:t>
      </w:r>
    </w:p>
    <w:p w14:paraId="2ADFD3DA" w14:textId="77777777" w:rsidR="00707018" w:rsidRDefault="00707018" w:rsidP="00707018">
      <w:r>
        <w:t xml:space="preserve">Subclasses (if any): </w:t>
      </w:r>
    </w:p>
    <w:p w14:paraId="67CF212B" w14:textId="77777777" w:rsidR="00707018" w:rsidRDefault="00707018" w:rsidP="00707018">
      <w:r>
        <w:t xml:space="preserve">Responsibilities: </w:t>
      </w:r>
    </w:p>
    <w:p w14:paraId="103859B2" w14:textId="68E10E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the fandoms a user has joined </w:t>
      </w:r>
    </w:p>
    <w:p w14:paraId="3ED7B5D6" w14:textId="5901F1ED" w:rsidR="00707018" w:rsidRDefault="00707018" w:rsidP="00707018">
      <w:r>
        <w:t xml:space="preserve">Collaborators: </w:t>
      </w:r>
    </w:p>
    <w:p w14:paraId="3AAB07DB" w14:textId="4E591F78" w:rsidR="00707018" w:rsidRDefault="00707018" w:rsidP="00707018"/>
    <w:p w14:paraId="7AF8FE6A" w14:textId="53FB0FDB" w:rsidR="00707018" w:rsidRDefault="00707018" w:rsidP="00707018">
      <w:r>
        <w:t xml:space="preserve">Class name: </w:t>
      </w:r>
      <w:proofErr w:type="spellStart"/>
      <w:r>
        <w:t>AddFandomResponse</w:t>
      </w:r>
      <w:proofErr w:type="spellEnd"/>
      <w:r>
        <w:t xml:space="preserve"> </w:t>
      </w:r>
    </w:p>
    <w:p w14:paraId="3D451D8C" w14:textId="77777777" w:rsidR="00707018" w:rsidRDefault="00707018" w:rsidP="00707018">
      <w:r>
        <w:t xml:space="preserve">Parent class (if any): </w:t>
      </w:r>
    </w:p>
    <w:p w14:paraId="1F8B5336" w14:textId="77777777" w:rsidR="00707018" w:rsidRDefault="00707018" w:rsidP="00707018">
      <w:r>
        <w:t xml:space="preserve">Subclasses (if any): </w:t>
      </w:r>
    </w:p>
    <w:p w14:paraId="3F03FFCE" w14:textId="77777777" w:rsidR="00707018" w:rsidRDefault="00707018" w:rsidP="00707018">
      <w:r>
        <w:t xml:space="preserve">Responsibilities: </w:t>
      </w:r>
    </w:p>
    <w:p w14:paraId="17795CBA" w14:textId="06BF86F2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addFandom</w:t>
      </w:r>
      <w:proofErr w:type="spellEnd"/>
      <w:r>
        <w:t xml:space="preserve"> API </w:t>
      </w:r>
    </w:p>
    <w:p w14:paraId="25E70BB6" w14:textId="7CA8B80B" w:rsidR="00707018" w:rsidRDefault="00707018" w:rsidP="00707018">
      <w:r>
        <w:t xml:space="preserve">Collaborators: </w:t>
      </w:r>
    </w:p>
    <w:p w14:paraId="6FA97ECC" w14:textId="54723B3D" w:rsidR="00707018" w:rsidRDefault="00707018" w:rsidP="00707018"/>
    <w:p w14:paraId="5FC955FA" w14:textId="5ED4437B" w:rsidR="00707018" w:rsidRDefault="00707018" w:rsidP="00707018">
      <w:r>
        <w:t xml:space="preserve">Class name: </w:t>
      </w:r>
      <w:proofErr w:type="spellStart"/>
      <w:r>
        <w:t>AddJoinedFandomResponse</w:t>
      </w:r>
      <w:proofErr w:type="spellEnd"/>
      <w:r>
        <w:t xml:space="preserve"> </w:t>
      </w:r>
    </w:p>
    <w:p w14:paraId="49F45061" w14:textId="77777777" w:rsidR="00707018" w:rsidRDefault="00707018" w:rsidP="00707018">
      <w:r>
        <w:t xml:space="preserve">Parent class (if any): </w:t>
      </w:r>
    </w:p>
    <w:p w14:paraId="3CBC7D0B" w14:textId="77777777" w:rsidR="00707018" w:rsidRDefault="00707018" w:rsidP="00707018">
      <w:r>
        <w:t xml:space="preserve">Subclasses (if any): </w:t>
      </w:r>
    </w:p>
    <w:p w14:paraId="2615E6BD" w14:textId="77777777" w:rsidR="00707018" w:rsidRDefault="00707018" w:rsidP="00707018">
      <w:r>
        <w:t xml:space="preserve">Responsibilities: </w:t>
      </w:r>
    </w:p>
    <w:p w14:paraId="3141AF09" w14:textId="08BE0E0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addJoinedFandom</w:t>
      </w:r>
      <w:proofErr w:type="spellEnd"/>
      <w:r>
        <w:t xml:space="preserve"> API </w:t>
      </w:r>
    </w:p>
    <w:p w14:paraId="3FE4C5F6" w14:textId="7E2C94E7" w:rsidR="00707018" w:rsidRDefault="00707018" w:rsidP="00707018">
      <w:r>
        <w:t xml:space="preserve">Collaborators: </w:t>
      </w:r>
    </w:p>
    <w:p w14:paraId="0F595FE0" w14:textId="72BFD4E3" w:rsidR="00707018" w:rsidRDefault="00707018" w:rsidP="00707018"/>
    <w:p w14:paraId="56766203" w14:textId="1F5B547B" w:rsidR="00707018" w:rsidRDefault="00707018" w:rsidP="00707018">
      <w:r>
        <w:t xml:space="preserve">Class name: </w:t>
      </w:r>
      <w:proofErr w:type="spellStart"/>
      <w:r>
        <w:t>AddPostResponse</w:t>
      </w:r>
      <w:proofErr w:type="spellEnd"/>
      <w:r>
        <w:t xml:space="preserve"> </w:t>
      </w:r>
    </w:p>
    <w:p w14:paraId="169AF624" w14:textId="77777777" w:rsidR="00707018" w:rsidRDefault="00707018" w:rsidP="00707018">
      <w:r>
        <w:lastRenderedPageBreak/>
        <w:t xml:space="preserve">Parent class (if any): </w:t>
      </w:r>
    </w:p>
    <w:p w14:paraId="51E18FE1" w14:textId="77777777" w:rsidR="00707018" w:rsidRDefault="00707018" w:rsidP="00707018">
      <w:r>
        <w:t xml:space="preserve">Subclasses (if any): </w:t>
      </w:r>
    </w:p>
    <w:p w14:paraId="55598B8B" w14:textId="77777777" w:rsidR="00707018" w:rsidRDefault="00707018" w:rsidP="00707018">
      <w:r>
        <w:t xml:space="preserve">Responsibilities: </w:t>
      </w:r>
    </w:p>
    <w:p w14:paraId="674B4768" w14:textId="3880512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addPost</w:t>
      </w:r>
      <w:proofErr w:type="spellEnd"/>
      <w:r>
        <w:t xml:space="preserve"> API</w:t>
      </w:r>
    </w:p>
    <w:p w14:paraId="4DFF60E8" w14:textId="2DB51F47" w:rsidR="00707018" w:rsidRDefault="00707018" w:rsidP="00707018">
      <w:r>
        <w:t xml:space="preserve">Collaborators: </w:t>
      </w:r>
    </w:p>
    <w:p w14:paraId="187DBACA" w14:textId="2A73A29D" w:rsidR="00707018" w:rsidRDefault="00707018" w:rsidP="00707018"/>
    <w:p w14:paraId="6B661EF2" w14:textId="2284ADA2" w:rsidR="00707018" w:rsidRDefault="00707018" w:rsidP="00707018">
      <w:r>
        <w:t xml:space="preserve">Class name: </w:t>
      </w:r>
      <w:proofErr w:type="spellStart"/>
      <w:r>
        <w:t>FilterPostsResponse</w:t>
      </w:r>
      <w:proofErr w:type="spellEnd"/>
      <w:r>
        <w:t xml:space="preserve"> </w:t>
      </w:r>
    </w:p>
    <w:p w14:paraId="47BE222D" w14:textId="77777777" w:rsidR="00707018" w:rsidRDefault="00707018" w:rsidP="00707018">
      <w:r>
        <w:t xml:space="preserve">Parent class (if any): </w:t>
      </w:r>
    </w:p>
    <w:p w14:paraId="6431E05A" w14:textId="77777777" w:rsidR="00707018" w:rsidRDefault="00707018" w:rsidP="00707018">
      <w:r>
        <w:t xml:space="preserve">Subclasses (if any): </w:t>
      </w:r>
    </w:p>
    <w:p w14:paraId="6878CBE3" w14:textId="77777777" w:rsidR="00707018" w:rsidRDefault="00707018" w:rsidP="00707018">
      <w:r>
        <w:t xml:space="preserve">Responsibilities: </w:t>
      </w:r>
    </w:p>
    <w:p w14:paraId="7D32B295" w14:textId="5A4F146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filteredPosts</w:t>
      </w:r>
      <w:proofErr w:type="spellEnd"/>
      <w:r>
        <w:t xml:space="preserve"> API </w:t>
      </w:r>
    </w:p>
    <w:p w14:paraId="1CF9E648" w14:textId="26CE488D" w:rsidR="00707018" w:rsidRDefault="00707018" w:rsidP="00707018">
      <w:r>
        <w:t xml:space="preserve">Collaborators: </w:t>
      </w:r>
    </w:p>
    <w:p w14:paraId="52C2053D" w14:textId="784FE1F4" w:rsidR="00707018" w:rsidRDefault="00707018" w:rsidP="00707018"/>
    <w:p w14:paraId="24E7BA4A" w14:textId="43E0BCB9" w:rsidR="00707018" w:rsidRDefault="00707018" w:rsidP="00707018">
      <w:r>
        <w:t xml:space="preserve">Class name: </w:t>
      </w:r>
      <w:proofErr w:type="spellStart"/>
      <w:r>
        <w:t>UserDetailsResponse</w:t>
      </w:r>
      <w:proofErr w:type="spellEnd"/>
      <w:r>
        <w:t xml:space="preserve"> </w:t>
      </w:r>
    </w:p>
    <w:p w14:paraId="68E269C5" w14:textId="77777777" w:rsidR="00707018" w:rsidRDefault="00707018" w:rsidP="00707018">
      <w:r>
        <w:t xml:space="preserve">Parent class (if any): </w:t>
      </w:r>
    </w:p>
    <w:p w14:paraId="51008FF2" w14:textId="77777777" w:rsidR="00707018" w:rsidRDefault="00707018" w:rsidP="00707018">
      <w:r>
        <w:t xml:space="preserve">Subclasses (if any): </w:t>
      </w:r>
    </w:p>
    <w:p w14:paraId="1D9F078A" w14:textId="77777777" w:rsidR="00707018" w:rsidRDefault="00707018" w:rsidP="00707018">
      <w:r>
        <w:t xml:space="preserve">Responsibilities: </w:t>
      </w:r>
    </w:p>
    <w:p w14:paraId="78F0FDB0" w14:textId="45B17CF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userDetails</w:t>
      </w:r>
      <w:proofErr w:type="spellEnd"/>
      <w:r>
        <w:t xml:space="preserve"> API </w:t>
      </w:r>
    </w:p>
    <w:p w14:paraId="504150DB" w14:textId="4512F168" w:rsidR="00707018" w:rsidRDefault="00707018" w:rsidP="00707018">
      <w:r>
        <w:t xml:space="preserve">Collaborators: </w:t>
      </w:r>
    </w:p>
    <w:p w14:paraId="02C4040B" w14:textId="34DBC4A2" w:rsidR="00707018" w:rsidRDefault="00707018" w:rsidP="00707018"/>
    <w:p w14:paraId="72ED7DC8" w14:textId="07C02806" w:rsidR="00707018" w:rsidRDefault="00707018" w:rsidP="00707018">
      <w:r>
        <w:t xml:space="preserve">Class name: </w:t>
      </w:r>
      <w:proofErr w:type="spellStart"/>
      <w:r>
        <w:t>UserFandomsResponse</w:t>
      </w:r>
      <w:proofErr w:type="spellEnd"/>
      <w:r>
        <w:t xml:space="preserve"> </w:t>
      </w:r>
    </w:p>
    <w:p w14:paraId="1BFF477D" w14:textId="77777777" w:rsidR="00707018" w:rsidRDefault="00707018" w:rsidP="00707018">
      <w:r>
        <w:t xml:space="preserve">Parent class (if any): </w:t>
      </w:r>
    </w:p>
    <w:p w14:paraId="2B663431" w14:textId="77777777" w:rsidR="00707018" w:rsidRDefault="00707018" w:rsidP="00707018">
      <w:r>
        <w:t xml:space="preserve">Subclasses (if any): </w:t>
      </w:r>
    </w:p>
    <w:p w14:paraId="0AED14F8" w14:textId="77777777" w:rsidR="00707018" w:rsidRDefault="00707018" w:rsidP="00707018">
      <w:r>
        <w:t xml:space="preserve">Responsibilities: </w:t>
      </w:r>
    </w:p>
    <w:p w14:paraId="444A276A" w14:textId="102ED5B3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userFandoms</w:t>
      </w:r>
      <w:proofErr w:type="spellEnd"/>
      <w:r>
        <w:t xml:space="preserve"> API</w:t>
      </w:r>
    </w:p>
    <w:p w14:paraId="2B9C43F4" w14:textId="7ABC943B" w:rsidR="00707018" w:rsidRDefault="00707018" w:rsidP="00707018">
      <w:r>
        <w:t xml:space="preserve">Collaborators: </w:t>
      </w:r>
    </w:p>
    <w:p w14:paraId="2684FE9E" w14:textId="78805D56" w:rsidR="003F0C1D" w:rsidRDefault="00404B04" w:rsidP="008E5F01">
      <w:pPr>
        <w:pStyle w:val="Heading2"/>
      </w:pPr>
      <w:bookmarkStart w:id="8" w:name="_Toc23806467"/>
      <w:r>
        <w:t>Component Breakdown for Front-End React Components</w:t>
      </w:r>
      <w:bookmarkEnd w:id="8"/>
    </w:p>
    <w:p w14:paraId="6F899D88" w14:textId="77777777" w:rsidR="008E5F01" w:rsidRPr="008E5F01" w:rsidRDefault="008E5F01" w:rsidP="008E5F01"/>
    <w:p w14:paraId="243CB341" w14:textId="575C4EB7" w:rsidR="003F0C1D" w:rsidRDefault="003F0C1D" w:rsidP="003F0C1D">
      <w:r>
        <w:t xml:space="preserve">Component name: </w:t>
      </w:r>
      <w:r w:rsidR="008E5F01">
        <w:t>Root</w:t>
      </w:r>
      <w:r>
        <w:t xml:space="preserve"> </w:t>
      </w:r>
    </w:p>
    <w:p w14:paraId="5A61AF06" w14:textId="77777777" w:rsidR="003F0C1D" w:rsidRDefault="003F0C1D" w:rsidP="003F0C1D">
      <w:r>
        <w:t xml:space="preserve">Responsibilities: </w:t>
      </w:r>
    </w:p>
    <w:p w14:paraId="70846A05" w14:textId="705368FA" w:rsidR="003F0C1D" w:rsidRDefault="008E5F01" w:rsidP="003F0C1D">
      <w:pPr>
        <w:pStyle w:val="ListParagraph"/>
        <w:numPr>
          <w:ilvl w:val="0"/>
          <w:numId w:val="43"/>
        </w:numPr>
      </w:pPr>
      <w:r>
        <w:t xml:space="preserve">Wraps the App component with </w:t>
      </w:r>
      <w:proofErr w:type="spellStart"/>
      <w:r>
        <w:t>CookiesProvider</w:t>
      </w:r>
      <w:proofErr w:type="spellEnd"/>
      <w:r>
        <w:t xml:space="preserve"> to provide cookie manipulation</w:t>
      </w:r>
    </w:p>
    <w:p w14:paraId="4AEF29BE" w14:textId="2FB8FFC3" w:rsidR="008E5F01" w:rsidRDefault="008E5F01" w:rsidP="003F0C1D">
      <w:pPr>
        <w:pStyle w:val="ListParagraph"/>
        <w:numPr>
          <w:ilvl w:val="0"/>
          <w:numId w:val="43"/>
        </w:numPr>
      </w:pPr>
      <w:r>
        <w:t>Renders App in the DOM</w:t>
      </w:r>
    </w:p>
    <w:p w14:paraId="22E430CA" w14:textId="77777777" w:rsidR="003F0C1D" w:rsidRDefault="003F0C1D" w:rsidP="003F0C1D">
      <w:r>
        <w:t xml:space="preserve">Collaborators: </w:t>
      </w:r>
    </w:p>
    <w:p w14:paraId="2730694F" w14:textId="07779937" w:rsidR="003F0C1D" w:rsidRDefault="008E5F01" w:rsidP="003F0C1D">
      <w:pPr>
        <w:pStyle w:val="ListParagraph"/>
        <w:numPr>
          <w:ilvl w:val="0"/>
          <w:numId w:val="43"/>
        </w:numPr>
      </w:pPr>
      <w:r>
        <w:lastRenderedPageBreak/>
        <w:t>App</w:t>
      </w:r>
    </w:p>
    <w:p w14:paraId="123D8C27" w14:textId="6C9C957A" w:rsidR="008E5F01" w:rsidRDefault="008E5F01" w:rsidP="003F0C1D">
      <w:pPr>
        <w:pStyle w:val="ListParagraph"/>
        <w:numPr>
          <w:ilvl w:val="0"/>
          <w:numId w:val="43"/>
        </w:numPr>
      </w:pPr>
      <w:proofErr w:type="spellStart"/>
      <w:r>
        <w:t>CookiesProvider</w:t>
      </w:r>
      <w:proofErr w:type="spellEnd"/>
      <w:r>
        <w:t xml:space="preserve"> (from react-cookie library)</w:t>
      </w:r>
    </w:p>
    <w:p w14:paraId="4E1F4BDA" w14:textId="518C3C12" w:rsidR="008E5F01" w:rsidRDefault="008E5F01" w:rsidP="008E5F01"/>
    <w:p w14:paraId="56CB6010" w14:textId="77115E16" w:rsidR="008E5F01" w:rsidRDefault="008E5F01" w:rsidP="008E5F01">
      <w:r>
        <w:t>Component name: App</w:t>
      </w:r>
    </w:p>
    <w:p w14:paraId="53313049" w14:textId="77777777" w:rsidR="008E5F01" w:rsidRDefault="008E5F01" w:rsidP="008E5F01">
      <w:r>
        <w:t xml:space="preserve">Responsibilities: </w:t>
      </w:r>
    </w:p>
    <w:p w14:paraId="21163EA2" w14:textId="309848F1" w:rsidR="008E5F01" w:rsidRDefault="008E5F01" w:rsidP="008E5F01">
      <w:pPr>
        <w:pStyle w:val="ListParagraph"/>
        <w:numPr>
          <w:ilvl w:val="0"/>
          <w:numId w:val="43"/>
        </w:numPr>
      </w:pPr>
      <w:r>
        <w:t>Stores the cookies object and passes it to components where it is required</w:t>
      </w:r>
    </w:p>
    <w:p w14:paraId="46875BCA" w14:textId="34D8208C" w:rsidR="006A3409" w:rsidRDefault="008E5F01" w:rsidP="006A3409">
      <w:pPr>
        <w:pStyle w:val="ListParagraph"/>
        <w:numPr>
          <w:ilvl w:val="0"/>
          <w:numId w:val="43"/>
        </w:numPr>
      </w:pPr>
      <w:r>
        <w:t>Handles routing</w:t>
      </w:r>
      <w:r w:rsidR="006A3409">
        <w:t>, directing to appropriate components</w:t>
      </w:r>
    </w:p>
    <w:p w14:paraId="6D6D85B8" w14:textId="77777777" w:rsidR="008E5F01" w:rsidRDefault="008E5F01" w:rsidP="008E5F01">
      <w:r>
        <w:t xml:space="preserve">Collaborators: </w:t>
      </w:r>
    </w:p>
    <w:p w14:paraId="1DAFDEE1" w14:textId="76465D93" w:rsidR="008E5F01" w:rsidRDefault="006A3409" w:rsidP="008E5F01">
      <w:pPr>
        <w:pStyle w:val="ListParagraph"/>
        <w:numPr>
          <w:ilvl w:val="0"/>
          <w:numId w:val="43"/>
        </w:numPr>
      </w:pPr>
      <w:r>
        <w:t>Login</w:t>
      </w:r>
    </w:p>
    <w:p w14:paraId="7F061B1A" w14:textId="53C609B8" w:rsidR="008E5F01" w:rsidRDefault="006A3409" w:rsidP="008E5F01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6F6FA71E" w14:textId="572F06ED" w:rsidR="006A3409" w:rsidRDefault="006A3409" w:rsidP="008E5F01">
      <w:pPr>
        <w:pStyle w:val="ListParagraph"/>
        <w:numPr>
          <w:ilvl w:val="0"/>
          <w:numId w:val="43"/>
        </w:numPr>
      </w:pPr>
      <w:r>
        <w:t>Home</w:t>
      </w:r>
    </w:p>
    <w:p w14:paraId="422994A1" w14:textId="1CABC49A" w:rsidR="006A3409" w:rsidRDefault="006A3409" w:rsidP="006A3409"/>
    <w:p w14:paraId="58C946C8" w14:textId="0F07E4DB" w:rsidR="006A3409" w:rsidRDefault="006A3409" w:rsidP="006A3409">
      <w:r>
        <w:t>Component name: Login</w:t>
      </w:r>
    </w:p>
    <w:p w14:paraId="3CAD39E7" w14:textId="77777777" w:rsidR="006A3409" w:rsidRDefault="006A3409" w:rsidP="006A3409">
      <w:r>
        <w:t xml:space="preserve">Responsibilities: </w:t>
      </w:r>
    </w:p>
    <w:p w14:paraId="14068D37" w14:textId="6B474A1D" w:rsidR="006A3409" w:rsidRDefault="006A3409" w:rsidP="006A3409">
      <w:pPr>
        <w:pStyle w:val="ListParagraph"/>
        <w:numPr>
          <w:ilvl w:val="0"/>
          <w:numId w:val="43"/>
        </w:numPr>
      </w:pPr>
      <w:r>
        <w:t>Takes username and password from user, and validates it using an API call to server</w:t>
      </w:r>
    </w:p>
    <w:p w14:paraId="28F324C9" w14:textId="375F600D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is authenticated</w:t>
      </w:r>
    </w:p>
    <w:p w14:paraId="5A64243C" w14:textId="77777777" w:rsidR="006A3409" w:rsidRDefault="006A3409" w:rsidP="006A3409">
      <w:r>
        <w:t xml:space="preserve">Collaborators: </w:t>
      </w:r>
    </w:p>
    <w:p w14:paraId="4ECF06E9" w14:textId="1DA8AA9B" w:rsidR="006A3409" w:rsidRDefault="006A3409" w:rsidP="006A3409">
      <w:pPr>
        <w:pStyle w:val="ListParagraph"/>
        <w:numPr>
          <w:ilvl w:val="0"/>
          <w:numId w:val="43"/>
        </w:numPr>
      </w:pPr>
      <w:r>
        <w:t>Home</w:t>
      </w:r>
    </w:p>
    <w:p w14:paraId="7748EECF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19918429" w14:textId="1D391AC1" w:rsidR="006A3409" w:rsidRDefault="006A3409" w:rsidP="006A3409">
      <w:r>
        <w:t>Component name: Register</w:t>
      </w:r>
    </w:p>
    <w:p w14:paraId="7E87E6BE" w14:textId="77777777" w:rsidR="006A3409" w:rsidRDefault="006A3409" w:rsidP="006A3409">
      <w:r>
        <w:t xml:space="preserve">Responsibilities: </w:t>
      </w:r>
    </w:p>
    <w:p w14:paraId="3EABFCA9" w14:textId="3EF7C844" w:rsidR="006A3409" w:rsidRDefault="006A3409" w:rsidP="006A3409">
      <w:pPr>
        <w:pStyle w:val="ListParagraph"/>
        <w:numPr>
          <w:ilvl w:val="0"/>
          <w:numId w:val="43"/>
        </w:numPr>
      </w:pPr>
      <w:r>
        <w:t>Takes account details from user, and attempts to create an account with those details using an API call to server</w:t>
      </w:r>
    </w:p>
    <w:p w14:paraId="6708C020" w14:textId="492F1C14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account is successfully created</w:t>
      </w:r>
    </w:p>
    <w:p w14:paraId="55BF7892" w14:textId="77777777" w:rsidR="006A3409" w:rsidRDefault="006A3409" w:rsidP="006A3409">
      <w:r>
        <w:t xml:space="preserve">Collaborators: </w:t>
      </w:r>
    </w:p>
    <w:p w14:paraId="2D8156ED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t>Home</w:t>
      </w:r>
    </w:p>
    <w:p w14:paraId="55F08C6D" w14:textId="09B033C6" w:rsidR="006A3409" w:rsidRDefault="006A3409" w:rsidP="006A3409">
      <w:pPr>
        <w:pStyle w:val="ListParagraph"/>
        <w:numPr>
          <w:ilvl w:val="0"/>
          <w:numId w:val="43"/>
        </w:numPr>
      </w:pPr>
      <w:r>
        <w:t>Login</w:t>
      </w:r>
    </w:p>
    <w:p w14:paraId="47BEFA56" w14:textId="4043B17D" w:rsidR="006A3409" w:rsidRDefault="006A3409" w:rsidP="006A3409"/>
    <w:p w14:paraId="231189A0" w14:textId="1B53DD98" w:rsidR="005A7AF2" w:rsidRDefault="005A7AF2" w:rsidP="005A7AF2">
      <w:r>
        <w:t>Component name: Home</w:t>
      </w:r>
    </w:p>
    <w:p w14:paraId="72D97811" w14:textId="77777777" w:rsidR="005A7AF2" w:rsidRDefault="005A7AF2" w:rsidP="005A7AF2">
      <w:r>
        <w:t xml:space="preserve">Responsibilities: </w:t>
      </w:r>
    </w:p>
    <w:p w14:paraId="1BE0262E" w14:textId="036AA40B" w:rsidR="005A7AF2" w:rsidRDefault="005A7AF2" w:rsidP="005A7AF2">
      <w:pPr>
        <w:pStyle w:val="ListParagraph"/>
        <w:numPr>
          <w:ilvl w:val="0"/>
          <w:numId w:val="43"/>
        </w:numPr>
      </w:pPr>
      <w:r>
        <w:t>Contains the main components of the logged in view (Header and sidebars)</w:t>
      </w:r>
    </w:p>
    <w:p w14:paraId="01256BE3" w14:textId="09C2B81C" w:rsidR="005A7AF2" w:rsidRDefault="00C6402F" w:rsidP="005A7AF2">
      <w:pPr>
        <w:pStyle w:val="ListParagraph"/>
        <w:numPr>
          <w:ilvl w:val="0"/>
          <w:numId w:val="43"/>
        </w:numPr>
      </w:pPr>
      <w:r>
        <w:t>Displays</w:t>
      </w:r>
      <w:r w:rsidR="005A7AF2">
        <w:t xml:space="preserve"> appropriate sidebar (</w:t>
      </w:r>
      <w:proofErr w:type="spellStart"/>
      <w:r w:rsidR="005A7AF2">
        <w:t>FeedSidebar</w:t>
      </w:r>
      <w:proofErr w:type="spellEnd"/>
      <w:r w:rsidR="005A7AF2">
        <w:t xml:space="preserve"> or </w:t>
      </w:r>
      <w:proofErr w:type="spellStart"/>
      <w:r w:rsidR="005A7AF2">
        <w:t>ProfileSidebar</w:t>
      </w:r>
      <w:proofErr w:type="spellEnd"/>
      <w:r w:rsidR="005A7AF2">
        <w:t>) based on route</w:t>
      </w:r>
    </w:p>
    <w:p w14:paraId="435AA841" w14:textId="27E07289" w:rsidR="005A7AF2" w:rsidRDefault="005A7AF2" w:rsidP="005A7AF2">
      <w:r>
        <w:t xml:space="preserve">Collaborators: </w:t>
      </w:r>
    </w:p>
    <w:p w14:paraId="07F59574" w14:textId="6896C623" w:rsidR="005A7AF2" w:rsidRDefault="005A7AF2" w:rsidP="005A7AF2">
      <w:pPr>
        <w:pStyle w:val="ListParagraph"/>
        <w:numPr>
          <w:ilvl w:val="0"/>
          <w:numId w:val="43"/>
        </w:numPr>
      </w:pPr>
      <w:r>
        <w:t>Login</w:t>
      </w:r>
    </w:p>
    <w:p w14:paraId="7B3C1AC8" w14:textId="2B6AEA4B" w:rsidR="005A7AF2" w:rsidRDefault="005A7AF2" w:rsidP="005A7AF2">
      <w:pPr>
        <w:pStyle w:val="ListParagraph"/>
        <w:numPr>
          <w:ilvl w:val="0"/>
          <w:numId w:val="43"/>
        </w:numPr>
      </w:pPr>
      <w:r>
        <w:lastRenderedPageBreak/>
        <w:t>Header</w:t>
      </w:r>
    </w:p>
    <w:p w14:paraId="3FAB1125" w14:textId="7CD51C05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16A0F6A9" w14:textId="6A416CEA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6AFC3F6C" w14:textId="5A4FD10C" w:rsidR="005A7AF2" w:rsidRDefault="005A7AF2" w:rsidP="005A7AF2"/>
    <w:p w14:paraId="65A327EA" w14:textId="312E3E25" w:rsidR="005A7AF2" w:rsidRDefault="005A7AF2" w:rsidP="005A7AF2">
      <w:r>
        <w:t>Component name: Header</w:t>
      </w:r>
    </w:p>
    <w:p w14:paraId="3F3F31DF" w14:textId="77777777" w:rsidR="005A7AF2" w:rsidRDefault="005A7AF2" w:rsidP="005A7AF2">
      <w:r>
        <w:t xml:space="preserve">Responsibilities: </w:t>
      </w:r>
    </w:p>
    <w:p w14:paraId="76690722" w14:textId="1E52CE28" w:rsidR="005A7AF2" w:rsidRDefault="005A7AF2" w:rsidP="005A7AF2">
      <w:pPr>
        <w:pStyle w:val="ListParagraph"/>
        <w:numPr>
          <w:ilvl w:val="0"/>
          <w:numId w:val="43"/>
        </w:numPr>
      </w:pPr>
      <w:r>
        <w:t>Displays logo and username of user currently logged in</w:t>
      </w:r>
    </w:p>
    <w:p w14:paraId="36439C5D" w14:textId="159E8643" w:rsidR="005A7AF2" w:rsidRDefault="005A7AF2" w:rsidP="005A7AF2">
      <w:pPr>
        <w:pStyle w:val="ListParagraph"/>
        <w:numPr>
          <w:ilvl w:val="0"/>
          <w:numId w:val="43"/>
        </w:numPr>
      </w:pPr>
      <w:r>
        <w:t xml:space="preserve">Contains a logout button which sets the </w:t>
      </w:r>
      <w:proofErr w:type="spellStart"/>
      <w:r>
        <w:t>loggedInUser</w:t>
      </w:r>
      <w:proofErr w:type="spellEnd"/>
      <w:r>
        <w:t xml:space="preserve"> cookie to null</w:t>
      </w:r>
    </w:p>
    <w:p w14:paraId="5AD25CBF" w14:textId="77777777" w:rsidR="005A7AF2" w:rsidRDefault="005A7AF2" w:rsidP="005A7AF2">
      <w:r>
        <w:t xml:space="preserve">Collaborators: </w:t>
      </w:r>
    </w:p>
    <w:p w14:paraId="5EE267D1" w14:textId="05B4D620" w:rsidR="005A7AF2" w:rsidRDefault="005A7AF2" w:rsidP="005A7AF2">
      <w:pPr>
        <w:pStyle w:val="ListParagraph"/>
        <w:numPr>
          <w:ilvl w:val="0"/>
          <w:numId w:val="43"/>
        </w:numPr>
      </w:pPr>
      <w:r>
        <w:t>Home</w:t>
      </w:r>
    </w:p>
    <w:p w14:paraId="05872AD2" w14:textId="41DA1662" w:rsidR="00C6402F" w:rsidRDefault="00C6402F" w:rsidP="00C6402F"/>
    <w:p w14:paraId="29E5579F" w14:textId="50F833D1" w:rsidR="00C6402F" w:rsidRDefault="00C6402F" w:rsidP="00C6402F">
      <w:r>
        <w:t xml:space="preserve">Component name: </w:t>
      </w:r>
      <w:proofErr w:type="spellStart"/>
      <w:r>
        <w:t>FeedSidebar</w:t>
      </w:r>
      <w:proofErr w:type="spellEnd"/>
    </w:p>
    <w:p w14:paraId="5E5F43A7" w14:textId="77777777" w:rsidR="00C6402F" w:rsidRDefault="00C6402F" w:rsidP="00C6402F">
      <w:r>
        <w:t xml:space="preserve">Responsibilities: </w:t>
      </w:r>
    </w:p>
    <w:p w14:paraId="07B35628" w14:textId="2498A8C4" w:rsidR="00C6402F" w:rsidRDefault="00C6402F" w:rsidP="00C6402F">
      <w:pPr>
        <w:pStyle w:val="ListParagraph"/>
        <w:numPr>
          <w:ilvl w:val="0"/>
          <w:numId w:val="43"/>
        </w:numPr>
      </w:pPr>
      <w:r>
        <w:t>Displays list of fandoms, populated with an API call</w:t>
      </w:r>
      <w:r w:rsidR="008E143F">
        <w:t xml:space="preserve"> to server</w:t>
      </w:r>
    </w:p>
    <w:p w14:paraId="05FCF302" w14:textId="2E404C2F" w:rsidR="00C6402F" w:rsidRDefault="00C6402F" w:rsidP="00C6402F">
      <w:pPr>
        <w:pStyle w:val="ListParagraph"/>
        <w:numPr>
          <w:ilvl w:val="0"/>
          <w:numId w:val="43"/>
        </w:numPr>
      </w:pPr>
      <w:r>
        <w:t>Displays Feed component</w:t>
      </w:r>
      <w:r w:rsidR="008E143F">
        <w:t xml:space="preserve"> and passes in the fandom name based on what user clicks</w:t>
      </w:r>
    </w:p>
    <w:p w14:paraId="54034939" w14:textId="77777777" w:rsidR="00C6402F" w:rsidRDefault="00C6402F" w:rsidP="00C6402F">
      <w:r>
        <w:t xml:space="preserve">Collaborators: </w:t>
      </w:r>
    </w:p>
    <w:p w14:paraId="1D1D0413" w14:textId="113B6999" w:rsidR="00C6402F" w:rsidRDefault="00C6402F" w:rsidP="00C6402F">
      <w:pPr>
        <w:pStyle w:val="ListParagraph"/>
        <w:numPr>
          <w:ilvl w:val="0"/>
          <w:numId w:val="43"/>
        </w:numPr>
      </w:pPr>
      <w:r>
        <w:t>Home</w:t>
      </w:r>
    </w:p>
    <w:p w14:paraId="2F4EC05D" w14:textId="3A4ADF0E" w:rsidR="008E143F" w:rsidRDefault="008E143F" w:rsidP="00C6402F">
      <w:pPr>
        <w:pStyle w:val="ListParagraph"/>
        <w:numPr>
          <w:ilvl w:val="0"/>
          <w:numId w:val="43"/>
        </w:numPr>
      </w:pPr>
      <w:r>
        <w:t>Feed</w:t>
      </w:r>
    </w:p>
    <w:p w14:paraId="655BDD7F" w14:textId="09DFBDD2" w:rsidR="008E143F" w:rsidRDefault="008E143F" w:rsidP="008E143F"/>
    <w:p w14:paraId="110B6E0A" w14:textId="6EAF5523" w:rsidR="008E143F" w:rsidRDefault="008E143F" w:rsidP="008E143F">
      <w:r>
        <w:t>Component name: Feed</w:t>
      </w:r>
    </w:p>
    <w:p w14:paraId="7E8933D2" w14:textId="77777777" w:rsidR="008E143F" w:rsidRDefault="008E143F" w:rsidP="008E143F">
      <w:r>
        <w:t xml:space="preserve">Responsibilities: </w:t>
      </w:r>
    </w:p>
    <w:p w14:paraId="7095F659" w14:textId="0E1B49E5" w:rsidR="008E143F" w:rsidRDefault="008E143F" w:rsidP="008E143F">
      <w:pPr>
        <w:pStyle w:val="ListParagraph"/>
        <w:numPr>
          <w:ilvl w:val="0"/>
          <w:numId w:val="43"/>
        </w:numPr>
      </w:pPr>
      <w:r>
        <w:t xml:space="preserve">Displays list of posts from the passed in fandom </w:t>
      </w:r>
      <w:r w:rsidR="00B419C5">
        <w:t xml:space="preserve">name or passed in username </w:t>
      </w:r>
      <w:r>
        <w:t>using an API call to server</w:t>
      </w:r>
    </w:p>
    <w:p w14:paraId="4418A64C" w14:textId="6CFC3BC7" w:rsidR="008E143F" w:rsidRDefault="00B419C5" w:rsidP="008E143F">
      <w:pPr>
        <w:pStyle w:val="ListParagraph"/>
        <w:numPr>
          <w:ilvl w:val="0"/>
          <w:numId w:val="43"/>
        </w:numPr>
      </w:pPr>
      <w:r>
        <w:t>If fandom name was passed, d</w:t>
      </w:r>
      <w:r w:rsidR="008E143F">
        <w:t xml:space="preserve">isplays </w:t>
      </w:r>
      <w:proofErr w:type="spellStart"/>
      <w:r w:rsidR="008E143F">
        <w:t>PostModal</w:t>
      </w:r>
      <w:proofErr w:type="spellEnd"/>
      <w:r w:rsidR="008E143F">
        <w:t xml:space="preserve"> component and passes in the fandom name</w:t>
      </w:r>
      <w:r>
        <w:t xml:space="preserve"> to this component</w:t>
      </w:r>
    </w:p>
    <w:p w14:paraId="00B09618" w14:textId="77777777" w:rsidR="008E143F" w:rsidRDefault="008E143F" w:rsidP="008E143F">
      <w:r>
        <w:t xml:space="preserve">Collaborators: </w:t>
      </w:r>
    </w:p>
    <w:p w14:paraId="117ABA17" w14:textId="649D7A49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2C41ADA5" w14:textId="238E24A6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PostModal</w:t>
      </w:r>
      <w:proofErr w:type="spellEnd"/>
    </w:p>
    <w:p w14:paraId="1F20C8C0" w14:textId="699DAA35" w:rsidR="00B419C5" w:rsidRDefault="00B419C5" w:rsidP="008E143F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23F686CA" w14:textId="439DC3C8" w:rsidR="008E143F" w:rsidRDefault="008E143F" w:rsidP="008E143F"/>
    <w:p w14:paraId="2573EC62" w14:textId="300F17BF" w:rsidR="009103CF" w:rsidRDefault="009103CF" w:rsidP="009103CF">
      <w:r>
        <w:t xml:space="preserve">Component name: </w:t>
      </w:r>
      <w:proofErr w:type="spellStart"/>
      <w:r>
        <w:t>PostModal</w:t>
      </w:r>
      <w:proofErr w:type="spellEnd"/>
    </w:p>
    <w:p w14:paraId="6B40425E" w14:textId="77777777" w:rsidR="009103CF" w:rsidRDefault="009103CF" w:rsidP="009103CF">
      <w:r>
        <w:t xml:space="preserve">Responsibilities: </w:t>
      </w:r>
    </w:p>
    <w:p w14:paraId="1B3EF707" w14:textId="13F0C2A3" w:rsidR="009103CF" w:rsidRDefault="009103CF" w:rsidP="009103CF">
      <w:pPr>
        <w:pStyle w:val="ListParagraph"/>
        <w:numPr>
          <w:ilvl w:val="0"/>
          <w:numId w:val="43"/>
        </w:numPr>
      </w:pPr>
      <w:r>
        <w:t>Displays a modal that can be clicked to bring up a “create post” dialog</w:t>
      </w:r>
    </w:p>
    <w:p w14:paraId="59978A27" w14:textId="36BA4E5B" w:rsidR="009103CF" w:rsidRDefault="009103CF" w:rsidP="009103CF">
      <w:pPr>
        <w:pStyle w:val="ListParagraph"/>
        <w:numPr>
          <w:ilvl w:val="0"/>
          <w:numId w:val="43"/>
        </w:numPr>
      </w:pPr>
      <w:r>
        <w:lastRenderedPageBreak/>
        <w:t>Allows user to enter details for a post and submit it to the passed in fandom name using an API call to server</w:t>
      </w:r>
    </w:p>
    <w:p w14:paraId="259BE65E" w14:textId="77777777" w:rsidR="009103CF" w:rsidRDefault="009103CF" w:rsidP="009103CF">
      <w:r>
        <w:t xml:space="preserve">Collaborators: </w:t>
      </w:r>
    </w:p>
    <w:p w14:paraId="2994D3A9" w14:textId="3156AB01" w:rsidR="009103CF" w:rsidRDefault="009103CF" w:rsidP="009103CF">
      <w:pPr>
        <w:pStyle w:val="ListParagraph"/>
        <w:numPr>
          <w:ilvl w:val="0"/>
          <w:numId w:val="43"/>
        </w:numPr>
      </w:pPr>
      <w:r>
        <w:t>Feed</w:t>
      </w:r>
    </w:p>
    <w:p w14:paraId="64EB25F2" w14:textId="7B72E239" w:rsidR="00B419C5" w:rsidRDefault="00B419C5" w:rsidP="00B419C5"/>
    <w:p w14:paraId="7DFA0E14" w14:textId="5764ABFD" w:rsidR="00B419C5" w:rsidRDefault="00B419C5" w:rsidP="00B419C5">
      <w:r>
        <w:t xml:space="preserve">Component name: </w:t>
      </w:r>
      <w:proofErr w:type="spellStart"/>
      <w:r>
        <w:t>ProfileSidebar</w:t>
      </w:r>
      <w:proofErr w:type="spellEnd"/>
    </w:p>
    <w:p w14:paraId="7CFB1398" w14:textId="77777777" w:rsidR="00B419C5" w:rsidRDefault="00B419C5" w:rsidP="00B419C5">
      <w:r>
        <w:t xml:space="preserve">Responsibilities: </w:t>
      </w:r>
    </w:p>
    <w:p w14:paraId="472B9D0A" w14:textId="43001489" w:rsidR="00B419C5" w:rsidRDefault="00B419C5" w:rsidP="00B419C5">
      <w:pPr>
        <w:pStyle w:val="ListParagraph"/>
        <w:numPr>
          <w:ilvl w:val="0"/>
          <w:numId w:val="43"/>
        </w:numPr>
      </w:pPr>
      <w:r>
        <w:t>Displays information about logged in user, populated with an API call to server</w:t>
      </w:r>
    </w:p>
    <w:p w14:paraId="6F3454FB" w14:textId="2EC9AD2D" w:rsidR="00B419C5" w:rsidRDefault="00B419C5" w:rsidP="00B419C5">
      <w:pPr>
        <w:pStyle w:val="ListParagraph"/>
        <w:numPr>
          <w:ilvl w:val="0"/>
          <w:numId w:val="43"/>
        </w:numPr>
      </w:pPr>
      <w:r>
        <w:t>Displays Feed component and passes in the username of the currently logged in user</w:t>
      </w:r>
    </w:p>
    <w:p w14:paraId="45AD24E8" w14:textId="77777777" w:rsidR="00B419C5" w:rsidRDefault="00B419C5" w:rsidP="00B419C5">
      <w:r>
        <w:t xml:space="preserve">Collaborators: </w:t>
      </w:r>
    </w:p>
    <w:p w14:paraId="1E6DBEB6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Home</w:t>
      </w:r>
    </w:p>
    <w:p w14:paraId="733A0B34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Feed</w:t>
      </w:r>
    </w:p>
    <w:p w14:paraId="015D93C1" w14:textId="77777777" w:rsidR="00B419C5" w:rsidRDefault="00B419C5" w:rsidP="00B419C5"/>
    <w:p w14:paraId="166CA5AD" w14:textId="77777777" w:rsidR="008E143F" w:rsidRDefault="008E143F" w:rsidP="008E143F"/>
    <w:p w14:paraId="6781E852" w14:textId="77777777" w:rsidR="008E143F" w:rsidRDefault="008E143F" w:rsidP="008E143F"/>
    <w:p w14:paraId="6699808C" w14:textId="77777777" w:rsidR="00C6402F" w:rsidRDefault="00C6402F" w:rsidP="00C6402F"/>
    <w:p w14:paraId="28748B69" w14:textId="1BB0A45B" w:rsidR="005A7AF2" w:rsidRDefault="005A7AF2" w:rsidP="005A7AF2"/>
    <w:p w14:paraId="629DF21A" w14:textId="77777777" w:rsidR="005A7AF2" w:rsidRDefault="005A7AF2" w:rsidP="005A7AF2"/>
    <w:p w14:paraId="4313B212" w14:textId="77777777" w:rsidR="005A7AF2" w:rsidRDefault="005A7AF2" w:rsidP="005A7AF2"/>
    <w:p w14:paraId="7FFCD97B" w14:textId="77777777" w:rsidR="006A3409" w:rsidRDefault="006A3409" w:rsidP="006A3409"/>
    <w:p w14:paraId="43FE770E" w14:textId="2DBF5992" w:rsidR="006A3409" w:rsidRDefault="006A3409" w:rsidP="006A3409"/>
    <w:p w14:paraId="04A21341" w14:textId="77777777" w:rsidR="006A3409" w:rsidRDefault="006A3409" w:rsidP="006A3409"/>
    <w:p w14:paraId="0BE97202" w14:textId="77777777" w:rsidR="008E5F01" w:rsidRDefault="008E5F01" w:rsidP="008E5F01"/>
    <w:p w14:paraId="52FBE2E8" w14:textId="77777777" w:rsidR="003F0C1D" w:rsidRPr="003F0C1D" w:rsidRDefault="003F0C1D" w:rsidP="003F0C1D"/>
    <w:sectPr w:rsidR="003F0C1D" w:rsidRPr="003F0C1D" w:rsidSect="00CB27A1">
      <w:headerReference w:type="default" r:id="rId15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6B0716" w14:textId="77777777" w:rsidR="001B3890" w:rsidRDefault="001B3890" w:rsidP="00A91D75">
      <w:r>
        <w:separator/>
      </w:r>
    </w:p>
  </w:endnote>
  <w:endnote w:type="continuationSeparator" w:id="0">
    <w:p w14:paraId="3B74D558" w14:textId="77777777" w:rsidR="001B3890" w:rsidRDefault="001B3890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1C31A4" w14:textId="77777777" w:rsidR="001B3890" w:rsidRDefault="001B3890" w:rsidP="00A91D75">
      <w:r>
        <w:separator/>
      </w:r>
    </w:p>
  </w:footnote>
  <w:footnote w:type="continuationSeparator" w:id="0">
    <w:p w14:paraId="2B2A4CEF" w14:textId="77777777" w:rsidR="001B3890" w:rsidRDefault="001B3890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4896FD30" w14:textId="77777777" w:rsidTr="00A7217A">
      <w:trPr>
        <w:trHeight w:val="1060"/>
      </w:trPr>
      <w:tc>
        <w:tcPr>
          <w:tcW w:w="5861" w:type="dxa"/>
        </w:tcPr>
        <w:p w14:paraId="1710461B" w14:textId="77777777" w:rsidR="008759A8" w:rsidRDefault="008759A8" w:rsidP="00A7217A">
          <w:pPr>
            <w:pStyle w:val="Header"/>
            <w:spacing w:after="0"/>
          </w:pPr>
          <w:r w:rsidRPr="008759A8">
            <w:rPr>
              <w:noProof/>
            </w:rPr>
            <mc:AlternateContent>
              <mc:Choice Requires="wps">
                <w:drawing>
                  <wp:inline distT="0" distB="0" distL="0" distR="0" wp14:anchorId="3ED2D3E7" wp14:editId="39181FE2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6D02EBF2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65E3EAA" w14:textId="77777777"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D8BE835" wp14:editId="2B58218E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1FD12B" w14:textId="77777777"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D8BE8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" filled="f" stroked="f" strokeweight=".5pt">
                    <v:textbox inset="0,0,0,0">
                      <w:txbxContent>
                        <w:p w14:paraId="411FD12B" w14:textId="77777777"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</w:rPr>
            <mc:AlternateContent>
              <mc:Choice Requires="wps">
                <w:drawing>
                  <wp:inline distT="0" distB="0" distL="0" distR="0" wp14:anchorId="6F0C186E" wp14:editId="3E12179E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D820D6A" w14:textId="77777777"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F0C186E" id="Rectangle: Single Corner Snipped 15" o:spid="_x0000_s1030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&#13;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5D820D6A" w14:textId="77777777"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DB62635"/>
    <w:multiLevelType w:val="hybridMultilevel"/>
    <w:tmpl w:val="EC0C0D64"/>
    <w:lvl w:ilvl="0" w:tplc="7F7409A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0A2127"/>
    <w:multiLevelType w:val="hybridMultilevel"/>
    <w:tmpl w:val="14A2EDD6"/>
    <w:lvl w:ilvl="0" w:tplc="6136E6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5F3316"/>
    <w:multiLevelType w:val="hybridMultilevel"/>
    <w:tmpl w:val="649650BE"/>
    <w:lvl w:ilvl="0" w:tplc="7CECC97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A4130"/>
    <w:multiLevelType w:val="hybridMultilevel"/>
    <w:tmpl w:val="8FEA89E8"/>
    <w:lvl w:ilvl="0" w:tplc="FB72F05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FE1742"/>
    <w:multiLevelType w:val="hybridMultilevel"/>
    <w:tmpl w:val="2CD8D538"/>
    <w:lvl w:ilvl="0" w:tplc="6C102DB0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E68DF"/>
    <w:multiLevelType w:val="hybridMultilevel"/>
    <w:tmpl w:val="FC362B22"/>
    <w:lvl w:ilvl="0" w:tplc="7B1ED318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4569B"/>
    <w:multiLevelType w:val="hybridMultilevel"/>
    <w:tmpl w:val="78D26EA6"/>
    <w:lvl w:ilvl="0" w:tplc="2D6E45B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A65C46"/>
    <w:multiLevelType w:val="hybridMultilevel"/>
    <w:tmpl w:val="23746814"/>
    <w:lvl w:ilvl="0" w:tplc="07F6E7A4">
      <w:numFmt w:val="bullet"/>
      <w:lvlText w:val="-"/>
      <w:lvlJc w:val="left"/>
      <w:pPr>
        <w:ind w:left="108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9996BA7"/>
    <w:multiLevelType w:val="hybridMultilevel"/>
    <w:tmpl w:val="0F2A3C86"/>
    <w:lvl w:ilvl="0" w:tplc="1144BB4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930962"/>
    <w:multiLevelType w:val="hybridMultilevel"/>
    <w:tmpl w:val="70C83740"/>
    <w:lvl w:ilvl="0" w:tplc="74265D3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437F2930"/>
    <w:multiLevelType w:val="hybridMultilevel"/>
    <w:tmpl w:val="2BB07800"/>
    <w:lvl w:ilvl="0" w:tplc="0C127FF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5ADC65B3"/>
    <w:multiLevelType w:val="hybridMultilevel"/>
    <w:tmpl w:val="30DE149E"/>
    <w:lvl w:ilvl="0" w:tplc="FD461CFC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2" w15:restartNumberingAfterBreak="0">
    <w:nsid w:val="69342CAB"/>
    <w:multiLevelType w:val="hybridMultilevel"/>
    <w:tmpl w:val="C0E83602"/>
    <w:lvl w:ilvl="0" w:tplc="FC56020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923AA1"/>
    <w:multiLevelType w:val="hybridMultilevel"/>
    <w:tmpl w:val="E5188E12"/>
    <w:lvl w:ilvl="0" w:tplc="EB5A80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779030BD"/>
    <w:multiLevelType w:val="hybridMultilevel"/>
    <w:tmpl w:val="3CBC8210"/>
    <w:lvl w:ilvl="0" w:tplc="EC366F2A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BD41E9"/>
    <w:multiLevelType w:val="hybridMultilevel"/>
    <w:tmpl w:val="49E0A71C"/>
    <w:lvl w:ilvl="0" w:tplc="4BFA11E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487357"/>
    <w:multiLevelType w:val="hybridMultilevel"/>
    <w:tmpl w:val="765ABD62"/>
    <w:lvl w:ilvl="0" w:tplc="E452C1B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12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28"/>
  </w:num>
  <w:num w:numId="10">
    <w:abstractNumId w:val="21"/>
  </w:num>
  <w:num w:numId="11">
    <w:abstractNumId w:val="21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21"/>
  </w:num>
  <w:num w:numId="13">
    <w:abstractNumId w:val="21"/>
  </w:num>
  <w:num w:numId="14">
    <w:abstractNumId w:val="21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21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0"/>
  </w:num>
  <w:num w:numId="22">
    <w:abstractNumId w:val="15"/>
  </w:num>
  <w:num w:numId="23">
    <w:abstractNumId w:val="11"/>
  </w:num>
  <w:num w:numId="24">
    <w:abstractNumId w:val="1"/>
  </w:num>
  <w:num w:numId="25">
    <w:abstractNumId w:val="18"/>
  </w:num>
  <w:num w:numId="26">
    <w:abstractNumId w:val="24"/>
  </w:num>
  <w:num w:numId="27">
    <w:abstractNumId w:val="25"/>
  </w:num>
  <w:num w:numId="28">
    <w:abstractNumId w:val="9"/>
  </w:num>
  <w:num w:numId="29">
    <w:abstractNumId w:val="14"/>
  </w:num>
  <w:num w:numId="30">
    <w:abstractNumId w:val="4"/>
  </w:num>
  <w:num w:numId="31">
    <w:abstractNumId w:val="26"/>
  </w:num>
  <w:num w:numId="32">
    <w:abstractNumId w:val="27"/>
  </w:num>
  <w:num w:numId="33">
    <w:abstractNumId w:val="16"/>
  </w:num>
  <w:num w:numId="34">
    <w:abstractNumId w:val="6"/>
  </w:num>
  <w:num w:numId="35">
    <w:abstractNumId w:val="5"/>
  </w:num>
  <w:num w:numId="36">
    <w:abstractNumId w:val="23"/>
  </w:num>
  <w:num w:numId="37">
    <w:abstractNumId w:val="7"/>
  </w:num>
  <w:num w:numId="38">
    <w:abstractNumId w:val="19"/>
  </w:num>
  <w:num w:numId="39">
    <w:abstractNumId w:val="3"/>
  </w:num>
  <w:num w:numId="40">
    <w:abstractNumId w:val="10"/>
  </w:num>
  <w:num w:numId="41">
    <w:abstractNumId w:val="13"/>
  </w:num>
  <w:num w:numId="42">
    <w:abstractNumId w:val="8"/>
  </w:num>
  <w:num w:numId="4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wMDM0NTA0tzAytTBU0lEKTi0uzszPAykwqgUAYqpS3SwAAAA="/>
  </w:docVars>
  <w:rsids>
    <w:rsidRoot w:val="008A6F5C"/>
    <w:rsid w:val="0001196B"/>
    <w:rsid w:val="0002111D"/>
    <w:rsid w:val="00033846"/>
    <w:rsid w:val="00083D91"/>
    <w:rsid w:val="00092726"/>
    <w:rsid w:val="000F7D18"/>
    <w:rsid w:val="001056B1"/>
    <w:rsid w:val="0012194A"/>
    <w:rsid w:val="001231AF"/>
    <w:rsid w:val="00147B30"/>
    <w:rsid w:val="00184B35"/>
    <w:rsid w:val="001865F2"/>
    <w:rsid w:val="001B227B"/>
    <w:rsid w:val="001B3890"/>
    <w:rsid w:val="001C2F1F"/>
    <w:rsid w:val="001E59F3"/>
    <w:rsid w:val="002063EE"/>
    <w:rsid w:val="00226FF2"/>
    <w:rsid w:val="0024686B"/>
    <w:rsid w:val="00260999"/>
    <w:rsid w:val="0028594E"/>
    <w:rsid w:val="002C0F70"/>
    <w:rsid w:val="003370CA"/>
    <w:rsid w:val="00342438"/>
    <w:rsid w:val="00343909"/>
    <w:rsid w:val="00355A0B"/>
    <w:rsid w:val="00360F5C"/>
    <w:rsid w:val="0038084F"/>
    <w:rsid w:val="003E1A75"/>
    <w:rsid w:val="003F0C1D"/>
    <w:rsid w:val="003F429C"/>
    <w:rsid w:val="00404B04"/>
    <w:rsid w:val="004B2D66"/>
    <w:rsid w:val="004C6E19"/>
    <w:rsid w:val="004E5008"/>
    <w:rsid w:val="005353E6"/>
    <w:rsid w:val="00577305"/>
    <w:rsid w:val="005A7AF2"/>
    <w:rsid w:val="005C2E0B"/>
    <w:rsid w:val="006A3409"/>
    <w:rsid w:val="00707018"/>
    <w:rsid w:val="007118A9"/>
    <w:rsid w:val="0075376A"/>
    <w:rsid w:val="00760843"/>
    <w:rsid w:val="007B0DFA"/>
    <w:rsid w:val="007E5E59"/>
    <w:rsid w:val="00807245"/>
    <w:rsid w:val="00816959"/>
    <w:rsid w:val="00823D33"/>
    <w:rsid w:val="00844E22"/>
    <w:rsid w:val="008759A8"/>
    <w:rsid w:val="00892554"/>
    <w:rsid w:val="008A6F5C"/>
    <w:rsid w:val="008B46AB"/>
    <w:rsid w:val="008E143F"/>
    <w:rsid w:val="008E5F01"/>
    <w:rsid w:val="008E707B"/>
    <w:rsid w:val="008F186B"/>
    <w:rsid w:val="009103CF"/>
    <w:rsid w:val="009210A6"/>
    <w:rsid w:val="00924378"/>
    <w:rsid w:val="00944D7A"/>
    <w:rsid w:val="00955619"/>
    <w:rsid w:val="0097305D"/>
    <w:rsid w:val="00995672"/>
    <w:rsid w:val="009A0F76"/>
    <w:rsid w:val="009E2458"/>
    <w:rsid w:val="009F43C4"/>
    <w:rsid w:val="00A006D7"/>
    <w:rsid w:val="00A03BCD"/>
    <w:rsid w:val="00A54167"/>
    <w:rsid w:val="00A65F70"/>
    <w:rsid w:val="00A7217A"/>
    <w:rsid w:val="00A86068"/>
    <w:rsid w:val="00A906BD"/>
    <w:rsid w:val="00A91D75"/>
    <w:rsid w:val="00AC343A"/>
    <w:rsid w:val="00AD5090"/>
    <w:rsid w:val="00AD5833"/>
    <w:rsid w:val="00AE4512"/>
    <w:rsid w:val="00AF5F8F"/>
    <w:rsid w:val="00B419C5"/>
    <w:rsid w:val="00C23DB4"/>
    <w:rsid w:val="00C3016E"/>
    <w:rsid w:val="00C33C68"/>
    <w:rsid w:val="00C50FEA"/>
    <w:rsid w:val="00C53CE9"/>
    <w:rsid w:val="00C6323A"/>
    <w:rsid w:val="00C6402F"/>
    <w:rsid w:val="00C87193"/>
    <w:rsid w:val="00C92A4E"/>
    <w:rsid w:val="00CA6160"/>
    <w:rsid w:val="00CB27A1"/>
    <w:rsid w:val="00D34C35"/>
    <w:rsid w:val="00D476F7"/>
    <w:rsid w:val="00D51479"/>
    <w:rsid w:val="00D55CBC"/>
    <w:rsid w:val="00D73BB0"/>
    <w:rsid w:val="00D8631A"/>
    <w:rsid w:val="00D87CD8"/>
    <w:rsid w:val="00DF1CFA"/>
    <w:rsid w:val="00E20943"/>
    <w:rsid w:val="00E523C3"/>
    <w:rsid w:val="00E5388E"/>
    <w:rsid w:val="00E6016B"/>
    <w:rsid w:val="00E94B95"/>
    <w:rsid w:val="00EA2031"/>
    <w:rsid w:val="00EC1AD3"/>
    <w:rsid w:val="00ED6905"/>
    <w:rsid w:val="00EF64C7"/>
    <w:rsid w:val="00F653A7"/>
    <w:rsid w:val="00F83CE0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1D5C33"/>
  <w15:docId w15:val="{242B7137-76DF-4C09-8209-5A4359A91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ListParagraph">
    <w:name w:val="List Paragraph"/>
    <w:basedOn w:val="Normal"/>
    <w:uiPriority w:val="34"/>
    <w:semiHidden/>
    <w:qFormat/>
    <w:rsid w:val="004E5008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developer.mozilla.org/en-US/docs/Web/HTTP/Status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Prashyen\AppData\Roaming\Microsoft\Templates\Annual%20report%20(Red%20and%20Black%20design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E448044-A9F4-4F42-8DDE-EF49AF7660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C:\Users\Prashyen\AppData\Roaming\Microsoft\Templates\Annual report (Red and Black design).dotx</Template>
  <TotalTime>624</TotalTime>
  <Pages>17</Pages>
  <Words>2037</Words>
  <Characters>11612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Prashyen</dc:creator>
  <cp:keywords/>
  <cp:lastModifiedBy>Carl Alvares</cp:lastModifiedBy>
  <cp:revision>45</cp:revision>
  <dcterms:created xsi:type="dcterms:W3CDTF">2019-10-20T00:49:00Z</dcterms:created>
  <dcterms:modified xsi:type="dcterms:W3CDTF">2019-11-05T05:34:00Z</dcterms:modified>
  <cp:contentStatus/>
  <cp:version/>
</cp:coreProperties>
</file>